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eetingschedule"/>
        <w:tblW w:w="4958" w:type="pct"/>
        <w:tblLayout w:type="fixed"/>
        <w:tblLook w:val="01E0" w:firstRow="1" w:lastRow="1" w:firstColumn="1" w:lastColumn="1" w:noHBand="0" w:noVBand="0"/>
        <w:tblDescription w:val="Trip information table"/>
      </w:tblPr>
      <w:tblGrid>
        <w:gridCol w:w="9985"/>
      </w:tblGrid>
      <w:tr w:rsidR="00CA6CB1" w:rsidRPr="004A64CC" w14:paraId="35D9B2AB" w14:textId="77777777" w:rsidTr="00CA6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</w:tcPr>
          <w:p w14:paraId="7D907EE2" w14:textId="1B1A1240" w:rsidR="00CA6CB1" w:rsidRPr="004A64CC" w:rsidRDefault="004A64CC" w:rsidP="004A64CC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4A64CC">
              <w:rPr>
                <w:sz w:val="36"/>
                <w:szCs w:val="36"/>
              </w:rPr>
              <w:t>Ott</w:t>
            </w:r>
            <w:bookmarkStart w:id="0" w:name="_GoBack"/>
            <w:bookmarkEnd w:id="0"/>
            <w:r w:rsidRPr="004A64CC">
              <w:rPr>
                <w:sz w:val="36"/>
                <w:szCs w:val="36"/>
              </w:rPr>
              <w:t>awa Hometown Travel Itineraries - Questionnaire</w:t>
            </w:r>
          </w:p>
        </w:tc>
      </w:tr>
      <w:tr w:rsidR="00CA6CB1" w14:paraId="26A52BD3" w14:textId="77777777" w:rsidTr="002509A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7BA80EE7" w14:textId="37A14BDC" w:rsidR="00CA6CB1" w:rsidRDefault="00CA6CB1" w:rsidP="00CA6CB1">
            <w:r w:rsidRPr="00AA0AD2">
              <w:t>When are you coming to Ottawa?</w:t>
            </w:r>
          </w:p>
        </w:tc>
      </w:tr>
      <w:tr w:rsidR="00CA6CB1" w14:paraId="32F53122" w14:textId="77777777" w:rsidTr="002509A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298EF660" w14:textId="41E81B40" w:rsidR="00CA6CB1" w:rsidRDefault="00CA6CB1" w:rsidP="00CA6CB1">
            <w:r w:rsidRPr="00AA0AD2">
              <w:t xml:space="preserve">What is your main purpose in taking this trip? </w:t>
            </w:r>
          </w:p>
        </w:tc>
      </w:tr>
      <w:tr w:rsidR="00CA6CB1" w14:paraId="4F7021E5" w14:textId="77777777" w:rsidTr="002509A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036AA784" w14:textId="006A4869" w:rsidR="00CA6CB1" w:rsidRDefault="00CA6CB1" w:rsidP="00CA6CB1">
            <w:r w:rsidRPr="00AA0AD2">
              <w:t>Will you have a car (rental or personal)?</w:t>
            </w:r>
          </w:p>
        </w:tc>
      </w:tr>
      <w:tr w:rsidR="00CA6CB1" w14:paraId="71AA5AEE" w14:textId="77777777" w:rsidTr="002509A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1BD13F7C" w14:textId="086895AD" w:rsidR="00CA6CB1" w:rsidRDefault="00CA6CB1" w:rsidP="00CA6CB1">
            <w:r w:rsidRPr="00AA0AD2">
              <w:t>What is your preferred mode of local travel, e.g. bus, walking, bike, other (please specify)?</w:t>
            </w:r>
          </w:p>
        </w:tc>
      </w:tr>
      <w:tr w:rsidR="00CA6CB1" w14:paraId="79DE91FF" w14:textId="77777777" w:rsidTr="002509AF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479A3173" w14:textId="77777777" w:rsidR="00CA6CB1" w:rsidRDefault="00CA6CB1" w:rsidP="00CA6CB1">
            <w:pPr>
              <w:rPr>
                <w:b w:val="0"/>
              </w:rPr>
            </w:pPr>
            <w:r w:rsidRPr="00AA0AD2">
              <w:t>Why do you travel?</w:t>
            </w:r>
          </w:p>
          <w:p w14:paraId="0167E1DF" w14:textId="77777777" w:rsidR="00CA6CB1" w:rsidRDefault="00CA6CB1" w:rsidP="00CA6CB1">
            <w:pPr>
              <w:pStyle w:val="ListParagraph"/>
              <w:numPr>
                <w:ilvl w:val="0"/>
                <w:numId w:val="13"/>
              </w:numPr>
              <w:spacing w:before="0" w:after="160"/>
            </w:pPr>
            <w:r>
              <w:t>To meet different kinds of people and see their culture?</w:t>
            </w:r>
          </w:p>
          <w:p w14:paraId="0950DA5E" w14:textId="77777777" w:rsidR="00CA6CB1" w:rsidRDefault="00CA6CB1" w:rsidP="00CA6CB1">
            <w:pPr>
              <w:pStyle w:val="ListParagraph"/>
              <w:numPr>
                <w:ilvl w:val="0"/>
                <w:numId w:val="13"/>
              </w:numPr>
              <w:spacing w:before="0" w:after="160"/>
            </w:pPr>
            <w:r>
              <w:t>To see different locations and its geography?</w:t>
            </w:r>
          </w:p>
          <w:p w14:paraId="7DD5FE05" w14:textId="77777777" w:rsidR="00CA6CB1" w:rsidRDefault="00CA6CB1" w:rsidP="00CA6CB1">
            <w:pPr>
              <w:pStyle w:val="ListParagraph"/>
              <w:numPr>
                <w:ilvl w:val="0"/>
                <w:numId w:val="13"/>
              </w:numPr>
              <w:spacing w:before="0" w:after="160"/>
            </w:pPr>
            <w:r>
              <w:t>To vacation and chill out?</w:t>
            </w:r>
          </w:p>
          <w:p w14:paraId="157F022A" w14:textId="77777777" w:rsidR="00CA6CB1" w:rsidRDefault="00CA6CB1" w:rsidP="00CA6CB1">
            <w:pPr>
              <w:pStyle w:val="ListParagraph"/>
              <w:numPr>
                <w:ilvl w:val="0"/>
                <w:numId w:val="13"/>
              </w:numPr>
              <w:spacing w:before="0" w:after="160"/>
            </w:pPr>
            <w:r>
              <w:t xml:space="preserve">To see animals in their </w:t>
            </w:r>
            <w:proofErr w:type="gramStart"/>
            <w:r>
              <w:t>habitat?</w:t>
            </w:r>
            <w:proofErr w:type="gramEnd"/>
          </w:p>
          <w:p w14:paraId="4482B630" w14:textId="77777777" w:rsidR="00CA6CB1" w:rsidRDefault="00CA6CB1" w:rsidP="00CA6CB1">
            <w:pPr>
              <w:pStyle w:val="ListParagraph"/>
              <w:numPr>
                <w:ilvl w:val="0"/>
                <w:numId w:val="13"/>
              </w:numPr>
              <w:spacing w:before="0" w:after="160" w:line="276" w:lineRule="auto"/>
            </w:pPr>
            <w:r>
              <w:t>Other?</w:t>
            </w:r>
          </w:p>
          <w:p w14:paraId="2F6F5339" w14:textId="553AB0B7" w:rsidR="00CA6CB1" w:rsidRDefault="00CA6CB1" w:rsidP="00CA6CB1"/>
        </w:tc>
      </w:tr>
      <w:tr w:rsidR="00CA6CB1" w14:paraId="195C5F6B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6A93CB43" w14:textId="13D48C79" w:rsidR="00CA6CB1" w:rsidRDefault="00CA6CB1" w:rsidP="00CA6CB1">
            <w:r w:rsidRPr="006E441E">
              <w:t>What activities do you enjoy, at home in your spare time?</w:t>
            </w:r>
          </w:p>
        </w:tc>
      </w:tr>
      <w:tr w:rsidR="00CA6CB1" w14:paraId="0EEE9AA2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1EE694FE" w14:textId="5C1DBC72" w:rsidR="00CA6CB1" w:rsidRDefault="00CA6CB1" w:rsidP="00CA6CB1">
            <w:r w:rsidRPr="006E441E">
              <w:rPr>
                <w:rFonts w:cstheme="minorHAnsi"/>
              </w:rPr>
              <w:t>What entertainment options do you choose in your hometown (so that we can recommend similar options in Ottawa).</w:t>
            </w:r>
          </w:p>
        </w:tc>
      </w:tr>
      <w:tr w:rsidR="00CA6CB1" w14:paraId="1D42D586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3EE61F12" w14:textId="7BD34DFB" w:rsidR="00CA6CB1" w:rsidRDefault="00CA6CB1" w:rsidP="00CA6CB1">
            <w:r w:rsidRPr="006E441E">
              <w:t>Do you have hobbies?  What outdoor activities, or sporting activities are you interested in?</w:t>
            </w:r>
          </w:p>
        </w:tc>
      </w:tr>
      <w:tr w:rsidR="00CA6CB1" w14:paraId="21E3C120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1350E812" w14:textId="74639DF3" w:rsidR="00CA6CB1" w:rsidRDefault="00CA6CB1" w:rsidP="00CA6CB1">
            <w:r w:rsidRPr="006E441E">
              <w:rPr>
                <w:rFonts w:cstheme="minorHAnsi"/>
                <w:sz w:val="24"/>
                <w:szCs w:val="24"/>
              </w:rPr>
              <w:t>Would you be interested in learning about options to do x-country ski, downhill skiing, hike, fish, canoe trip, swim?</w:t>
            </w:r>
          </w:p>
        </w:tc>
      </w:tr>
      <w:tr w:rsidR="00CA6CB1" w14:paraId="2A31AE06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5983A3D9" w14:textId="2CAF7894" w:rsidR="00CA6CB1" w:rsidRDefault="00CA6CB1" w:rsidP="00CA6CB1">
            <w:r w:rsidRPr="006E441E">
              <w:rPr>
                <w:rFonts w:cstheme="minorHAnsi"/>
                <w:sz w:val="24"/>
                <w:szCs w:val="24"/>
              </w:rPr>
              <w:t xml:space="preserve">Do you want to try adventure tourist </w:t>
            </w:r>
            <w:proofErr w:type="gramStart"/>
            <w:r w:rsidRPr="006E441E">
              <w:rPr>
                <w:rFonts w:cstheme="minorHAnsi"/>
                <w:sz w:val="24"/>
                <w:szCs w:val="24"/>
              </w:rPr>
              <w:t>activities?,</w:t>
            </w:r>
            <w:proofErr w:type="gramEnd"/>
            <w:r w:rsidRPr="006E441E">
              <w:rPr>
                <w:rFonts w:cstheme="minorHAnsi"/>
                <w:sz w:val="24"/>
                <w:szCs w:val="24"/>
              </w:rPr>
              <w:t xml:space="preserve"> Rafting, bungee, sky diving</w:t>
            </w:r>
          </w:p>
        </w:tc>
      </w:tr>
      <w:tr w:rsidR="00CA6CB1" w14:paraId="27FA6F3F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27E8C5D6" w14:textId="62B17EA2" w:rsidR="00CA6CB1" w:rsidRDefault="00CA6CB1" w:rsidP="00CA6CB1">
            <w:r w:rsidRPr="006E441E">
              <w:t xml:space="preserve">What form of exercise are you </w:t>
            </w:r>
            <w:proofErr w:type="spellStart"/>
            <w:r w:rsidRPr="006E441E">
              <w:t>interexted</w:t>
            </w:r>
            <w:proofErr w:type="spellEnd"/>
            <w:r w:rsidRPr="006E441E">
              <w:t xml:space="preserve"> </w:t>
            </w:r>
            <w:proofErr w:type="gramStart"/>
            <w:r w:rsidRPr="006E441E">
              <w:t>in?,</w:t>
            </w:r>
            <w:proofErr w:type="gramEnd"/>
            <w:r w:rsidRPr="006E441E">
              <w:t xml:space="preserve"> weights, run, hike, swim, yoga, group classes, team sports</w:t>
            </w:r>
          </w:p>
        </w:tc>
      </w:tr>
      <w:tr w:rsidR="00CA6CB1" w14:paraId="2F254E6B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56AFBE53" w14:textId="4E5407E2" w:rsidR="00CA6CB1" w:rsidRDefault="00CA6CB1" w:rsidP="00CA6CB1">
            <w:r w:rsidRPr="006E441E">
              <w:t>Age – ranges</w:t>
            </w:r>
          </w:p>
        </w:tc>
      </w:tr>
      <w:tr w:rsidR="00CA6CB1" w14:paraId="797DA74D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7EEA3199" w14:textId="08BF4CAF" w:rsidR="00CA6CB1" w:rsidRDefault="00CA6CB1" w:rsidP="00CA6CB1">
            <w:r w:rsidRPr="006E441E">
              <w:t>Where do you live?</w:t>
            </w:r>
          </w:p>
        </w:tc>
      </w:tr>
      <w:tr w:rsidR="00CA6CB1" w14:paraId="6401BE91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55E8EE10" w14:textId="2DED9869" w:rsidR="00CA6CB1" w:rsidRDefault="00CA6CB1" w:rsidP="00CA6CB1">
            <w:r w:rsidRPr="006E441E">
              <w:t>Male or female?</w:t>
            </w:r>
          </w:p>
        </w:tc>
      </w:tr>
      <w:tr w:rsidR="00CA6CB1" w14:paraId="353E87FE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2B9CB0FC" w14:textId="0EFCCEE3" w:rsidR="00CA6CB1" w:rsidRDefault="00CA6CB1" w:rsidP="00CA6CB1">
            <w:r w:rsidRPr="006E441E">
              <w:t>Present occupation?</w:t>
            </w:r>
          </w:p>
        </w:tc>
      </w:tr>
      <w:tr w:rsidR="00CA6CB1" w14:paraId="7DFDC7EE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3A62DE7A" w14:textId="13998CAB" w:rsidR="00CA6CB1" w:rsidRDefault="00CA6CB1" w:rsidP="00CA6CB1">
            <w:r w:rsidRPr="006E441E">
              <w:lastRenderedPageBreak/>
              <w:t>How many people are you travelling with?  Alone, With a friend/partner, Number of children?  With a group of people?</w:t>
            </w:r>
          </w:p>
        </w:tc>
      </w:tr>
      <w:tr w:rsidR="00CA6CB1" w14:paraId="6C6B1BA9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77A0BC77" w14:textId="04B64A6D" w:rsidR="00CA6CB1" w:rsidRDefault="00CA6CB1" w:rsidP="00CA6CB1">
            <w:r w:rsidRPr="006E441E">
              <w:t>Ottawa dates?</w:t>
            </w:r>
          </w:p>
        </w:tc>
      </w:tr>
      <w:tr w:rsidR="00CA6CB1" w14:paraId="477C2ECF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7F49A642" w14:textId="6051E3F4" w:rsidR="00CA6CB1" w:rsidRDefault="00CA6CB1" w:rsidP="00CA6CB1">
            <w:r w:rsidRPr="006E441E">
              <w:t>Hotel location?  What is the cost per night of the accommodation?</w:t>
            </w:r>
          </w:p>
        </w:tc>
      </w:tr>
      <w:tr w:rsidR="00CA6CB1" w14:paraId="0EDAE129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1B5B0BA8" w14:textId="40A2F5DC" w:rsidR="00CA6CB1" w:rsidRDefault="00CA6CB1" w:rsidP="00CA6CB1">
            <w:r w:rsidRPr="006E441E">
              <w:t>Reason for visit?</w:t>
            </w:r>
          </w:p>
        </w:tc>
      </w:tr>
      <w:tr w:rsidR="00CA6CB1" w14:paraId="76370A2E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602E95D6" w14:textId="46BEDA2E" w:rsidR="00CA6CB1" w:rsidRDefault="00CA6CB1" w:rsidP="00CA6CB1">
            <w:r w:rsidRPr="006E441E">
              <w:t>How did you book your travel?  Travel agency, on-line, business, other</w:t>
            </w:r>
          </w:p>
        </w:tc>
      </w:tr>
      <w:tr w:rsidR="00CA6CB1" w14:paraId="185F9BC4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4EB53283" w14:textId="22C4E7B6" w:rsidR="00CA6CB1" w:rsidRDefault="00CA6CB1" w:rsidP="00CA6CB1">
            <w:r w:rsidRPr="006E441E">
              <w:t>When you are booking travel, how important are safety, cost, distance</w:t>
            </w:r>
          </w:p>
        </w:tc>
      </w:tr>
      <w:tr w:rsidR="00CA6CB1" w14:paraId="617EFC97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17A64A59" w14:textId="76F9F227" w:rsidR="00CA6CB1" w:rsidRDefault="00CA6CB1" w:rsidP="00CA6CB1">
            <w:r w:rsidRPr="006E441E">
              <w:t>Knowledge of Ottawa – have you been to Ottawa before?  Please describe your last trip.</w:t>
            </w:r>
          </w:p>
        </w:tc>
      </w:tr>
      <w:tr w:rsidR="00CA6CB1" w14:paraId="5844BC10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0EA12CEA" w14:textId="6DCBB57B" w:rsidR="00CA6CB1" w:rsidRDefault="00CA6CB1" w:rsidP="00CA6CB1">
            <w:r w:rsidRPr="006E441E">
              <w:t>What did you like most about your last trip?  What did you dislike the most?</w:t>
            </w:r>
          </w:p>
        </w:tc>
      </w:tr>
      <w:tr w:rsidR="00CA6CB1" w14:paraId="7983620E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0434D2B0" w14:textId="3AFE1E81" w:rsidR="00CA6CB1" w:rsidRDefault="00CA6CB1" w:rsidP="00CA6CB1">
            <w:r w:rsidRPr="006E441E">
              <w:t>What activities do you enjoy, at home in your spare time?</w:t>
            </w:r>
          </w:p>
        </w:tc>
      </w:tr>
      <w:tr w:rsidR="00CA6CB1" w14:paraId="19924B3F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3313CC53" w14:textId="41E50737" w:rsidR="00CA6CB1" w:rsidRDefault="00CA6CB1" w:rsidP="00CA6CB1">
            <w:r w:rsidRPr="006E441E">
              <w:rPr>
                <w:rFonts w:cstheme="minorHAnsi"/>
              </w:rPr>
              <w:t>What entertainment options do you choose in your hometown (so that we can recommend similar options in Ottawa).</w:t>
            </w:r>
          </w:p>
        </w:tc>
      </w:tr>
      <w:tr w:rsidR="00CA6CB1" w14:paraId="14A5D12D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45637C56" w14:textId="0A52A658" w:rsidR="00CA6CB1" w:rsidRDefault="00CA6CB1" w:rsidP="00CA6CB1">
            <w:r w:rsidRPr="006E441E">
              <w:t>Do you have hobbies?  What outdoor activities, or sporting activities are you interested in?</w:t>
            </w:r>
          </w:p>
        </w:tc>
      </w:tr>
      <w:tr w:rsidR="00CA6CB1" w14:paraId="5F0366E8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66D39B8D" w14:textId="1FC43DE3" w:rsidR="00CA6CB1" w:rsidRDefault="00CA6CB1" w:rsidP="00CA6CB1">
            <w:r w:rsidRPr="006E441E">
              <w:rPr>
                <w:rFonts w:cstheme="minorHAnsi"/>
                <w:sz w:val="24"/>
                <w:szCs w:val="24"/>
              </w:rPr>
              <w:t>Would you be interested in learning about options to do x-country ski, downhill skiing, hike, fish, canoe trip, swim?</w:t>
            </w:r>
          </w:p>
        </w:tc>
      </w:tr>
      <w:tr w:rsidR="00CA6CB1" w14:paraId="73D73F45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62F13205" w14:textId="77777777" w:rsidR="00CA6CB1" w:rsidRDefault="00CA6CB1" w:rsidP="00CA6CB1">
            <w:pPr>
              <w:rPr>
                <w:rFonts w:cstheme="minorHAnsi"/>
                <w:b w:val="0"/>
                <w:sz w:val="24"/>
                <w:szCs w:val="24"/>
              </w:rPr>
            </w:pPr>
            <w:r w:rsidRPr="006E441E">
              <w:rPr>
                <w:rFonts w:cstheme="minorHAnsi"/>
                <w:sz w:val="24"/>
                <w:szCs w:val="24"/>
              </w:rPr>
              <w:t xml:space="preserve">Do you want to try adventure tourist </w:t>
            </w:r>
            <w:proofErr w:type="gramStart"/>
            <w:r w:rsidRPr="006E441E">
              <w:rPr>
                <w:rFonts w:cstheme="minorHAnsi"/>
                <w:sz w:val="24"/>
                <w:szCs w:val="24"/>
              </w:rPr>
              <w:t>activities?,</w:t>
            </w:r>
            <w:proofErr w:type="gramEnd"/>
            <w:r w:rsidRPr="006E441E">
              <w:rPr>
                <w:rFonts w:cstheme="minorHAnsi"/>
                <w:sz w:val="24"/>
                <w:szCs w:val="24"/>
              </w:rPr>
              <w:t xml:space="preserve"> Rafting, bungee, sky diving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0675E4CD" w14:textId="7815447C" w:rsidR="00CA6CB1" w:rsidRDefault="00CA6CB1" w:rsidP="00CA6CB1"/>
        </w:tc>
      </w:tr>
      <w:tr w:rsidR="00CA6CB1" w14:paraId="15BAF4E3" w14:textId="77777777" w:rsidTr="008058C4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5" w:type="dxa"/>
            <w:vAlign w:val="top"/>
          </w:tcPr>
          <w:p w14:paraId="05D9F5E5" w14:textId="4445A6A0" w:rsidR="00CA6CB1" w:rsidRPr="006E441E" w:rsidRDefault="00CA6CB1" w:rsidP="00CA6CB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Is there anything else you can tell us about yourself that will help us plan you travel itinerary?</w:t>
            </w:r>
          </w:p>
        </w:tc>
      </w:tr>
    </w:tbl>
    <w:p w14:paraId="17DC02B6" w14:textId="3F161D18" w:rsidR="00EE005A" w:rsidRDefault="00EE005A"/>
    <w:p w14:paraId="4E66FACF" w14:textId="756E7F09" w:rsidR="00CA6CB1" w:rsidRPr="00CA6CB1" w:rsidRDefault="00CA6CB1" w:rsidP="00CA6CB1">
      <w:pPr>
        <w:jc w:val="center"/>
        <w:rPr>
          <w:b/>
          <w:bCs/>
          <w:i/>
          <w:iCs/>
          <w:sz w:val="24"/>
          <w:szCs w:val="24"/>
        </w:rPr>
      </w:pPr>
      <w:r w:rsidRPr="00CA6CB1">
        <w:rPr>
          <w:b/>
          <w:bCs/>
          <w:i/>
          <w:iCs/>
          <w:sz w:val="24"/>
          <w:szCs w:val="24"/>
        </w:rPr>
        <w:t xml:space="preserve">Thanks for your attention to this step </w:t>
      </w:r>
      <w:r>
        <w:rPr>
          <w:b/>
          <w:bCs/>
          <w:i/>
          <w:iCs/>
          <w:sz w:val="24"/>
          <w:szCs w:val="24"/>
        </w:rPr>
        <w:t>toward</w:t>
      </w:r>
      <w:r w:rsidRPr="00CA6CB1">
        <w:rPr>
          <w:b/>
          <w:bCs/>
          <w:i/>
          <w:iCs/>
          <w:sz w:val="24"/>
          <w:szCs w:val="24"/>
        </w:rPr>
        <w:t xml:space="preserve"> building your OHTI Customized Itinerary.</w:t>
      </w:r>
    </w:p>
    <w:p w14:paraId="49B794C6" w14:textId="77777777" w:rsidR="00CA6CB1" w:rsidRPr="00CA6CB1" w:rsidRDefault="00CA6CB1">
      <w:pPr>
        <w:jc w:val="center"/>
        <w:rPr>
          <w:b/>
          <w:bCs/>
          <w:i/>
          <w:iCs/>
          <w:sz w:val="24"/>
          <w:szCs w:val="24"/>
        </w:rPr>
      </w:pPr>
    </w:p>
    <w:sectPr w:rsidR="00CA6CB1" w:rsidRPr="00CA6CB1" w:rsidSect="00CA6CB1">
      <w:pgSz w:w="12240" w:h="15840"/>
      <w:pgMar w:top="108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1E0E4" w14:textId="77777777" w:rsidR="00265496" w:rsidRDefault="00265496">
      <w:pPr>
        <w:spacing w:before="0" w:after="0"/>
      </w:pPr>
      <w:r>
        <w:separator/>
      </w:r>
    </w:p>
  </w:endnote>
  <w:endnote w:type="continuationSeparator" w:id="0">
    <w:p w14:paraId="036A1499" w14:textId="77777777" w:rsidR="00265496" w:rsidRDefault="002654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06AEC" w14:textId="77777777" w:rsidR="00265496" w:rsidRDefault="00265496">
      <w:pPr>
        <w:spacing w:before="0" w:after="0"/>
      </w:pPr>
      <w:r>
        <w:separator/>
      </w:r>
    </w:p>
  </w:footnote>
  <w:footnote w:type="continuationSeparator" w:id="0">
    <w:p w14:paraId="7E5D99F8" w14:textId="77777777" w:rsidR="00265496" w:rsidRDefault="0026549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F8E6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6A2D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A8F2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8102A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5CE21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90077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14AF9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AEA61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522F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569E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A8795F"/>
    <w:multiLevelType w:val="hybridMultilevel"/>
    <w:tmpl w:val="04B86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94325"/>
    <w:multiLevelType w:val="hybridMultilevel"/>
    <w:tmpl w:val="33BAC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040FA0"/>
    <w:multiLevelType w:val="hybridMultilevel"/>
    <w:tmpl w:val="692AE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EF"/>
    <w:rsid w:val="0000661C"/>
    <w:rsid w:val="000104DF"/>
    <w:rsid w:val="0008719C"/>
    <w:rsid w:val="000D02C7"/>
    <w:rsid w:val="00135D04"/>
    <w:rsid w:val="001617BA"/>
    <w:rsid w:val="001B63DC"/>
    <w:rsid w:val="001F077F"/>
    <w:rsid w:val="00265496"/>
    <w:rsid w:val="00283D71"/>
    <w:rsid w:val="002A62F6"/>
    <w:rsid w:val="002C6A0C"/>
    <w:rsid w:val="00305ED7"/>
    <w:rsid w:val="00313041"/>
    <w:rsid w:val="00361272"/>
    <w:rsid w:val="00366447"/>
    <w:rsid w:val="00463926"/>
    <w:rsid w:val="004915F9"/>
    <w:rsid w:val="004A64CC"/>
    <w:rsid w:val="004B1241"/>
    <w:rsid w:val="00506B97"/>
    <w:rsid w:val="00542D24"/>
    <w:rsid w:val="005542EB"/>
    <w:rsid w:val="005757B6"/>
    <w:rsid w:val="00585A39"/>
    <w:rsid w:val="0064080C"/>
    <w:rsid w:val="0069285D"/>
    <w:rsid w:val="006C1B67"/>
    <w:rsid w:val="006D000C"/>
    <w:rsid w:val="007467BD"/>
    <w:rsid w:val="00796126"/>
    <w:rsid w:val="0083786F"/>
    <w:rsid w:val="00886114"/>
    <w:rsid w:val="00956982"/>
    <w:rsid w:val="009B4AE0"/>
    <w:rsid w:val="009C1DEF"/>
    <w:rsid w:val="00B23751"/>
    <w:rsid w:val="00BB7C13"/>
    <w:rsid w:val="00BF1893"/>
    <w:rsid w:val="00BF29B5"/>
    <w:rsid w:val="00C35606"/>
    <w:rsid w:val="00C53D04"/>
    <w:rsid w:val="00C76D33"/>
    <w:rsid w:val="00C96180"/>
    <w:rsid w:val="00CA6CB1"/>
    <w:rsid w:val="00CC547C"/>
    <w:rsid w:val="00E106F1"/>
    <w:rsid w:val="00E702DC"/>
    <w:rsid w:val="00EE005A"/>
    <w:rsid w:val="00EE6F71"/>
    <w:rsid w:val="00F16612"/>
    <w:rsid w:val="00F4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36D115"/>
  <w15:docId w15:val="{9B2C2857-CC43-4B9C-8281-805B81F7B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4080C"/>
  </w:style>
  <w:style w:type="paragraph" w:styleId="Heading1">
    <w:name w:val="heading 1"/>
    <w:basedOn w:val="Normal"/>
    <w:link w:val="Heading1Char"/>
    <w:uiPriority w:val="9"/>
    <w:qFormat/>
    <w:rsid w:val="002C6A0C"/>
    <w:pPr>
      <w:keepNext/>
      <w:spacing w:before="240"/>
      <w:contextualSpacing/>
      <w:outlineLvl w:val="0"/>
    </w:pPr>
    <w:rPr>
      <w:rFonts w:asciiTheme="majorHAnsi" w:hAnsiTheme="majorHAnsi"/>
      <w:b/>
      <w:color w:val="404040" w:themeColor="text1" w:themeTint="BF"/>
      <w:sz w:val="2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80C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80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80C"/>
    <w:pPr>
      <w:keepNext/>
      <w:keepLines/>
      <w:spacing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80C"/>
    <w:pPr>
      <w:keepNext/>
      <w:keepLines/>
      <w:spacing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80C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80C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80C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80C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0C"/>
    <w:rPr>
      <w:rFonts w:asciiTheme="majorHAnsi" w:hAnsiTheme="majorHAnsi"/>
      <w:b/>
      <w:color w:val="404040" w:themeColor="text1" w:themeTint="BF"/>
      <w:sz w:val="24"/>
      <w:szCs w:val="44"/>
    </w:rPr>
  </w:style>
  <w:style w:type="table" w:styleId="TableGrid">
    <w:name w:val="Table Grid"/>
    <w:basedOn w:val="Table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C35606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customStyle="1" w:styleId="Meetingschedule">
    <w:name w:val="Meeting schedule"/>
    <w:basedOn w:val="TableNormal"/>
    <w:uiPriority w:val="99"/>
    <w:rsid w:val="00886114"/>
    <w:tblPr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  <w:color w:val="FFFFFF" w:themeColor="background1"/>
        <w:sz w:val="22"/>
      </w:rPr>
      <w:tblPr/>
      <w:tcPr>
        <w:tc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nil"/>
          <w:insideV w:val="single" w:sz="4" w:space="0" w:color="365F91" w:themeColor="accent1" w:themeShade="BF"/>
          <w:tl2br w:val="nil"/>
          <w:tr2bl w:val="nil"/>
        </w:tcBorders>
        <w:shd w:val="clear" w:color="auto" w:fill="365F91" w:themeFill="accent1" w:themeFillShade="BF"/>
      </w:tcPr>
    </w:tblStylePr>
    <w:tblStylePr w:type="firstCol">
      <w:rPr>
        <w:b/>
        <w:i w:val="0"/>
        <w:color w:val="404040" w:themeColor="text1" w:themeTint="BF"/>
      </w:rPr>
    </w:tblStylePr>
  </w:style>
  <w:style w:type="paragraph" w:styleId="Title">
    <w:name w:val="Title"/>
    <w:basedOn w:val="Normal"/>
    <w:link w:val="TitleChar"/>
    <w:uiPriority w:val="2"/>
    <w:qFormat/>
    <w:rsid w:val="000104DF"/>
    <w:pP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2C6A0C"/>
    <w:rPr>
      <w:rFonts w:asciiTheme="majorHAnsi" w:eastAsiaTheme="majorEastAsia" w:hAnsiTheme="majorHAnsi" w:cstheme="majorBidi"/>
      <w:color w:val="365F91" w:themeColor="accent1" w:themeShade="BF"/>
      <w:sz w:val="3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A39"/>
    <w:pPr>
      <w:outlineLvl w:val="9"/>
    </w:pPr>
    <w:rPr>
      <w:rFonts w:eastAsiaTheme="majorEastAsia" w:cstheme="majorBidi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35606"/>
    <w:rPr>
      <w:b/>
      <w:bCs/>
      <w:caps w:val="0"/>
      <w:smallCaps/>
      <w:color w:val="365F91" w:themeColor="accent1" w:themeShade="BF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356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35606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C35606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35606"/>
    <w:rPr>
      <w:i/>
      <w:iCs/>
      <w:color w:val="365F91" w:themeColor="accent1" w:themeShade="BF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4080C"/>
    <w:pPr>
      <w:numPr>
        <w:ilvl w:val="1"/>
      </w:numPr>
      <w:spacing w:after="160"/>
      <w:contextualSpacing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4080C"/>
    <w:rPr>
      <w:rFonts w:cstheme="minorBidi"/>
      <w:color w:val="5A5A5A" w:themeColor="text1" w:themeTint="A5"/>
    </w:rPr>
  </w:style>
  <w:style w:type="paragraph" w:styleId="BlockText">
    <w:name w:val="Block Text"/>
    <w:basedOn w:val="Normal"/>
    <w:uiPriority w:val="99"/>
    <w:semiHidden/>
    <w:unhideWhenUsed/>
    <w:rsid w:val="00C35606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1617BA"/>
  </w:style>
  <w:style w:type="paragraph" w:styleId="BodyText">
    <w:name w:val="Body Text"/>
    <w:basedOn w:val="Normal"/>
    <w:link w:val="BodyTextChar"/>
    <w:uiPriority w:val="99"/>
    <w:semiHidden/>
    <w:unhideWhenUsed/>
    <w:rsid w:val="001617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17BA"/>
  </w:style>
  <w:style w:type="paragraph" w:styleId="BodyText2">
    <w:name w:val="Body Text 2"/>
    <w:basedOn w:val="Normal"/>
    <w:link w:val="BodyText2Char"/>
    <w:uiPriority w:val="99"/>
    <w:semiHidden/>
    <w:unhideWhenUsed/>
    <w:rsid w:val="001617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617BA"/>
  </w:style>
  <w:style w:type="paragraph" w:styleId="BodyText3">
    <w:name w:val="Body Text 3"/>
    <w:basedOn w:val="Normal"/>
    <w:link w:val="BodyText3Char"/>
    <w:uiPriority w:val="99"/>
    <w:semiHidden/>
    <w:unhideWhenUsed/>
    <w:rsid w:val="001617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17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617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617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17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17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617BA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617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617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617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617B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617BA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17BA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617BA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617BA"/>
  </w:style>
  <w:style w:type="table" w:styleId="ColorfulGrid">
    <w:name w:val="Colorful Grid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17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7B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7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7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17BA"/>
  </w:style>
  <w:style w:type="character" w:customStyle="1" w:styleId="DateChar">
    <w:name w:val="Date Char"/>
    <w:basedOn w:val="DefaultParagraphFont"/>
    <w:link w:val="Date"/>
    <w:uiPriority w:val="99"/>
    <w:semiHidden/>
    <w:rsid w:val="001617BA"/>
  </w:style>
  <w:style w:type="paragraph" w:styleId="DocumentMap">
    <w:name w:val="Document Map"/>
    <w:basedOn w:val="Normal"/>
    <w:link w:val="DocumentMapChar"/>
    <w:uiPriority w:val="99"/>
    <w:semiHidden/>
    <w:unhideWhenUsed/>
    <w:rsid w:val="001617BA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17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617BA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617BA"/>
  </w:style>
  <w:style w:type="character" w:styleId="Emphasis">
    <w:name w:val="Emphasis"/>
    <w:basedOn w:val="DefaultParagraphFont"/>
    <w:uiPriority w:val="20"/>
    <w:semiHidden/>
    <w:unhideWhenUsed/>
    <w:qFormat/>
    <w:rsid w:val="001617B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617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17BA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17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617BA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17BA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617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17B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17BA"/>
    <w:rPr>
      <w:szCs w:val="20"/>
    </w:rPr>
  </w:style>
  <w:style w:type="table" w:styleId="GridTable1Light">
    <w:name w:val="Grid Table 1 Light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4080C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8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80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8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8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80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80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617BA"/>
  </w:style>
  <w:style w:type="paragraph" w:styleId="HTMLAddress">
    <w:name w:val="HTML Address"/>
    <w:basedOn w:val="Normal"/>
    <w:link w:val="HTMLAddressChar"/>
    <w:uiPriority w:val="99"/>
    <w:semiHidden/>
    <w:unhideWhenUsed/>
    <w:rsid w:val="001617BA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617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617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617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7BA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7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617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617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17B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617BA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617BA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617BA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617BA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617BA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617BA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617BA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617BA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617BA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617B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617BA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617BA"/>
    <w:pPr>
      <w:spacing w:before="0"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617BA"/>
    <w:pPr>
      <w:spacing w:before="0"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617BA"/>
    <w:pPr>
      <w:spacing w:before="0"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617BA"/>
    <w:pPr>
      <w:spacing w:before="0"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617BA"/>
    <w:pPr>
      <w:spacing w:before="0"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617BA"/>
    <w:pPr>
      <w:spacing w:before="0"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617BA"/>
  </w:style>
  <w:style w:type="paragraph" w:styleId="List">
    <w:name w:val="List"/>
    <w:basedOn w:val="Normal"/>
    <w:uiPriority w:val="99"/>
    <w:semiHidden/>
    <w:unhideWhenUsed/>
    <w:rsid w:val="001617B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617B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617B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617B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617B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617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617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617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617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617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617B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617B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617B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617B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617B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617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617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617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617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617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617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617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617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617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617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617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617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617BA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1617BA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617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617BA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617BA"/>
  </w:style>
  <w:style w:type="character" w:styleId="PageNumber">
    <w:name w:val="page number"/>
    <w:basedOn w:val="DefaultParagraphFont"/>
    <w:uiPriority w:val="99"/>
    <w:semiHidden/>
    <w:unhideWhenUsed/>
    <w:rsid w:val="001617BA"/>
  </w:style>
  <w:style w:type="table" w:styleId="PlainTable1">
    <w:name w:val="Plain Table 1"/>
    <w:basedOn w:val="TableNormal"/>
    <w:uiPriority w:val="41"/>
    <w:rsid w:val="001617B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17B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17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617BA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17B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617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617B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617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617BA"/>
  </w:style>
  <w:style w:type="paragraph" w:styleId="Signature">
    <w:name w:val="Signature"/>
    <w:basedOn w:val="Normal"/>
    <w:link w:val="SignatureChar"/>
    <w:uiPriority w:val="99"/>
    <w:semiHidden/>
    <w:unhideWhenUsed/>
    <w:rsid w:val="001617BA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617BA"/>
  </w:style>
  <w:style w:type="character" w:styleId="Strong">
    <w:name w:val="Strong"/>
    <w:basedOn w:val="DefaultParagraphFont"/>
    <w:uiPriority w:val="22"/>
    <w:semiHidden/>
    <w:unhideWhenUsed/>
    <w:qFormat/>
    <w:rsid w:val="001617BA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617B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617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617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617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617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617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617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617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617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617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617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617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617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617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617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617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617B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617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617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617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617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617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617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617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617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617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617B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6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617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617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617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617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617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617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617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617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617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617BA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adw\AppData\Roaming\Microsoft\Templates\Business%20trip%20itinerary%20with%20meeting%20schedu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C0AEA-1E9D-455C-9C8E-43D7F9D78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trip itinerary with meeting schedule</Template>
  <TotalTime>2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HADWEN</dc:creator>
  <cp:keywords/>
  <cp:lastModifiedBy>ANTHONY HADWEN</cp:lastModifiedBy>
  <cp:revision>3</cp:revision>
  <cp:lastPrinted>2003-07-10T16:26:00Z</cp:lastPrinted>
  <dcterms:created xsi:type="dcterms:W3CDTF">2019-09-13T18:05:00Z</dcterms:created>
  <dcterms:modified xsi:type="dcterms:W3CDTF">2019-09-13T18:06:00Z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TC060883621033</vt:lpwstr>
  </property>
  <property fmtid="{D5CDD505-2E9C-101B-9397-08002B2CF9AE}" pid="3" name="ContentTypeId">
    <vt:lpwstr>0x010100AA3F7D94069FF64A86F7DFF56D60E3BE</vt:lpwstr>
  </property>
</Properties>
</file>