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79C36" w14:textId="77777777" w:rsidR="00135D04" w:rsidRPr="00542D24" w:rsidRDefault="009C1DEF" w:rsidP="00542D24">
      <w:pPr>
        <w:pStyle w:val="Title"/>
      </w:pPr>
      <w:r>
        <w:t>Ottawa Hometown Travel Itineraries</w:t>
      </w:r>
    </w:p>
    <w:tbl>
      <w:tblPr>
        <w:tblStyle w:val="Meetingschedule"/>
        <w:tblW w:w="5000" w:type="pct"/>
        <w:tblLayout w:type="fixed"/>
        <w:tblLook w:val="01E0" w:firstRow="1" w:lastRow="1" w:firstColumn="1" w:lastColumn="1" w:noHBand="0" w:noVBand="0"/>
        <w:tblDescription w:val="Trip information table"/>
      </w:tblPr>
      <w:tblGrid>
        <w:gridCol w:w="3708"/>
        <w:gridCol w:w="6602"/>
      </w:tblGrid>
      <w:tr w:rsidR="00135D04" w14:paraId="35D9B2AB" w14:textId="77777777" w:rsidTr="0064080C">
        <w:trPr>
          <w:cnfStyle w:val="100000000000" w:firstRow="1" w:lastRow="0" w:firstColumn="0" w:lastColumn="0" w:oddVBand="0" w:evenVBand="0" w:oddHBand="0" w:evenHBand="0" w:firstRowFirstColumn="0" w:firstRowLastColumn="0" w:lastRowFirstColumn="0" w:lastRowLastColumn="0"/>
          <w:trHeight w:val="522"/>
          <w:tblHeader/>
        </w:trPr>
        <w:sdt>
          <w:sdtPr>
            <w:alias w:val="Itinerary:"/>
            <w:tag w:val="Itinerary:"/>
            <w:id w:val="1404944302"/>
            <w:placeholder>
              <w:docPart w:val="4A46EC40D63C4389B9FFEB4F43147B46"/>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3622" w:type="dxa"/>
              </w:tcPr>
              <w:p w14:paraId="7D907EE2" w14:textId="77777777" w:rsidR="00135D04" w:rsidRPr="00886114" w:rsidRDefault="00BB7C13" w:rsidP="00886114">
                <w:r w:rsidRPr="00886114">
                  <w:t>Itinerary</w:t>
                </w:r>
              </w:p>
            </w:tc>
          </w:sdtContent>
        </w:sdt>
        <w:tc>
          <w:tcPr>
            <w:tcW w:w="6448" w:type="dxa"/>
          </w:tcPr>
          <w:p w14:paraId="2B60A654" w14:textId="77777777" w:rsidR="00135D04" w:rsidRPr="00886114" w:rsidRDefault="008C5C70" w:rsidP="00886114">
            <w:pPr>
              <w:cnfStyle w:val="100000000000" w:firstRow="1" w:lastRow="0" w:firstColumn="0" w:lastColumn="0" w:oddVBand="0" w:evenVBand="0" w:oddHBand="0" w:evenHBand="0" w:firstRowFirstColumn="0" w:firstRowLastColumn="0" w:lastRowFirstColumn="0" w:lastRowLastColumn="0"/>
            </w:pPr>
            <w:sdt>
              <w:sdtPr>
                <w:alias w:val="Enter for name:"/>
                <w:tag w:val="Enter for name:"/>
                <w:id w:val="-1630548294"/>
                <w:placeholder>
                  <w:docPart w:val="090CC439ADB549A0BC9ECA65B671E606"/>
                </w:placeholder>
                <w:temporary/>
                <w:showingPlcHdr/>
              </w:sdtPr>
              <w:sdtEndPr/>
              <w:sdtContent>
                <w:r w:rsidR="005542EB" w:rsidRPr="00886114">
                  <w:t xml:space="preserve">For </w:t>
                </w:r>
                <w:r w:rsidR="00BB7C13" w:rsidRPr="00886114">
                  <w:t>Name</w:t>
                </w:r>
              </w:sdtContent>
            </w:sdt>
          </w:p>
        </w:tc>
      </w:tr>
      <w:tr w:rsidR="00135D04" w14:paraId="26A52BD3"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7BA80EE7" w14:textId="77777777" w:rsidR="00135D04" w:rsidRDefault="009C1DEF" w:rsidP="00886114">
            <w:r>
              <w:t>Itinerary Title</w:t>
            </w:r>
          </w:p>
        </w:tc>
        <w:tc>
          <w:tcPr>
            <w:tcW w:w="6448" w:type="dxa"/>
          </w:tcPr>
          <w:p w14:paraId="7950AA60" w14:textId="77777777" w:rsidR="00135D04" w:rsidRPr="004B1241" w:rsidRDefault="009C1DEF">
            <w:pPr>
              <w:cnfStyle w:val="000000000000" w:firstRow="0" w:lastRow="0" w:firstColumn="0" w:lastColumn="0" w:oddVBand="0" w:evenVBand="0" w:oddHBand="0" w:evenHBand="0" w:firstRowFirstColumn="0" w:firstRowLastColumn="0" w:lastRowFirstColumn="0" w:lastRowLastColumn="0"/>
            </w:pPr>
            <w:r>
              <w:t>Business Traveller – Itinerary #1</w:t>
            </w:r>
          </w:p>
        </w:tc>
      </w:tr>
      <w:tr w:rsidR="00135D04" w14:paraId="32F53122"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298EF660" w14:textId="77777777" w:rsidR="00135D04" w:rsidRDefault="009C1DEF" w:rsidP="00886114">
            <w:r>
              <w:t>Date Issued</w:t>
            </w:r>
          </w:p>
        </w:tc>
        <w:tc>
          <w:tcPr>
            <w:tcW w:w="6448" w:type="dxa"/>
          </w:tcPr>
          <w:p w14:paraId="6C8E879B" w14:textId="77777777" w:rsidR="00135D04" w:rsidRPr="004B1241" w:rsidRDefault="009C1DEF">
            <w:pPr>
              <w:cnfStyle w:val="000000000000" w:firstRow="0" w:lastRow="0" w:firstColumn="0" w:lastColumn="0" w:oddVBand="0" w:evenVBand="0" w:oddHBand="0" w:evenHBand="0" w:firstRowFirstColumn="0" w:firstRowLastColumn="0" w:lastRowFirstColumn="0" w:lastRowLastColumn="0"/>
            </w:pPr>
            <w:r>
              <w:t>October 31, 2017</w:t>
            </w:r>
          </w:p>
        </w:tc>
      </w:tr>
      <w:tr w:rsidR="00135D04" w14:paraId="4F7021E5"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36AA784" w14:textId="77777777" w:rsidR="00135D04" w:rsidRDefault="009C1DEF" w:rsidP="00886114">
            <w:r>
              <w:t>Cost</w:t>
            </w:r>
          </w:p>
        </w:tc>
        <w:tc>
          <w:tcPr>
            <w:tcW w:w="6448" w:type="dxa"/>
          </w:tcPr>
          <w:p w14:paraId="2DA93557" w14:textId="77777777" w:rsidR="00135D04" w:rsidRPr="004B1241" w:rsidRDefault="009C1DEF">
            <w:pPr>
              <w:cnfStyle w:val="000000000000" w:firstRow="0" w:lastRow="0" w:firstColumn="0" w:lastColumn="0" w:oddVBand="0" w:evenVBand="0" w:oddHBand="0" w:evenHBand="0" w:firstRowFirstColumn="0" w:firstRowLastColumn="0" w:lastRowFirstColumn="0" w:lastRowLastColumn="0"/>
            </w:pPr>
            <w:r>
              <w:t>$25</w:t>
            </w:r>
          </w:p>
        </w:tc>
      </w:tr>
      <w:tr w:rsidR="00135D04" w14:paraId="71AA5AEE"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1BD13F7C" w14:textId="77777777" w:rsidR="00135D04" w:rsidRDefault="009C1DEF" w:rsidP="00886114">
            <w:r>
              <w:t>Value of Discount Coupons</w:t>
            </w:r>
          </w:p>
        </w:tc>
        <w:tc>
          <w:tcPr>
            <w:tcW w:w="6448" w:type="dxa"/>
          </w:tcPr>
          <w:p w14:paraId="457D4419" w14:textId="77777777" w:rsidR="00135D04" w:rsidRPr="004B1241" w:rsidRDefault="009C1DEF">
            <w:pPr>
              <w:cnfStyle w:val="000000000000" w:firstRow="0" w:lastRow="0" w:firstColumn="0" w:lastColumn="0" w:oddVBand="0" w:evenVBand="0" w:oddHBand="0" w:evenHBand="0" w:firstRowFirstColumn="0" w:firstRowLastColumn="0" w:lastRowFirstColumn="0" w:lastRowLastColumn="0"/>
            </w:pPr>
            <w:r>
              <w:t>$25</w:t>
            </w:r>
          </w:p>
        </w:tc>
      </w:tr>
      <w:tr w:rsidR="00135D04" w14:paraId="79DE91FF"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2F6F5339" w14:textId="77777777" w:rsidR="00135D04" w:rsidRDefault="009C1DEF" w:rsidP="00886114">
            <w:r>
              <w:t>Created by</w:t>
            </w:r>
          </w:p>
        </w:tc>
        <w:tc>
          <w:tcPr>
            <w:tcW w:w="6448" w:type="dxa"/>
          </w:tcPr>
          <w:p w14:paraId="5CD887CC" w14:textId="77777777" w:rsidR="00135D04" w:rsidRPr="004B1241" w:rsidRDefault="009C1DEF">
            <w:pPr>
              <w:cnfStyle w:val="000000000000" w:firstRow="0" w:lastRow="0" w:firstColumn="0" w:lastColumn="0" w:oddVBand="0" w:evenVBand="0" w:oddHBand="0" w:evenHBand="0" w:firstRowFirstColumn="0" w:firstRowLastColumn="0" w:lastRowFirstColumn="0" w:lastRowLastColumn="0"/>
            </w:pPr>
            <w:r>
              <w:t xml:space="preserve">Anthony </w:t>
            </w:r>
            <w:proofErr w:type="spellStart"/>
            <w:r>
              <w:t>Hadwen</w:t>
            </w:r>
            <w:proofErr w:type="spellEnd"/>
          </w:p>
        </w:tc>
      </w:tr>
      <w:tr w:rsidR="00135D04" w14:paraId="195C5F6B"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6A93CB43" w14:textId="77777777" w:rsidR="00135D04" w:rsidRDefault="009C1DEF" w:rsidP="00886114">
            <w:r>
              <w:t>Overview Description</w:t>
            </w:r>
          </w:p>
        </w:tc>
        <w:tc>
          <w:tcPr>
            <w:tcW w:w="6448" w:type="dxa"/>
          </w:tcPr>
          <w:p w14:paraId="42E9AB45" w14:textId="77777777" w:rsidR="00135D04" w:rsidRPr="004B1241" w:rsidRDefault="00F16612">
            <w:pPr>
              <w:cnfStyle w:val="000000000000" w:firstRow="0" w:lastRow="0" w:firstColumn="0" w:lastColumn="0" w:oddVBand="0" w:evenVBand="0" w:oddHBand="0" w:evenHBand="0" w:firstRowFirstColumn="0" w:firstRowLastColumn="0" w:lastRowFirstColumn="0" w:lastRowLastColumn="0"/>
            </w:pPr>
            <w:r>
              <w:t>On your last trip, you sat in your hotel room watching TV, wishing you had something else planned.  Let us show you where to eat well, get exercise, have an excursion, read in a quiet public ‘oasis’, and blow off some steam before or after your conference or meeting.</w:t>
            </w:r>
          </w:p>
        </w:tc>
      </w:tr>
    </w:tbl>
    <w:p w14:paraId="17DC02B6" w14:textId="6E60ABF3" w:rsidR="00EE005A" w:rsidRDefault="00EE005A"/>
    <w:p w14:paraId="68E38255" w14:textId="77777777" w:rsidR="00EE005A" w:rsidRDefault="00EE005A" w:rsidP="00EE005A">
      <w:r>
        <w:t xml:space="preserve">What is in a standard one-day </w:t>
      </w:r>
      <w:proofErr w:type="spellStart"/>
      <w:r>
        <w:t>OHTItinerary</w:t>
      </w:r>
      <w:proofErr w:type="spellEnd"/>
      <w:r>
        <w:t>?</w:t>
      </w:r>
    </w:p>
    <w:p w14:paraId="7B0BF62E" w14:textId="77777777" w:rsidR="00EE005A" w:rsidRDefault="00EE005A" w:rsidP="00EE005A">
      <w:pPr>
        <w:pStyle w:val="ListParagraph"/>
        <w:numPr>
          <w:ilvl w:val="0"/>
          <w:numId w:val="12"/>
        </w:numPr>
        <w:spacing w:before="0" w:after="160" w:line="259" w:lineRule="auto"/>
      </w:pPr>
      <w:r>
        <w:t xml:space="preserve">A </w:t>
      </w:r>
      <w:proofErr w:type="spellStart"/>
      <w:r>
        <w:t>recocommended</w:t>
      </w:r>
      <w:proofErr w:type="spellEnd"/>
      <w:r>
        <w:t xml:space="preserve"> option for of </w:t>
      </w:r>
      <w:r w:rsidRPr="006765E0">
        <w:t xml:space="preserve">Breakfast, lunch, </w:t>
      </w:r>
      <w:r>
        <w:t xml:space="preserve">and </w:t>
      </w:r>
      <w:r w:rsidRPr="006765E0">
        <w:t>dinne</w:t>
      </w:r>
      <w:r>
        <w:t>r option</w:t>
      </w:r>
    </w:p>
    <w:p w14:paraId="14F033DB" w14:textId="77777777" w:rsidR="00EE005A" w:rsidRDefault="00EE005A" w:rsidP="00EE005A">
      <w:pPr>
        <w:pStyle w:val="ListParagraph"/>
        <w:numPr>
          <w:ilvl w:val="0"/>
          <w:numId w:val="12"/>
        </w:numPr>
        <w:spacing w:before="0" w:after="160" w:line="259" w:lineRule="auto"/>
      </w:pPr>
      <w:r>
        <w:t>A back up option for each of Breakfast, lunch, and dinner</w:t>
      </w:r>
    </w:p>
    <w:p w14:paraId="5E0216D3" w14:textId="77777777" w:rsidR="00EE005A" w:rsidRDefault="00EE005A" w:rsidP="00EE005A">
      <w:pPr>
        <w:pStyle w:val="ListParagraph"/>
        <w:numPr>
          <w:ilvl w:val="0"/>
          <w:numId w:val="12"/>
        </w:numPr>
        <w:spacing w:before="0" w:after="160" w:line="259" w:lineRule="auto"/>
      </w:pPr>
      <w:r>
        <w:t>Two snack spot options</w:t>
      </w:r>
    </w:p>
    <w:p w14:paraId="11327452" w14:textId="77777777" w:rsidR="00EE005A" w:rsidRDefault="00EE005A" w:rsidP="00EE005A">
      <w:pPr>
        <w:pStyle w:val="ListParagraph"/>
        <w:numPr>
          <w:ilvl w:val="0"/>
          <w:numId w:val="12"/>
        </w:numPr>
        <w:spacing w:before="0" w:after="160" w:line="259" w:lineRule="auto"/>
      </w:pPr>
      <w:r>
        <w:t>Two sightseeing or excursion options</w:t>
      </w:r>
    </w:p>
    <w:p w14:paraId="57A53532" w14:textId="77777777" w:rsidR="00EE005A" w:rsidRDefault="00EE005A" w:rsidP="00EE005A">
      <w:pPr>
        <w:pStyle w:val="ListParagraph"/>
        <w:numPr>
          <w:ilvl w:val="0"/>
          <w:numId w:val="12"/>
        </w:numPr>
        <w:spacing w:before="0" w:after="160" w:line="259" w:lineRule="auto"/>
      </w:pPr>
      <w:r>
        <w:t>Two entertainment options</w:t>
      </w:r>
    </w:p>
    <w:p w14:paraId="77F69CF9" w14:textId="77777777" w:rsidR="00EE005A" w:rsidRPr="006765E0" w:rsidRDefault="00EE005A" w:rsidP="00EE005A">
      <w:pPr>
        <w:pStyle w:val="ListParagraph"/>
        <w:numPr>
          <w:ilvl w:val="0"/>
          <w:numId w:val="12"/>
        </w:numPr>
        <w:spacing w:before="0" w:after="160" w:line="259" w:lineRule="auto"/>
      </w:pPr>
      <w:r>
        <w:t>A resting location spot</w:t>
      </w:r>
    </w:p>
    <w:p w14:paraId="4AF0E62E" w14:textId="77777777" w:rsidR="00EE005A" w:rsidRDefault="00EE005A" w:rsidP="00EE005A">
      <w:r>
        <w:t>The itinerary will include:</w:t>
      </w:r>
    </w:p>
    <w:p w14:paraId="16BB57F1" w14:textId="77777777" w:rsidR="00EE005A" w:rsidRDefault="00EE005A" w:rsidP="00EE005A">
      <w:bookmarkStart w:id="0" w:name="_GoBack"/>
      <w:r>
        <w:t>Location and contact info – address, phone #, link to google maps</w:t>
      </w:r>
    </w:p>
    <w:p w14:paraId="2C297B3D" w14:textId="77777777" w:rsidR="00EE005A" w:rsidRDefault="00EE005A" w:rsidP="00EE005A">
      <w:r>
        <w:t>Background description about each option. Things you need to know before you go, or for when you get there.</w:t>
      </w:r>
    </w:p>
    <w:p w14:paraId="4E699FF6" w14:textId="77777777" w:rsidR="00EE005A" w:rsidRDefault="00EE005A" w:rsidP="00EE005A">
      <w:r>
        <w:t>Explanation about why this option was included.  Includes a link to any available websites.</w:t>
      </w:r>
    </w:p>
    <w:p w14:paraId="452A812D" w14:textId="77777777" w:rsidR="00EE005A" w:rsidRDefault="00EE005A" w:rsidP="00EE005A">
      <w:r>
        <w:t>A guide map linking all the options together.</w:t>
      </w:r>
    </w:p>
    <w:p w14:paraId="0AAA68E7" w14:textId="77777777" w:rsidR="00EE005A" w:rsidRDefault="00EE005A" w:rsidP="00EE005A">
      <w:r>
        <w:t>Example…</w:t>
      </w:r>
    </w:p>
    <w:bookmarkEnd w:id="0"/>
    <w:p w14:paraId="26E1CF5A" w14:textId="77777777" w:rsidR="009B4AE0" w:rsidRDefault="009B4AE0">
      <w:pPr>
        <w:sectPr w:rsidR="009B4AE0">
          <w:footerReference w:type="default" r:id="rId9"/>
          <w:pgSz w:w="12240" w:h="15840"/>
          <w:pgMar w:top="1080" w:right="1080" w:bottom="1440" w:left="1080" w:header="720" w:footer="720" w:gutter="0"/>
          <w:cols w:space="720"/>
          <w:titlePg/>
          <w:docGrid w:linePitch="360"/>
        </w:sectPr>
      </w:pPr>
    </w:p>
    <w:tbl>
      <w:tblPr>
        <w:tblStyle w:val="Meetingschedule"/>
        <w:tblW w:w="5000" w:type="pct"/>
        <w:tblLayout w:type="fixed"/>
        <w:tblLook w:val="01E0" w:firstRow="1" w:lastRow="1" w:firstColumn="1" w:lastColumn="1" w:noHBand="0" w:noVBand="0"/>
        <w:tblDescription w:val="Day 1 schedule information table"/>
      </w:tblPr>
      <w:tblGrid>
        <w:gridCol w:w="2553"/>
        <w:gridCol w:w="1982"/>
        <w:gridCol w:w="3240"/>
        <w:gridCol w:w="3240"/>
        <w:gridCol w:w="2535"/>
      </w:tblGrid>
      <w:tr w:rsidR="00135D04" w14:paraId="56F72E23" w14:textId="77777777" w:rsidTr="009B4AE0">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507" w:type="dxa"/>
          </w:tcPr>
          <w:p w14:paraId="3FDC7946" w14:textId="77777777" w:rsidR="00135D04" w:rsidRDefault="00E702DC" w:rsidP="00BF1893">
            <w:r>
              <w:lastRenderedPageBreak/>
              <w:t>Options</w:t>
            </w:r>
          </w:p>
        </w:tc>
        <w:tc>
          <w:tcPr>
            <w:tcW w:w="1947" w:type="dxa"/>
          </w:tcPr>
          <w:p w14:paraId="08255A82" w14:textId="77777777" w:rsidR="00135D04" w:rsidRDefault="009B4AE0" w:rsidP="00BF1893">
            <w:pPr>
              <w:cnfStyle w:val="100000000000" w:firstRow="1" w:lastRow="0" w:firstColumn="0" w:lastColumn="0" w:oddVBand="0" w:evenVBand="0" w:oddHBand="0" w:evenHBand="0" w:firstRowFirstColumn="0" w:firstRowLastColumn="0" w:lastRowFirstColumn="0" w:lastRowLastColumn="0"/>
            </w:pPr>
            <w:r>
              <w:t>Name</w:t>
            </w:r>
          </w:p>
        </w:tc>
        <w:tc>
          <w:tcPr>
            <w:tcW w:w="3183" w:type="dxa"/>
          </w:tcPr>
          <w:p w14:paraId="1C0DEC2B" w14:textId="77777777" w:rsidR="00135D04" w:rsidRDefault="00E702DC" w:rsidP="00BF1893">
            <w:pPr>
              <w:cnfStyle w:val="100000000000" w:firstRow="1" w:lastRow="0" w:firstColumn="0" w:lastColumn="0" w:oddVBand="0" w:evenVBand="0" w:oddHBand="0" w:evenHBand="0" w:firstRowFirstColumn="0" w:firstRowLastColumn="0" w:lastRowFirstColumn="0" w:lastRowLastColumn="0"/>
            </w:pPr>
            <w:r>
              <w:t>Logistics</w:t>
            </w:r>
          </w:p>
        </w:tc>
        <w:tc>
          <w:tcPr>
            <w:tcW w:w="3183" w:type="dxa"/>
          </w:tcPr>
          <w:p w14:paraId="5D29F746" w14:textId="77777777" w:rsidR="00135D04" w:rsidRDefault="009B4AE0" w:rsidP="00BF1893">
            <w:pPr>
              <w:cnfStyle w:val="100000000000" w:firstRow="1" w:lastRow="0" w:firstColumn="0" w:lastColumn="0" w:oddVBand="0" w:evenVBand="0" w:oddHBand="0" w:evenHBand="0" w:firstRowFirstColumn="0" w:firstRowLastColumn="0" w:lastRowFirstColumn="0" w:lastRowLastColumn="0"/>
            </w:pPr>
            <w:r>
              <w:t>Description</w:t>
            </w:r>
          </w:p>
        </w:tc>
        <w:tc>
          <w:tcPr>
            <w:tcW w:w="2490" w:type="dxa"/>
          </w:tcPr>
          <w:p w14:paraId="2E00277A" w14:textId="77777777" w:rsidR="00135D04" w:rsidRDefault="009B4AE0" w:rsidP="00BF1893">
            <w:pPr>
              <w:cnfStyle w:val="100000000000" w:firstRow="1" w:lastRow="0" w:firstColumn="0" w:lastColumn="0" w:oddVBand="0" w:evenVBand="0" w:oddHBand="0" w:evenHBand="0" w:firstRowFirstColumn="0" w:firstRowLastColumn="0" w:lastRowFirstColumn="0" w:lastRowLastColumn="0"/>
            </w:pPr>
            <w:r>
              <w:t>Additional information</w:t>
            </w:r>
          </w:p>
        </w:tc>
      </w:tr>
      <w:tr w:rsidR="00135D04" w14:paraId="2A49F1A7" w14:textId="77777777" w:rsidTr="009B4AE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63B1E51B" w14:textId="77777777" w:rsidR="00135D04" w:rsidRDefault="008C5C70" w:rsidP="00BF1893">
            <w:sdt>
              <w:sdtPr>
                <w:alias w:val="Breakfast:"/>
                <w:tag w:val="Breakfast:"/>
                <w:id w:val="819163464"/>
                <w:placeholder>
                  <w:docPart w:val="92C44BFF8ED44F7E89A23BDA5B2D8334"/>
                </w:placeholder>
                <w:temporary/>
                <w:showingPlcHdr/>
              </w:sdtPr>
              <w:sdtEndPr/>
              <w:sdtContent>
                <w:r w:rsidR="00BB7C13">
                  <w:t>Breakfast</w:t>
                </w:r>
              </w:sdtContent>
            </w:sdt>
            <w:r w:rsidR="009B4AE0">
              <w:t xml:space="preserve"> 1</w:t>
            </w:r>
          </w:p>
        </w:tc>
        <w:tc>
          <w:tcPr>
            <w:tcW w:w="1947" w:type="dxa"/>
          </w:tcPr>
          <w:p w14:paraId="3AAF2855" w14:textId="77777777" w:rsidR="00135D04" w:rsidRDefault="00E702DC" w:rsidP="005542EB">
            <w:pPr>
              <w:cnfStyle w:val="000000000000" w:firstRow="0" w:lastRow="0" w:firstColumn="0" w:lastColumn="0" w:oddVBand="0" w:evenVBand="0" w:oddHBand="0" w:evenHBand="0" w:firstRowFirstColumn="0" w:firstRowLastColumn="0" w:lastRowFirstColumn="0" w:lastRowLastColumn="0"/>
            </w:pPr>
            <w:r>
              <w:t>Name</w:t>
            </w:r>
          </w:p>
          <w:p w14:paraId="6CAB1174" w14:textId="77777777" w:rsidR="009B4AE0" w:rsidRDefault="009B4AE0" w:rsidP="005542EB">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79C98167" w14:textId="77777777" w:rsidR="00135D04" w:rsidRDefault="00463926" w:rsidP="005542EB">
            <w:pPr>
              <w:cnfStyle w:val="000000000000" w:firstRow="0" w:lastRow="0" w:firstColumn="0" w:lastColumn="0" w:oddVBand="0" w:evenVBand="0" w:oddHBand="0" w:evenHBand="0" w:firstRowFirstColumn="0" w:firstRowLastColumn="0" w:lastRowFirstColumn="0" w:lastRowLastColumn="0"/>
            </w:pPr>
            <w:r>
              <w:t>Address, Tel. no.</w:t>
            </w:r>
          </w:p>
          <w:p w14:paraId="42764CC5" w14:textId="77777777" w:rsidR="009B4AE0" w:rsidRDefault="009B4AE0" w:rsidP="005542EB">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4F6C0140" w14:textId="77777777" w:rsidR="00135D04" w:rsidRDefault="009B4AE0" w:rsidP="005542EB">
            <w:pPr>
              <w:cnfStyle w:val="000000000000" w:firstRow="0" w:lastRow="0" w:firstColumn="0" w:lastColumn="0" w:oddVBand="0" w:evenVBand="0" w:oddHBand="0" w:evenHBand="0" w:firstRowFirstColumn="0" w:firstRowLastColumn="0" w:lastRowFirstColumn="0" w:lastRowLastColumn="0"/>
            </w:pPr>
            <w:r>
              <w:t>Basic information</w:t>
            </w:r>
          </w:p>
          <w:p w14:paraId="7D78CC5D" w14:textId="77777777" w:rsidR="009B4AE0" w:rsidRDefault="009B4AE0" w:rsidP="009B4AE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Menu</w:t>
            </w:r>
          </w:p>
          <w:p w14:paraId="1E44FD01" w14:textId="77777777" w:rsidR="009B4AE0" w:rsidRDefault="009B4AE0" w:rsidP="009B4AE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57AAD485" w14:textId="77777777" w:rsidR="009B4AE0" w:rsidRDefault="009B4AE0" w:rsidP="009B4AE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4FA7E541" w14:textId="77777777" w:rsidR="00135D04" w:rsidRDefault="009B4AE0">
            <w:pPr>
              <w:cnfStyle w:val="000000000000" w:firstRow="0" w:lastRow="0" w:firstColumn="0" w:lastColumn="0" w:oddVBand="0" w:evenVBand="0" w:oddHBand="0" w:evenHBand="0" w:firstRowFirstColumn="0" w:firstRowLastColumn="0" w:lastRowFirstColumn="0" w:lastRowLastColumn="0"/>
            </w:pPr>
            <w:r>
              <w:t>Why this spot is recommended.</w:t>
            </w:r>
          </w:p>
          <w:p w14:paraId="7712E0E0" w14:textId="77777777" w:rsidR="009B4AE0" w:rsidRDefault="009B4AE0">
            <w:pPr>
              <w:cnfStyle w:val="000000000000" w:firstRow="0" w:lastRow="0" w:firstColumn="0" w:lastColumn="0" w:oddVBand="0" w:evenVBand="0" w:oddHBand="0" w:evenHBand="0" w:firstRowFirstColumn="0" w:firstRowLastColumn="0" w:lastRowFirstColumn="0" w:lastRowLastColumn="0"/>
            </w:pPr>
            <w:r>
              <w:t>Coupon amount, details.</w:t>
            </w:r>
          </w:p>
        </w:tc>
      </w:tr>
      <w:tr w:rsidR="009B4AE0" w14:paraId="4E8F8328" w14:textId="77777777" w:rsidTr="009B4AE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71C86C4E" w14:textId="77777777" w:rsidR="009B4AE0" w:rsidRDefault="008C5C70" w:rsidP="009B4AE0">
            <w:sdt>
              <w:sdtPr>
                <w:alias w:val="Breakfast:"/>
                <w:tag w:val="Breakfast:"/>
                <w:id w:val="878908789"/>
                <w:placeholder>
                  <w:docPart w:val="F8361F8D5A844034A1D5C4ABB22397BB"/>
                </w:placeholder>
                <w:temporary/>
                <w:showingPlcHdr/>
              </w:sdtPr>
              <w:sdtEndPr/>
              <w:sdtContent>
                <w:r w:rsidR="009B4AE0">
                  <w:t>Breakfast</w:t>
                </w:r>
              </w:sdtContent>
            </w:sdt>
            <w:r w:rsidR="00E702DC">
              <w:t xml:space="preserve"> 2</w:t>
            </w:r>
          </w:p>
        </w:tc>
        <w:tc>
          <w:tcPr>
            <w:tcW w:w="1947" w:type="dxa"/>
          </w:tcPr>
          <w:p w14:paraId="30EFE7F8" w14:textId="77777777" w:rsidR="009B4AE0" w:rsidRDefault="00E702DC" w:rsidP="009B4AE0">
            <w:pPr>
              <w:cnfStyle w:val="000000000000" w:firstRow="0" w:lastRow="0" w:firstColumn="0" w:lastColumn="0" w:oddVBand="0" w:evenVBand="0" w:oddHBand="0" w:evenHBand="0" w:firstRowFirstColumn="0" w:firstRowLastColumn="0" w:lastRowFirstColumn="0" w:lastRowLastColumn="0"/>
            </w:pPr>
            <w:r>
              <w:t>Name</w:t>
            </w:r>
          </w:p>
          <w:p w14:paraId="7EA2E3D7" w14:textId="77777777" w:rsidR="009B4AE0" w:rsidRDefault="009B4AE0" w:rsidP="009B4AE0">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4A0BABA3" w14:textId="77777777" w:rsidR="009B4AE0" w:rsidRDefault="00463926" w:rsidP="009B4AE0">
            <w:pPr>
              <w:cnfStyle w:val="000000000000" w:firstRow="0" w:lastRow="0" w:firstColumn="0" w:lastColumn="0" w:oddVBand="0" w:evenVBand="0" w:oddHBand="0" w:evenHBand="0" w:firstRowFirstColumn="0" w:firstRowLastColumn="0" w:lastRowFirstColumn="0" w:lastRowLastColumn="0"/>
            </w:pPr>
            <w:r>
              <w:t>Address, Tel. no.</w:t>
            </w:r>
          </w:p>
          <w:p w14:paraId="3CC461DC" w14:textId="77777777" w:rsidR="009B4AE0" w:rsidRDefault="009B4AE0" w:rsidP="009B4AE0">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54EB0000" w14:textId="77777777" w:rsidR="009B4AE0" w:rsidRDefault="009B4AE0" w:rsidP="009B4AE0">
            <w:pPr>
              <w:cnfStyle w:val="000000000000" w:firstRow="0" w:lastRow="0" w:firstColumn="0" w:lastColumn="0" w:oddVBand="0" w:evenVBand="0" w:oddHBand="0" w:evenHBand="0" w:firstRowFirstColumn="0" w:firstRowLastColumn="0" w:lastRowFirstColumn="0" w:lastRowLastColumn="0"/>
            </w:pPr>
            <w:r>
              <w:t>Basic information</w:t>
            </w:r>
          </w:p>
          <w:p w14:paraId="566BD9FD" w14:textId="77777777" w:rsidR="009B4AE0" w:rsidRDefault="009B4AE0" w:rsidP="009B4AE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Menu</w:t>
            </w:r>
          </w:p>
          <w:p w14:paraId="02969E86" w14:textId="77777777" w:rsidR="009B4AE0" w:rsidRDefault="009B4AE0" w:rsidP="009B4AE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674C2576" w14:textId="77777777" w:rsidR="009B4AE0" w:rsidRDefault="009B4AE0" w:rsidP="009B4AE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6F461534" w14:textId="77777777" w:rsidR="009B4AE0" w:rsidRDefault="009B4AE0" w:rsidP="009B4AE0">
            <w:pPr>
              <w:cnfStyle w:val="000000000000" w:firstRow="0" w:lastRow="0" w:firstColumn="0" w:lastColumn="0" w:oddVBand="0" w:evenVBand="0" w:oddHBand="0" w:evenHBand="0" w:firstRowFirstColumn="0" w:firstRowLastColumn="0" w:lastRowFirstColumn="0" w:lastRowLastColumn="0"/>
            </w:pPr>
            <w:r>
              <w:t>Why this spot is recommended.</w:t>
            </w:r>
          </w:p>
          <w:p w14:paraId="6EA86DF7" w14:textId="77777777" w:rsidR="009B4AE0" w:rsidRDefault="009B4AE0" w:rsidP="009B4AE0">
            <w:pPr>
              <w:cnfStyle w:val="000000000000" w:firstRow="0" w:lastRow="0" w:firstColumn="0" w:lastColumn="0" w:oddVBand="0" w:evenVBand="0" w:oddHBand="0" w:evenHBand="0" w:firstRowFirstColumn="0" w:firstRowLastColumn="0" w:lastRowFirstColumn="0" w:lastRowLastColumn="0"/>
            </w:pPr>
            <w:r>
              <w:t>Coupon amount, details.</w:t>
            </w:r>
          </w:p>
        </w:tc>
      </w:tr>
      <w:tr w:rsidR="00E702DC" w14:paraId="23A875CF" w14:textId="77777777" w:rsidTr="009B4AE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72A77B0E" w14:textId="77777777" w:rsidR="00E702DC" w:rsidRDefault="00E702DC" w:rsidP="00E702DC">
            <w:r>
              <w:t>Lunch 1</w:t>
            </w:r>
          </w:p>
        </w:tc>
        <w:tc>
          <w:tcPr>
            <w:tcW w:w="1947" w:type="dxa"/>
          </w:tcPr>
          <w:p w14:paraId="1E28CD03"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Name</w:t>
            </w:r>
          </w:p>
          <w:p w14:paraId="1E4DA88F"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24483FD5" w14:textId="77777777" w:rsidR="00E702DC" w:rsidRDefault="00463926" w:rsidP="00E702DC">
            <w:pPr>
              <w:cnfStyle w:val="000000000000" w:firstRow="0" w:lastRow="0" w:firstColumn="0" w:lastColumn="0" w:oddVBand="0" w:evenVBand="0" w:oddHBand="0" w:evenHBand="0" w:firstRowFirstColumn="0" w:firstRowLastColumn="0" w:lastRowFirstColumn="0" w:lastRowLastColumn="0"/>
            </w:pPr>
            <w:r>
              <w:t>Address, Tel. no.</w:t>
            </w:r>
          </w:p>
          <w:p w14:paraId="02C5859B"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6EA339C3"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Basic information</w:t>
            </w:r>
          </w:p>
          <w:p w14:paraId="06EBDF5D"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Menu</w:t>
            </w:r>
          </w:p>
          <w:p w14:paraId="21E49E05"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5A8EF83C"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39D60E82"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Why this spot is recommended.</w:t>
            </w:r>
          </w:p>
          <w:p w14:paraId="63F75C9A"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Coupon amount, details.</w:t>
            </w:r>
          </w:p>
        </w:tc>
      </w:tr>
      <w:tr w:rsidR="00E702DC" w14:paraId="0650F6A2" w14:textId="77777777" w:rsidTr="009B4AE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10BC5554" w14:textId="77777777" w:rsidR="00E702DC" w:rsidRDefault="00E702DC" w:rsidP="00E702DC">
            <w:r>
              <w:t>Lunch 2</w:t>
            </w:r>
          </w:p>
        </w:tc>
        <w:tc>
          <w:tcPr>
            <w:tcW w:w="1947" w:type="dxa"/>
          </w:tcPr>
          <w:p w14:paraId="242223CD"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Name</w:t>
            </w:r>
          </w:p>
          <w:p w14:paraId="4CC4305C"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1D801ECD" w14:textId="77777777" w:rsidR="00E702DC" w:rsidRDefault="00463926" w:rsidP="00E702DC">
            <w:pPr>
              <w:cnfStyle w:val="000000000000" w:firstRow="0" w:lastRow="0" w:firstColumn="0" w:lastColumn="0" w:oddVBand="0" w:evenVBand="0" w:oddHBand="0" w:evenHBand="0" w:firstRowFirstColumn="0" w:firstRowLastColumn="0" w:lastRowFirstColumn="0" w:lastRowLastColumn="0"/>
            </w:pPr>
            <w:r>
              <w:t>Address, Tel. no.</w:t>
            </w:r>
          </w:p>
          <w:p w14:paraId="572A6F18"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11F4D6A5"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Basic information</w:t>
            </w:r>
          </w:p>
          <w:p w14:paraId="78DB3322"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Menu</w:t>
            </w:r>
          </w:p>
          <w:p w14:paraId="0C458C3A"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63213DB2"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0D48D173"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Why this spot is recommended.</w:t>
            </w:r>
          </w:p>
          <w:p w14:paraId="3D97DEF3"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Coupon amount, details.</w:t>
            </w:r>
          </w:p>
        </w:tc>
      </w:tr>
      <w:tr w:rsidR="00E702DC" w14:paraId="103BC52A" w14:textId="77777777" w:rsidTr="009B4AE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6B125CF8" w14:textId="77777777" w:rsidR="00E702DC" w:rsidRDefault="00E702DC" w:rsidP="00E702DC">
            <w:r>
              <w:t>Dinner 1</w:t>
            </w:r>
          </w:p>
        </w:tc>
        <w:tc>
          <w:tcPr>
            <w:tcW w:w="1947" w:type="dxa"/>
          </w:tcPr>
          <w:p w14:paraId="3A85982B"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Name</w:t>
            </w:r>
          </w:p>
          <w:p w14:paraId="322B900D"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4C4201D0" w14:textId="77777777" w:rsidR="00E702DC" w:rsidRDefault="00463926" w:rsidP="00E702DC">
            <w:pPr>
              <w:cnfStyle w:val="000000000000" w:firstRow="0" w:lastRow="0" w:firstColumn="0" w:lastColumn="0" w:oddVBand="0" w:evenVBand="0" w:oddHBand="0" w:evenHBand="0" w:firstRowFirstColumn="0" w:firstRowLastColumn="0" w:lastRowFirstColumn="0" w:lastRowLastColumn="0"/>
            </w:pPr>
            <w:r>
              <w:t>Address, Tel. no.</w:t>
            </w:r>
          </w:p>
          <w:p w14:paraId="1B4C6028"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5C119EF8"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Basic information</w:t>
            </w:r>
          </w:p>
          <w:p w14:paraId="2B0C7207"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Menu</w:t>
            </w:r>
          </w:p>
          <w:p w14:paraId="177F3988"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06CED8B9"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485CDB2B"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Why this spot is recommended.</w:t>
            </w:r>
          </w:p>
          <w:p w14:paraId="2D50CFAC"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Coupon amount, details.</w:t>
            </w:r>
          </w:p>
        </w:tc>
      </w:tr>
      <w:tr w:rsidR="00E702DC" w14:paraId="39217922" w14:textId="77777777" w:rsidTr="009B4AE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6007A144" w14:textId="77777777" w:rsidR="00E702DC" w:rsidRDefault="00E702DC" w:rsidP="00E702DC">
            <w:r>
              <w:t>Dinner 1</w:t>
            </w:r>
          </w:p>
        </w:tc>
        <w:tc>
          <w:tcPr>
            <w:tcW w:w="1947" w:type="dxa"/>
          </w:tcPr>
          <w:p w14:paraId="1FC292B5"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Name</w:t>
            </w:r>
          </w:p>
          <w:p w14:paraId="0682FDE7"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6A5339B8" w14:textId="77777777" w:rsidR="00E702DC" w:rsidRDefault="00463926" w:rsidP="00E702DC">
            <w:pPr>
              <w:cnfStyle w:val="000000000000" w:firstRow="0" w:lastRow="0" w:firstColumn="0" w:lastColumn="0" w:oddVBand="0" w:evenVBand="0" w:oddHBand="0" w:evenHBand="0" w:firstRowFirstColumn="0" w:firstRowLastColumn="0" w:lastRowFirstColumn="0" w:lastRowLastColumn="0"/>
            </w:pPr>
            <w:r>
              <w:t>Address, Tel. no.</w:t>
            </w:r>
          </w:p>
          <w:p w14:paraId="15DA2788"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6D2B3E28"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Basic information</w:t>
            </w:r>
          </w:p>
          <w:p w14:paraId="2EFC75C0"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Menu</w:t>
            </w:r>
          </w:p>
          <w:p w14:paraId="263E0BE9"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355BB639" w14:textId="77777777" w:rsidR="00E702DC" w:rsidRDefault="00E702DC" w:rsidP="00E702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1A6A749D"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Why this spot is recommended.</w:t>
            </w:r>
          </w:p>
          <w:p w14:paraId="01085E97" w14:textId="77777777" w:rsidR="00E702DC" w:rsidRDefault="00E702DC" w:rsidP="00E702DC">
            <w:pPr>
              <w:cnfStyle w:val="000000000000" w:firstRow="0" w:lastRow="0" w:firstColumn="0" w:lastColumn="0" w:oddVBand="0" w:evenVBand="0" w:oddHBand="0" w:evenHBand="0" w:firstRowFirstColumn="0" w:firstRowLastColumn="0" w:lastRowFirstColumn="0" w:lastRowLastColumn="0"/>
            </w:pPr>
            <w:r>
              <w:t>Coupon amount, details.</w:t>
            </w:r>
          </w:p>
        </w:tc>
      </w:tr>
      <w:tr w:rsidR="006C1B67" w14:paraId="5263CA7C" w14:textId="77777777" w:rsidTr="00FA7627">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5430E29F" w14:textId="77777777" w:rsidR="006C1B67" w:rsidRDefault="006C1B67" w:rsidP="006C1B67">
            <w:r>
              <w:t>Shop 1</w:t>
            </w:r>
          </w:p>
        </w:tc>
        <w:tc>
          <w:tcPr>
            <w:tcW w:w="1947" w:type="dxa"/>
            <w:vAlign w:val="top"/>
          </w:tcPr>
          <w:p w14:paraId="7272C7D3"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rsidRPr="001163C4">
              <w:t>Name</w:t>
            </w:r>
          </w:p>
          <w:p w14:paraId="3868D03B" w14:textId="77777777" w:rsidR="00E106F1" w:rsidRPr="001163C4" w:rsidRDefault="00E106F1" w:rsidP="006C1B67">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28093489" w14:textId="77777777" w:rsidR="006C1B67" w:rsidRDefault="00463926" w:rsidP="006C1B67">
            <w:pPr>
              <w:cnfStyle w:val="000000000000" w:firstRow="0" w:lastRow="0" w:firstColumn="0" w:lastColumn="0" w:oddVBand="0" w:evenVBand="0" w:oddHBand="0" w:evenHBand="0" w:firstRowFirstColumn="0" w:firstRowLastColumn="0" w:lastRowFirstColumn="0" w:lastRowLastColumn="0"/>
            </w:pPr>
            <w:r>
              <w:t>Address, Tel. no.</w:t>
            </w:r>
          </w:p>
          <w:p w14:paraId="04314217"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70C1296B"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Basic information</w:t>
            </w:r>
          </w:p>
          <w:p w14:paraId="3D5EEF7F" w14:textId="77777777" w:rsidR="006C1B67" w:rsidRDefault="006C1B67" w:rsidP="006C1B6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Products</w:t>
            </w:r>
          </w:p>
          <w:p w14:paraId="7E16BE43" w14:textId="77777777" w:rsidR="006C1B67" w:rsidRDefault="006C1B67" w:rsidP="006C1B6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498E1C75" w14:textId="77777777" w:rsidR="006C1B67" w:rsidRDefault="006C1B67" w:rsidP="006C1B6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6BE681C1"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Why this spot is recommended.</w:t>
            </w:r>
          </w:p>
          <w:p w14:paraId="050CAD5F"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Coupon amount, details.</w:t>
            </w:r>
          </w:p>
        </w:tc>
      </w:tr>
      <w:tr w:rsidR="006C1B67" w14:paraId="7A24D2A5" w14:textId="77777777" w:rsidTr="005231A0">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595BE0FF" w14:textId="77777777" w:rsidR="006C1B67" w:rsidRDefault="006C1B67" w:rsidP="006C1B67">
            <w:r>
              <w:t>Shop 2</w:t>
            </w:r>
          </w:p>
        </w:tc>
        <w:tc>
          <w:tcPr>
            <w:tcW w:w="1947" w:type="dxa"/>
            <w:vAlign w:val="top"/>
          </w:tcPr>
          <w:p w14:paraId="34D36A55"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rsidRPr="001163C4">
              <w:t>Name</w:t>
            </w:r>
          </w:p>
          <w:p w14:paraId="2DA31499" w14:textId="77777777" w:rsidR="00E106F1" w:rsidRDefault="00E106F1" w:rsidP="006C1B67">
            <w:pPr>
              <w:cnfStyle w:val="000000000000" w:firstRow="0" w:lastRow="0" w:firstColumn="0" w:lastColumn="0" w:oddVBand="0" w:evenVBand="0" w:oddHBand="0" w:evenHBand="0" w:firstRowFirstColumn="0" w:firstRowLastColumn="0" w:lastRowFirstColumn="0" w:lastRowLastColumn="0"/>
            </w:pPr>
            <w:r>
              <w:t>Website link</w:t>
            </w:r>
          </w:p>
        </w:tc>
        <w:tc>
          <w:tcPr>
            <w:tcW w:w="3183" w:type="dxa"/>
          </w:tcPr>
          <w:p w14:paraId="645A03A0" w14:textId="77777777" w:rsidR="006C1B67" w:rsidRDefault="00463926" w:rsidP="006C1B67">
            <w:pPr>
              <w:cnfStyle w:val="000000000000" w:firstRow="0" w:lastRow="0" w:firstColumn="0" w:lastColumn="0" w:oddVBand="0" w:evenVBand="0" w:oddHBand="0" w:evenHBand="0" w:firstRowFirstColumn="0" w:firstRowLastColumn="0" w:lastRowFirstColumn="0" w:lastRowLastColumn="0"/>
            </w:pPr>
            <w:r>
              <w:t>Address</w:t>
            </w:r>
          </w:p>
          <w:p w14:paraId="6C4A0D5B"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6FEF3C0A"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Basic information</w:t>
            </w:r>
          </w:p>
          <w:p w14:paraId="47DF3FB2" w14:textId="77777777" w:rsidR="006C1B67" w:rsidRDefault="006C1B67" w:rsidP="006C1B6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Products</w:t>
            </w:r>
          </w:p>
          <w:p w14:paraId="5A9B7770" w14:textId="77777777" w:rsidR="006C1B67" w:rsidRDefault="006C1B67" w:rsidP="006C1B6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w:t>
            </w:r>
          </w:p>
          <w:p w14:paraId="1941F37C" w14:textId="77777777" w:rsidR="006C1B67" w:rsidRDefault="006C1B67" w:rsidP="006C1B6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Description</w:t>
            </w:r>
          </w:p>
        </w:tc>
        <w:tc>
          <w:tcPr>
            <w:tcW w:w="2490" w:type="dxa"/>
          </w:tcPr>
          <w:p w14:paraId="12268FD3"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lastRenderedPageBreak/>
              <w:t>Why this spot is recommended.</w:t>
            </w:r>
          </w:p>
          <w:p w14:paraId="6C6858D5" w14:textId="77777777" w:rsidR="006C1B67" w:rsidRDefault="006C1B67" w:rsidP="006C1B67">
            <w:pPr>
              <w:cnfStyle w:val="000000000000" w:firstRow="0" w:lastRow="0" w:firstColumn="0" w:lastColumn="0" w:oddVBand="0" w:evenVBand="0" w:oddHBand="0" w:evenHBand="0" w:firstRowFirstColumn="0" w:firstRowLastColumn="0" w:lastRowFirstColumn="0" w:lastRowLastColumn="0"/>
            </w:pPr>
            <w:r>
              <w:t>Coupon amount, details.</w:t>
            </w:r>
          </w:p>
        </w:tc>
      </w:tr>
      <w:tr w:rsidR="00463926" w14:paraId="03DED8B3"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71B1FA1A" w14:textId="77777777" w:rsidR="00463926" w:rsidRDefault="00463926" w:rsidP="00463926">
            <w:r>
              <w:lastRenderedPageBreak/>
              <w:t>Snack 1</w:t>
            </w:r>
          </w:p>
        </w:tc>
        <w:tc>
          <w:tcPr>
            <w:tcW w:w="1947" w:type="dxa"/>
            <w:vAlign w:val="top"/>
          </w:tcPr>
          <w:p w14:paraId="53D4A284" w14:textId="77777777" w:rsidR="00463926" w:rsidRPr="001163C4" w:rsidRDefault="00463926" w:rsidP="00463926">
            <w:pPr>
              <w:cnfStyle w:val="000000000000" w:firstRow="0" w:lastRow="0" w:firstColumn="0" w:lastColumn="0" w:oddVBand="0" w:evenVBand="0" w:oddHBand="0" w:evenHBand="0" w:firstRowFirstColumn="0" w:firstRowLastColumn="0" w:lastRowFirstColumn="0" w:lastRowLastColumn="0"/>
            </w:pPr>
            <w:r w:rsidRPr="001163C4">
              <w:t>Name</w:t>
            </w:r>
          </w:p>
        </w:tc>
        <w:tc>
          <w:tcPr>
            <w:tcW w:w="3183" w:type="dxa"/>
          </w:tcPr>
          <w:p w14:paraId="1F6B9186"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Address</w:t>
            </w:r>
          </w:p>
          <w:p w14:paraId="7CBA86E9"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1AD6928E" w14:textId="77777777" w:rsidR="00463926" w:rsidRDefault="00B23751" w:rsidP="00B23751">
            <w:p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34C11971"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Why this spot is recommended.</w:t>
            </w:r>
          </w:p>
          <w:p w14:paraId="6EF9E54E"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Coupon amount, details.</w:t>
            </w:r>
          </w:p>
        </w:tc>
      </w:tr>
      <w:tr w:rsidR="00463926" w14:paraId="33AD4EF5"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172C0C25" w14:textId="77777777" w:rsidR="00463926" w:rsidRDefault="00463926" w:rsidP="00463926">
            <w:r>
              <w:t>Rest Spot 1</w:t>
            </w:r>
          </w:p>
        </w:tc>
        <w:tc>
          <w:tcPr>
            <w:tcW w:w="1947" w:type="dxa"/>
            <w:vAlign w:val="top"/>
          </w:tcPr>
          <w:p w14:paraId="0FDA9500" w14:textId="77777777" w:rsidR="00463926" w:rsidRPr="001163C4" w:rsidRDefault="00463926" w:rsidP="00463926">
            <w:pPr>
              <w:cnfStyle w:val="000000000000" w:firstRow="0" w:lastRow="0" w:firstColumn="0" w:lastColumn="0" w:oddVBand="0" w:evenVBand="0" w:oddHBand="0" w:evenHBand="0" w:firstRowFirstColumn="0" w:firstRowLastColumn="0" w:lastRowFirstColumn="0" w:lastRowLastColumn="0"/>
            </w:pPr>
            <w:r w:rsidRPr="001163C4">
              <w:t>Name</w:t>
            </w:r>
          </w:p>
        </w:tc>
        <w:tc>
          <w:tcPr>
            <w:tcW w:w="3183" w:type="dxa"/>
          </w:tcPr>
          <w:p w14:paraId="4F92E542"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51720106"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1D9E1A2D"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Why this spot is recommended.</w:t>
            </w:r>
          </w:p>
          <w:p w14:paraId="555EDF67"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p>
        </w:tc>
      </w:tr>
      <w:tr w:rsidR="00463926" w14:paraId="0682BC22"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1ABACCFF" w14:textId="77777777" w:rsidR="00463926" w:rsidRDefault="00463926" w:rsidP="00463926">
            <w:r>
              <w:t>Excursion 1</w:t>
            </w:r>
          </w:p>
        </w:tc>
        <w:tc>
          <w:tcPr>
            <w:tcW w:w="1947" w:type="dxa"/>
            <w:vAlign w:val="top"/>
          </w:tcPr>
          <w:p w14:paraId="0B570AC3" w14:textId="77777777" w:rsidR="00463926" w:rsidRPr="001163C4" w:rsidRDefault="00463926" w:rsidP="00463926">
            <w:pPr>
              <w:cnfStyle w:val="000000000000" w:firstRow="0" w:lastRow="0" w:firstColumn="0" w:lastColumn="0" w:oddVBand="0" w:evenVBand="0" w:oddHBand="0" w:evenHBand="0" w:firstRowFirstColumn="0" w:firstRowLastColumn="0" w:lastRowFirstColumn="0" w:lastRowLastColumn="0"/>
            </w:pPr>
            <w:r>
              <w:t>Description</w:t>
            </w:r>
          </w:p>
        </w:tc>
        <w:tc>
          <w:tcPr>
            <w:tcW w:w="3183" w:type="dxa"/>
          </w:tcPr>
          <w:p w14:paraId="25449031"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Starting Location map</w:t>
            </w:r>
          </w:p>
          <w:p w14:paraId="525C67DD"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Time Required</w:t>
            </w:r>
          </w:p>
          <w:p w14:paraId="3E096EBD"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Rentals (if required)</w:t>
            </w:r>
          </w:p>
          <w:p w14:paraId="0AEA2041"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p>
        </w:tc>
        <w:tc>
          <w:tcPr>
            <w:tcW w:w="3183" w:type="dxa"/>
          </w:tcPr>
          <w:p w14:paraId="52E41E0D"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p>
        </w:tc>
        <w:tc>
          <w:tcPr>
            <w:tcW w:w="2490" w:type="dxa"/>
          </w:tcPr>
          <w:p w14:paraId="1461BAA8"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r>
              <w:t>Why this excursion is recommended.</w:t>
            </w:r>
          </w:p>
          <w:p w14:paraId="04428205" w14:textId="77777777" w:rsidR="00463926" w:rsidRDefault="00463926" w:rsidP="00463926">
            <w:pPr>
              <w:cnfStyle w:val="000000000000" w:firstRow="0" w:lastRow="0" w:firstColumn="0" w:lastColumn="0" w:oddVBand="0" w:evenVBand="0" w:oddHBand="0" w:evenHBand="0" w:firstRowFirstColumn="0" w:firstRowLastColumn="0" w:lastRowFirstColumn="0" w:lastRowLastColumn="0"/>
            </w:pPr>
          </w:p>
        </w:tc>
      </w:tr>
      <w:tr w:rsidR="00E106F1" w14:paraId="2B2A0166"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60780E4F" w14:textId="77777777" w:rsidR="00E106F1" w:rsidRDefault="00E106F1" w:rsidP="00E106F1">
            <w:r>
              <w:t>Excursion 2</w:t>
            </w:r>
          </w:p>
        </w:tc>
        <w:tc>
          <w:tcPr>
            <w:tcW w:w="1947" w:type="dxa"/>
            <w:vAlign w:val="top"/>
          </w:tcPr>
          <w:p w14:paraId="78C9E21C" w14:textId="77777777" w:rsidR="00E106F1" w:rsidRPr="001163C4" w:rsidRDefault="00E106F1" w:rsidP="00E106F1">
            <w:pPr>
              <w:cnfStyle w:val="000000000000" w:firstRow="0" w:lastRow="0" w:firstColumn="0" w:lastColumn="0" w:oddVBand="0" w:evenVBand="0" w:oddHBand="0" w:evenHBand="0" w:firstRowFirstColumn="0" w:firstRowLastColumn="0" w:lastRowFirstColumn="0" w:lastRowLastColumn="0"/>
            </w:pPr>
            <w:r>
              <w:t>Description</w:t>
            </w:r>
          </w:p>
        </w:tc>
        <w:tc>
          <w:tcPr>
            <w:tcW w:w="3183" w:type="dxa"/>
          </w:tcPr>
          <w:p w14:paraId="73F43E36"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r>
              <w:t>Starting Location map</w:t>
            </w:r>
          </w:p>
          <w:p w14:paraId="7C038923"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r>
              <w:t>Time Required</w:t>
            </w:r>
          </w:p>
          <w:p w14:paraId="2EB0F6BB"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r>
              <w:t>Rentals (if required)</w:t>
            </w:r>
          </w:p>
          <w:p w14:paraId="55F636E1"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p>
        </w:tc>
        <w:tc>
          <w:tcPr>
            <w:tcW w:w="3183" w:type="dxa"/>
          </w:tcPr>
          <w:p w14:paraId="61A4327F"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p>
        </w:tc>
        <w:tc>
          <w:tcPr>
            <w:tcW w:w="2490" w:type="dxa"/>
          </w:tcPr>
          <w:p w14:paraId="73322D64"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r>
              <w:t>Why this excursion is recommended.</w:t>
            </w:r>
          </w:p>
          <w:p w14:paraId="67044DD0" w14:textId="77777777" w:rsidR="00E106F1" w:rsidRDefault="00E106F1" w:rsidP="00E106F1">
            <w:pPr>
              <w:cnfStyle w:val="000000000000" w:firstRow="0" w:lastRow="0" w:firstColumn="0" w:lastColumn="0" w:oddVBand="0" w:evenVBand="0" w:oddHBand="0" w:evenHBand="0" w:firstRowFirstColumn="0" w:firstRowLastColumn="0" w:lastRowFirstColumn="0" w:lastRowLastColumn="0"/>
            </w:pPr>
          </w:p>
        </w:tc>
      </w:tr>
      <w:tr w:rsidR="0008719C" w14:paraId="17FA670C"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058481EC" w14:textId="77777777" w:rsidR="0008719C" w:rsidRDefault="0008719C" w:rsidP="0008719C">
            <w:r>
              <w:t>Entertainment 1 - pub</w:t>
            </w:r>
          </w:p>
        </w:tc>
        <w:tc>
          <w:tcPr>
            <w:tcW w:w="1947" w:type="dxa"/>
            <w:vAlign w:val="top"/>
          </w:tcPr>
          <w:p w14:paraId="4778E25F" w14:textId="77777777" w:rsidR="0008719C" w:rsidRPr="001163C4" w:rsidRDefault="0008719C" w:rsidP="0008719C">
            <w:pPr>
              <w:cnfStyle w:val="000000000000" w:firstRow="0" w:lastRow="0" w:firstColumn="0" w:lastColumn="0" w:oddVBand="0" w:evenVBand="0" w:oddHBand="0" w:evenHBand="0" w:firstRowFirstColumn="0" w:firstRowLastColumn="0" w:lastRowFirstColumn="0" w:lastRowLastColumn="0"/>
            </w:pPr>
            <w:r w:rsidRPr="001163C4">
              <w:t>Name</w:t>
            </w:r>
          </w:p>
        </w:tc>
        <w:tc>
          <w:tcPr>
            <w:tcW w:w="3183" w:type="dxa"/>
          </w:tcPr>
          <w:p w14:paraId="039133BA"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Address</w:t>
            </w:r>
          </w:p>
          <w:p w14:paraId="747A188B"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0B0C929F"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7C6196A1"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Why this spot is recommended.</w:t>
            </w:r>
          </w:p>
          <w:p w14:paraId="46DC9985"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Coupon amount, details.</w:t>
            </w:r>
          </w:p>
        </w:tc>
      </w:tr>
      <w:tr w:rsidR="0008719C" w14:paraId="544DDACD"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7C500821" w14:textId="77777777" w:rsidR="0008719C" w:rsidRDefault="0008719C" w:rsidP="0008719C">
            <w:r>
              <w:t>Entertainment 1 – music/theatre</w:t>
            </w:r>
          </w:p>
        </w:tc>
        <w:tc>
          <w:tcPr>
            <w:tcW w:w="1947" w:type="dxa"/>
            <w:vAlign w:val="top"/>
          </w:tcPr>
          <w:p w14:paraId="2554D2D9" w14:textId="77777777" w:rsidR="0008719C" w:rsidRPr="001163C4" w:rsidRDefault="0008719C" w:rsidP="0008719C">
            <w:pPr>
              <w:cnfStyle w:val="000000000000" w:firstRow="0" w:lastRow="0" w:firstColumn="0" w:lastColumn="0" w:oddVBand="0" w:evenVBand="0" w:oddHBand="0" w:evenHBand="0" w:firstRowFirstColumn="0" w:firstRowLastColumn="0" w:lastRowFirstColumn="0" w:lastRowLastColumn="0"/>
            </w:pPr>
            <w:r w:rsidRPr="001163C4">
              <w:t>Name</w:t>
            </w:r>
          </w:p>
        </w:tc>
        <w:tc>
          <w:tcPr>
            <w:tcW w:w="3183" w:type="dxa"/>
          </w:tcPr>
          <w:p w14:paraId="4229A839"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Address</w:t>
            </w:r>
          </w:p>
          <w:p w14:paraId="532760EE"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28BE7C94"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2EBE05BF"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Why this spot is recommended.</w:t>
            </w:r>
          </w:p>
          <w:p w14:paraId="4AEF2AE8"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Coupon amount, details.</w:t>
            </w:r>
          </w:p>
        </w:tc>
      </w:tr>
      <w:tr w:rsidR="0008719C" w14:paraId="00688E2B" w14:textId="77777777" w:rsidTr="00F43CA8">
        <w:trPr>
          <w:trHeight w:val="720"/>
        </w:trPr>
        <w:tc>
          <w:tcPr>
            <w:cnfStyle w:val="001000000000" w:firstRow="0" w:lastRow="0" w:firstColumn="1" w:lastColumn="0" w:oddVBand="0" w:evenVBand="0" w:oddHBand="0" w:evenHBand="0" w:firstRowFirstColumn="0" w:firstRowLastColumn="0" w:lastRowFirstColumn="0" w:lastRowLastColumn="0"/>
            <w:tcW w:w="2507" w:type="dxa"/>
          </w:tcPr>
          <w:p w14:paraId="49CFC01E" w14:textId="77777777" w:rsidR="0008719C" w:rsidRDefault="0008719C" w:rsidP="0008719C">
            <w:r>
              <w:t>Entertainment 1 - sports</w:t>
            </w:r>
          </w:p>
        </w:tc>
        <w:tc>
          <w:tcPr>
            <w:tcW w:w="1947" w:type="dxa"/>
            <w:vAlign w:val="top"/>
          </w:tcPr>
          <w:p w14:paraId="420A09FA" w14:textId="77777777" w:rsidR="0008719C" w:rsidRPr="001163C4" w:rsidRDefault="0008719C" w:rsidP="0008719C">
            <w:pPr>
              <w:cnfStyle w:val="000000000000" w:firstRow="0" w:lastRow="0" w:firstColumn="0" w:lastColumn="0" w:oddVBand="0" w:evenVBand="0" w:oddHBand="0" w:evenHBand="0" w:firstRowFirstColumn="0" w:firstRowLastColumn="0" w:lastRowFirstColumn="0" w:lastRowLastColumn="0"/>
            </w:pPr>
            <w:r w:rsidRPr="001163C4">
              <w:t>Name</w:t>
            </w:r>
          </w:p>
        </w:tc>
        <w:tc>
          <w:tcPr>
            <w:tcW w:w="3183" w:type="dxa"/>
          </w:tcPr>
          <w:p w14:paraId="162D95D0"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Address</w:t>
            </w:r>
          </w:p>
          <w:p w14:paraId="6DD905CE"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Google maps link</w:t>
            </w:r>
          </w:p>
        </w:tc>
        <w:tc>
          <w:tcPr>
            <w:tcW w:w="3183" w:type="dxa"/>
          </w:tcPr>
          <w:p w14:paraId="39C0A759"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Description</w:t>
            </w:r>
          </w:p>
        </w:tc>
        <w:tc>
          <w:tcPr>
            <w:tcW w:w="2490" w:type="dxa"/>
          </w:tcPr>
          <w:p w14:paraId="2EE0D062"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Why this spot is recommended.</w:t>
            </w:r>
          </w:p>
          <w:p w14:paraId="01A70B49" w14:textId="77777777" w:rsidR="0008719C" w:rsidRDefault="0008719C" w:rsidP="0008719C">
            <w:pPr>
              <w:cnfStyle w:val="000000000000" w:firstRow="0" w:lastRow="0" w:firstColumn="0" w:lastColumn="0" w:oddVBand="0" w:evenVBand="0" w:oddHBand="0" w:evenHBand="0" w:firstRowFirstColumn="0" w:firstRowLastColumn="0" w:lastRowFirstColumn="0" w:lastRowLastColumn="0"/>
            </w:pPr>
            <w:r>
              <w:t>Coupon amount, details.</w:t>
            </w:r>
          </w:p>
        </w:tc>
      </w:tr>
    </w:tbl>
    <w:p w14:paraId="4622C643" w14:textId="77777777" w:rsidR="00135D04" w:rsidRPr="00542D24" w:rsidRDefault="008C5C70" w:rsidP="00542D24">
      <w:pPr>
        <w:pStyle w:val="Heading1"/>
      </w:pPr>
      <w:sdt>
        <w:sdtPr>
          <w:alias w:val="Notes/Additional Items:"/>
          <w:tag w:val="Notes/Additional Items:"/>
          <w:id w:val="935486399"/>
          <w:placeholder>
            <w:docPart w:val="44B31AC6E16740ABB6C41F17BF04A476"/>
          </w:placeholder>
          <w:temporary/>
          <w:showingPlcHdr/>
        </w:sdtPr>
        <w:sdtEndPr/>
        <w:sdtContent>
          <w:r w:rsidR="00BB7C13" w:rsidRPr="00542D24">
            <w:t>Notes/Additional Items</w:t>
          </w:r>
        </w:sdtContent>
      </w:sdt>
    </w:p>
    <w:tbl>
      <w:tblPr>
        <w:tblW w:w="5000" w:type="pct"/>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144" w:type="dxa"/>
          <w:left w:w="115" w:type="dxa"/>
          <w:bottom w:w="144" w:type="dxa"/>
          <w:right w:w="115" w:type="dxa"/>
        </w:tblCellMar>
        <w:tblLook w:val="01E0" w:firstRow="1" w:lastRow="1" w:firstColumn="1" w:lastColumn="1" w:noHBand="0" w:noVBand="0"/>
        <w:tblDescription w:val="Day 1 notes/additional items table"/>
      </w:tblPr>
      <w:tblGrid>
        <w:gridCol w:w="13550"/>
      </w:tblGrid>
      <w:tr w:rsidR="00135D04" w14:paraId="75EBB043" w14:textId="77777777">
        <w:trPr>
          <w:trHeight w:val="4877"/>
        </w:trPr>
        <w:tc>
          <w:tcPr>
            <w:tcW w:w="10296" w:type="dxa"/>
          </w:tcPr>
          <w:p w14:paraId="3F1CD7FC" w14:textId="77777777" w:rsidR="00135D04" w:rsidRDefault="0008719C" w:rsidP="005542EB">
            <w:proofErr w:type="spellStart"/>
            <w:r>
              <w:t>OCTranspo</w:t>
            </w:r>
            <w:proofErr w:type="spellEnd"/>
            <w:r>
              <w:t xml:space="preserve"> trip planner link</w:t>
            </w:r>
          </w:p>
          <w:p w14:paraId="5096B23E" w14:textId="77777777" w:rsidR="0008719C" w:rsidRDefault="0008719C" w:rsidP="005542EB">
            <w:r>
              <w:t>Ottawa Senators</w:t>
            </w:r>
          </w:p>
          <w:p w14:paraId="4040CA3E" w14:textId="77777777" w:rsidR="0008719C" w:rsidRDefault="0008719C" w:rsidP="005542EB">
            <w:r>
              <w:t>GCTC</w:t>
            </w:r>
          </w:p>
          <w:p w14:paraId="109B7E93" w14:textId="77777777" w:rsidR="0008719C" w:rsidRDefault="0008719C" w:rsidP="005542EB">
            <w:r>
              <w:t>NAC</w:t>
            </w:r>
          </w:p>
          <w:p w14:paraId="38537CE8" w14:textId="77777777" w:rsidR="0008719C" w:rsidRPr="005542EB" w:rsidRDefault="0008719C" w:rsidP="005542EB">
            <w:r>
              <w:t>Ottawa Tourism websites</w:t>
            </w:r>
          </w:p>
        </w:tc>
      </w:tr>
    </w:tbl>
    <w:p w14:paraId="6DD5EE54" w14:textId="77777777" w:rsidR="00135D04" w:rsidRDefault="00BB7C13">
      <w:r>
        <w:rPr>
          <w:b/>
          <w:bCs/>
        </w:rPr>
        <w:br w:type="page"/>
      </w:r>
    </w:p>
    <w:tbl>
      <w:tblPr>
        <w:tblStyle w:val="Meetingschedule"/>
        <w:tblW w:w="5000" w:type="pct"/>
        <w:tblLayout w:type="fixed"/>
        <w:tblLook w:val="01E0" w:firstRow="1" w:lastRow="1" w:firstColumn="1" w:lastColumn="1" w:noHBand="0" w:noVBand="0"/>
        <w:tblDescription w:val="Day 2 schedule information table"/>
      </w:tblPr>
      <w:tblGrid>
        <w:gridCol w:w="2553"/>
        <w:gridCol w:w="1982"/>
        <w:gridCol w:w="3240"/>
        <w:gridCol w:w="3240"/>
        <w:gridCol w:w="2535"/>
      </w:tblGrid>
      <w:tr w:rsidR="005542EB" w14:paraId="3477C1CB" w14:textId="77777777" w:rsidTr="000D02C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897" w:type="dxa"/>
          </w:tcPr>
          <w:p w14:paraId="4324ED40" w14:textId="77777777" w:rsidR="005542EB" w:rsidRDefault="008C5C70" w:rsidP="00BF1893">
            <w:sdt>
              <w:sdtPr>
                <w:alias w:val="Day 2:"/>
                <w:tag w:val="Day 2:"/>
                <w:id w:val="-231236021"/>
                <w:placeholder>
                  <w:docPart w:val="16EB7C77FF764F2AA1CE7EBCF228762E"/>
                </w:placeholder>
                <w:temporary/>
                <w:showingPlcHdr/>
              </w:sdtPr>
              <w:sdtEndPr/>
              <w:sdtContent>
                <w:r w:rsidR="005542EB">
                  <w:t>Day 2</w:t>
                </w:r>
              </w:sdtContent>
            </w:sdt>
          </w:p>
        </w:tc>
        <w:tc>
          <w:tcPr>
            <w:tcW w:w="1473" w:type="dxa"/>
          </w:tcPr>
          <w:p w14:paraId="7AAE76E7" w14:textId="77777777" w:rsidR="005542EB" w:rsidRDefault="008C5C70" w:rsidP="00BF1893">
            <w:pPr>
              <w:cnfStyle w:val="100000000000" w:firstRow="1" w:lastRow="0" w:firstColumn="0" w:lastColumn="0" w:oddVBand="0" w:evenVBand="0" w:oddHBand="0" w:evenHBand="0" w:firstRowFirstColumn="0" w:firstRowLastColumn="0" w:lastRowFirstColumn="0" w:lastRowLastColumn="0"/>
            </w:pPr>
            <w:sdt>
              <w:sdtPr>
                <w:alias w:val="Time:"/>
                <w:tag w:val="Time:"/>
                <w:id w:val="-1079364757"/>
                <w:placeholder>
                  <w:docPart w:val="674C8A41B2E24F319E7FDCFF32D22E65"/>
                </w:placeholder>
                <w:temporary/>
                <w:showingPlcHdr/>
              </w:sdtPr>
              <w:sdtEndPr/>
              <w:sdtContent>
                <w:r w:rsidR="005542EB">
                  <w:t>Time</w:t>
                </w:r>
              </w:sdtContent>
            </w:sdt>
          </w:p>
        </w:tc>
        <w:tc>
          <w:tcPr>
            <w:tcW w:w="2408" w:type="dxa"/>
          </w:tcPr>
          <w:p w14:paraId="12148723" w14:textId="77777777" w:rsidR="005542EB" w:rsidRDefault="008C5C70" w:rsidP="00BF1893">
            <w:pPr>
              <w:cnfStyle w:val="100000000000" w:firstRow="1" w:lastRow="0" w:firstColumn="0" w:lastColumn="0" w:oddVBand="0" w:evenVBand="0" w:oddHBand="0" w:evenHBand="0" w:firstRowFirstColumn="0" w:firstRowLastColumn="0" w:lastRowFirstColumn="0" w:lastRowLastColumn="0"/>
            </w:pPr>
            <w:sdt>
              <w:sdtPr>
                <w:alias w:val="Location:"/>
                <w:tag w:val="Location:"/>
                <w:id w:val="-399520539"/>
                <w:placeholder>
                  <w:docPart w:val="20C3DA281E8848B5B56F789423BFA06F"/>
                </w:placeholder>
                <w:temporary/>
                <w:showingPlcHdr/>
              </w:sdtPr>
              <w:sdtEndPr/>
              <w:sdtContent>
                <w:r w:rsidR="005542EB">
                  <w:t>Location</w:t>
                </w:r>
              </w:sdtContent>
            </w:sdt>
          </w:p>
        </w:tc>
        <w:tc>
          <w:tcPr>
            <w:tcW w:w="2408" w:type="dxa"/>
          </w:tcPr>
          <w:p w14:paraId="38911013" w14:textId="77777777" w:rsidR="005542EB" w:rsidRDefault="008C5C70" w:rsidP="00BF1893">
            <w:pPr>
              <w:cnfStyle w:val="100000000000" w:firstRow="1" w:lastRow="0" w:firstColumn="0" w:lastColumn="0" w:oddVBand="0" w:evenVBand="0" w:oddHBand="0" w:evenHBand="0" w:firstRowFirstColumn="0" w:firstRowLastColumn="0" w:lastRowFirstColumn="0" w:lastRowLastColumn="0"/>
            </w:pPr>
            <w:sdt>
              <w:sdtPr>
                <w:alias w:val="Contact name:"/>
                <w:tag w:val="Contact name:"/>
                <w:id w:val="-646740100"/>
                <w:placeholder>
                  <w:docPart w:val="155273271F354D8AA4C2AED8F03F8316"/>
                </w:placeholder>
                <w:temporary/>
                <w:showingPlcHdr/>
              </w:sdtPr>
              <w:sdtEndPr/>
              <w:sdtContent>
                <w:r w:rsidR="005542EB">
                  <w:t>Contact Name</w:t>
                </w:r>
              </w:sdtContent>
            </w:sdt>
          </w:p>
        </w:tc>
        <w:tc>
          <w:tcPr>
            <w:tcW w:w="1884" w:type="dxa"/>
          </w:tcPr>
          <w:p w14:paraId="302271E2" w14:textId="77777777" w:rsidR="005542EB" w:rsidRDefault="008C5C70" w:rsidP="00BF1893">
            <w:pPr>
              <w:cnfStyle w:val="100000000000" w:firstRow="1" w:lastRow="0" w:firstColumn="0" w:lastColumn="0" w:oddVBand="0" w:evenVBand="0" w:oddHBand="0" w:evenHBand="0" w:firstRowFirstColumn="0" w:firstRowLastColumn="0" w:lastRowFirstColumn="0" w:lastRowLastColumn="0"/>
            </w:pPr>
            <w:sdt>
              <w:sdtPr>
                <w:alias w:val="Contact phone:"/>
                <w:tag w:val="Contact phone:"/>
                <w:id w:val="18665745"/>
                <w:placeholder>
                  <w:docPart w:val="C77B6D93AEE14C9EB6DAD2C0827225E7"/>
                </w:placeholder>
                <w:temporary/>
                <w:showingPlcHdr/>
              </w:sdtPr>
              <w:sdtEndPr/>
              <w:sdtContent>
                <w:r w:rsidR="005542EB">
                  <w:t>Contact Phone</w:t>
                </w:r>
              </w:sdtContent>
            </w:sdt>
          </w:p>
        </w:tc>
      </w:tr>
      <w:tr w:rsidR="005542EB" w14:paraId="4C5C02AE"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715268A7" w14:textId="77777777" w:rsidR="005542EB" w:rsidRDefault="008C5C70" w:rsidP="00BF1893">
            <w:sdt>
              <w:sdtPr>
                <w:alias w:val="Breakfast:"/>
                <w:tag w:val="Breakfast:"/>
                <w:id w:val="-496115579"/>
                <w:placeholder>
                  <w:docPart w:val="A5A7734ADAEE423390B3912A08F891DE"/>
                </w:placeholder>
                <w:temporary/>
                <w:showingPlcHdr/>
              </w:sdtPr>
              <w:sdtEndPr/>
              <w:sdtContent>
                <w:r w:rsidR="005542EB">
                  <w:t>Breakfast</w:t>
                </w:r>
              </w:sdtContent>
            </w:sdt>
          </w:p>
        </w:tc>
        <w:sdt>
          <w:sdtPr>
            <w:alias w:val="Enter time:"/>
            <w:tag w:val="Enter time:"/>
            <w:id w:val="-1432660059"/>
            <w:placeholder>
              <w:docPart w:val="64818003B2A044989043BC53585D3BDB"/>
            </w:placeholder>
            <w:temporary/>
            <w:showingPlcHdr/>
          </w:sdtPr>
          <w:sdtEndPr/>
          <w:sdtContent>
            <w:tc>
              <w:tcPr>
                <w:tcW w:w="1473" w:type="dxa"/>
              </w:tcPr>
              <w:p w14:paraId="0185BBB1"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1498334195"/>
            <w:placeholder>
              <w:docPart w:val="413BB24833FF4DDBA20A580471896933"/>
            </w:placeholder>
            <w:temporary/>
            <w:showingPlcHdr/>
          </w:sdtPr>
          <w:sdtEndPr/>
          <w:sdtContent>
            <w:tc>
              <w:tcPr>
                <w:tcW w:w="2408" w:type="dxa"/>
              </w:tcPr>
              <w:p w14:paraId="027E33DF"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550737200"/>
            <w:placeholder>
              <w:docPart w:val="6AE22DA334394C5BAF95D8FCDEDC2E93"/>
            </w:placeholder>
            <w:temporary/>
            <w:showingPlcHdr/>
          </w:sdtPr>
          <w:sdtEndPr/>
          <w:sdtContent>
            <w:tc>
              <w:tcPr>
                <w:tcW w:w="2408" w:type="dxa"/>
              </w:tcPr>
              <w:p w14:paraId="3E9898D3"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1099941627"/>
            <w:placeholder>
              <w:docPart w:val="F3EC8C097E5940A09E71F2CF85351DCD"/>
            </w:placeholder>
            <w:temporary/>
            <w:showingPlcHdr/>
          </w:sdtPr>
          <w:sdtEndPr/>
          <w:sdtContent>
            <w:tc>
              <w:tcPr>
                <w:tcW w:w="1884" w:type="dxa"/>
              </w:tcPr>
              <w:p w14:paraId="7F2BBF6F"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7AFA7DAE"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00DFA2B5" w14:textId="77777777" w:rsidR="005542EB" w:rsidRDefault="008C5C70" w:rsidP="00BF1893">
            <w:sdt>
              <w:sdtPr>
                <w:alias w:val="Technical workshop:"/>
                <w:tag w:val="Technical workshop:"/>
                <w:id w:val="-1207094102"/>
                <w:placeholder>
                  <w:docPart w:val="62E0FE99A9A84381B26849780497DB46"/>
                </w:placeholder>
                <w:temporary/>
                <w:showingPlcHdr/>
              </w:sdtPr>
              <w:sdtEndPr/>
              <w:sdtContent>
                <w:r w:rsidR="005542EB">
                  <w:t>Technical Workshop</w:t>
                </w:r>
              </w:sdtContent>
            </w:sdt>
          </w:p>
        </w:tc>
        <w:sdt>
          <w:sdtPr>
            <w:alias w:val="Enter time:"/>
            <w:tag w:val="Enter time:"/>
            <w:id w:val="-1590918546"/>
            <w:placeholder>
              <w:docPart w:val="1066109441B64AE4BA8CDB7E6D86AC24"/>
            </w:placeholder>
            <w:temporary/>
            <w:showingPlcHdr/>
          </w:sdtPr>
          <w:sdtEndPr/>
          <w:sdtContent>
            <w:tc>
              <w:tcPr>
                <w:tcW w:w="1473" w:type="dxa"/>
              </w:tcPr>
              <w:p w14:paraId="1E71B6E6"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498016908"/>
            <w:placeholder>
              <w:docPart w:val="EC15281E9A6140C5896F19E4DB243564"/>
            </w:placeholder>
            <w:temporary/>
            <w:showingPlcHdr/>
          </w:sdtPr>
          <w:sdtEndPr/>
          <w:sdtContent>
            <w:tc>
              <w:tcPr>
                <w:tcW w:w="2408" w:type="dxa"/>
              </w:tcPr>
              <w:p w14:paraId="0B82516D"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1787650363"/>
            <w:placeholder>
              <w:docPart w:val="8FD8806F9F854E0CB9A764E3536BA291"/>
            </w:placeholder>
            <w:temporary/>
            <w:showingPlcHdr/>
          </w:sdtPr>
          <w:sdtEndPr/>
          <w:sdtContent>
            <w:tc>
              <w:tcPr>
                <w:tcW w:w="2408" w:type="dxa"/>
              </w:tcPr>
              <w:p w14:paraId="217A8699"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1300647978"/>
            <w:placeholder>
              <w:docPart w:val="019A5772BE3F4744B6F60674478A9B4E"/>
            </w:placeholder>
            <w:temporary/>
            <w:showingPlcHdr/>
          </w:sdtPr>
          <w:sdtEndPr/>
          <w:sdtContent>
            <w:tc>
              <w:tcPr>
                <w:tcW w:w="1884" w:type="dxa"/>
              </w:tcPr>
              <w:p w14:paraId="748A5C0E"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5374058F"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76B476B7" w14:textId="77777777" w:rsidR="005542EB" w:rsidRDefault="008C5C70" w:rsidP="00BF1893">
            <w:sdt>
              <w:sdtPr>
                <w:alias w:val="Lunch:"/>
                <w:tag w:val="Lunch:"/>
                <w:id w:val="-1103873799"/>
                <w:placeholder>
                  <w:docPart w:val="3F988506667C4875BAE6F0887B988D6B"/>
                </w:placeholder>
                <w:temporary/>
                <w:showingPlcHdr/>
              </w:sdtPr>
              <w:sdtEndPr/>
              <w:sdtContent>
                <w:r w:rsidR="005542EB">
                  <w:t>Lunch</w:t>
                </w:r>
              </w:sdtContent>
            </w:sdt>
          </w:p>
        </w:tc>
        <w:sdt>
          <w:sdtPr>
            <w:alias w:val="Enter time:"/>
            <w:tag w:val="Enter time:"/>
            <w:id w:val="-367522288"/>
            <w:placeholder>
              <w:docPart w:val="6D630911151844E4909948F537DC2C0D"/>
            </w:placeholder>
            <w:temporary/>
            <w:showingPlcHdr/>
          </w:sdtPr>
          <w:sdtEndPr/>
          <w:sdtContent>
            <w:tc>
              <w:tcPr>
                <w:tcW w:w="1473" w:type="dxa"/>
              </w:tcPr>
              <w:p w14:paraId="043B4A16"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759065041"/>
            <w:placeholder>
              <w:docPart w:val="0F681F2956844A968A0A78A4BDB26A63"/>
            </w:placeholder>
            <w:temporary/>
            <w:showingPlcHdr/>
          </w:sdtPr>
          <w:sdtEndPr/>
          <w:sdtContent>
            <w:tc>
              <w:tcPr>
                <w:tcW w:w="2408" w:type="dxa"/>
              </w:tcPr>
              <w:p w14:paraId="7195EE5A"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189923450"/>
            <w:placeholder>
              <w:docPart w:val="0A96CCCCCEFC4F3EB37FB46936673C85"/>
            </w:placeholder>
            <w:temporary/>
            <w:showingPlcHdr/>
          </w:sdtPr>
          <w:sdtEndPr/>
          <w:sdtContent>
            <w:tc>
              <w:tcPr>
                <w:tcW w:w="2408" w:type="dxa"/>
              </w:tcPr>
              <w:p w14:paraId="1FE5F406"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626583017"/>
            <w:placeholder>
              <w:docPart w:val="3494E270C7554E70A084F85D853B1DAD"/>
            </w:placeholder>
            <w:temporary/>
            <w:showingPlcHdr/>
          </w:sdtPr>
          <w:sdtEndPr/>
          <w:sdtContent>
            <w:tc>
              <w:tcPr>
                <w:tcW w:w="1884" w:type="dxa"/>
              </w:tcPr>
              <w:p w14:paraId="53CF5170"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4067D1C7"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250630EB" w14:textId="77777777" w:rsidR="005542EB" w:rsidRDefault="008C5C70" w:rsidP="00BF1893">
            <w:sdt>
              <w:sdtPr>
                <w:alias w:val="Client visit:"/>
                <w:tag w:val="Client visit:"/>
                <w:id w:val="2015803189"/>
                <w:placeholder>
                  <w:docPart w:val="D3E2855D5D7E402480A485B075913CD5"/>
                </w:placeholder>
                <w:temporary/>
                <w:showingPlcHdr/>
              </w:sdtPr>
              <w:sdtEndPr/>
              <w:sdtContent>
                <w:r w:rsidR="005542EB">
                  <w:t>Client Visit</w:t>
                </w:r>
              </w:sdtContent>
            </w:sdt>
          </w:p>
        </w:tc>
        <w:sdt>
          <w:sdtPr>
            <w:alias w:val="Enter time:"/>
            <w:tag w:val="Enter time:"/>
            <w:id w:val="-1102028410"/>
            <w:placeholder>
              <w:docPart w:val="D1272843B1F14026A64301649B22F634"/>
            </w:placeholder>
            <w:temporary/>
            <w:showingPlcHdr/>
          </w:sdtPr>
          <w:sdtEndPr/>
          <w:sdtContent>
            <w:tc>
              <w:tcPr>
                <w:tcW w:w="1473" w:type="dxa"/>
              </w:tcPr>
              <w:p w14:paraId="798F6569"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1559153825"/>
            <w:placeholder>
              <w:docPart w:val="C890490D7D994B07BD1A7015E5CE4EE7"/>
            </w:placeholder>
            <w:temporary/>
            <w:showingPlcHdr/>
          </w:sdtPr>
          <w:sdtEndPr/>
          <w:sdtContent>
            <w:tc>
              <w:tcPr>
                <w:tcW w:w="2408" w:type="dxa"/>
              </w:tcPr>
              <w:p w14:paraId="0D325646"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76107251"/>
            <w:placeholder>
              <w:docPart w:val="B2E23B5891C84345867A465FEFF745D8"/>
            </w:placeholder>
            <w:temporary/>
            <w:showingPlcHdr/>
          </w:sdtPr>
          <w:sdtEndPr/>
          <w:sdtContent>
            <w:tc>
              <w:tcPr>
                <w:tcW w:w="2408" w:type="dxa"/>
              </w:tcPr>
              <w:p w14:paraId="5F2468E9"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1509597473"/>
            <w:placeholder>
              <w:docPart w:val="7468025A544E45D6B6081CDC6E5257F4"/>
            </w:placeholder>
            <w:temporary/>
            <w:showingPlcHdr/>
          </w:sdtPr>
          <w:sdtEndPr/>
          <w:sdtContent>
            <w:tc>
              <w:tcPr>
                <w:tcW w:w="1884" w:type="dxa"/>
              </w:tcPr>
              <w:p w14:paraId="12D9964D"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67B54849"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69E795E8" w14:textId="77777777" w:rsidR="005542EB" w:rsidRDefault="008C5C70" w:rsidP="00BF1893">
            <w:sdt>
              <w:sdtPr>
                <w:alias w:val="Dinner:"/>
                <w:tag w:val="Dinner:"/>
                <w:id w:val="822395460"/>
                <w:placeholder>
                  <w:docPart w:val="FF743A0071E942F08813844C96DFB0ED"/>
                </w:placeholder>
                <w:temporary/>
                <w:showingPlcHdr/>
              </w:sdtPr>
              <w:sdtEndPr/>
              <w:sdtContent>
                <w:r w:rsidR="005542EB">
                  <w:t>Dinner</w:t>
                </w:r>
              </w:sdtContent>
            </w:sdt>
          </w:p>
        </w:tc>
        <w:sdt>
          <w:sdtPr>
            <w:alias w:val="Enter time:"/>
            <w:tag w:val="Enter time:"/>
            <w:id w:val="248162903"/>
            <w:placeholder>
              <w:docPart w:val="6E8868E4D10548F2A4746AF1B4C22094"/>
            </w:placeholder>
            <w:temporary/>
            <w:showingPlcHdr/>
          </w:sdtPr>
          <w:sdtEndPr/>
          <w:sdtContent>
            <w:tc>
              <w:tcPr>
                <w:tcW w:w="1473" w:type="dxa"/>
              </w:tcPr>
              <w:p w14:paraId="746EE495"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794868688"/>
            <w:placeholder>
              <w:docPart w:val="6485E677554244FB945F58F59D104FFC"/>
            </w:placeholder>
            <w:temporary/>
            <w:showingPlcHdr/>
          </w:sdtPr>
          <w:sdtEndPr/>
          <w:sdtContent>
            <w:tc>
              <w:tcPr>
                <w:tcW w:w="2408" w:type="dxa"/>
              </w:tcPr>
              <w:p w14:paraId="5D441945"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1933779866"/>
            <w:placeholder>
              <w:docPart w:val="DAC3AAD59E334F6A93B532A538B0C5DF"/>
            </w:placeholder>
            <w:temporary/>
            <w:showingPlcHdr/>
          </w:sdtPr>
          <w:sdtEndPr/>
          <w:sdtContent>
            <w:tc>
              <w:tcPr>
                <w:tcW w:w="2408" w:type="dxa"/>
              </w:tcPr>
              <w:p w14:paraId="188A50B3"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222414994"/>
            <w:placeholder>
              <w:docPart w:val="0AEC4FB89E1D476AAF24087ACB05AB40"/>
            </w:placeholder>
            <w:temporary/>
            <w:showingPlcHdr/>
          </w:sdtPr>
          <w:sdtEndPr/>
          <w:sdtContent>
            <w:tc>
              <w:tcPr>
                <w:tcW w:w="1884" w:type="dxa"/>
              </w:tcPr>
              <w:p w14:paraId="0D469455"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7E7291FF"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30A2F655" w14:textId="77777777" w:rsidR="005542EB" w:rsidRDefault="008C5C70" w:rsidP="00BF1893">
            <w:sdt>
              <w:sdtPr>
                <w:alias w:val="Conference call meeting:"/>
                <w:tag w:val="Conference call meeting:"/>
                <w:id w:val="-292061797"/>
                <w:placeholder>
                  <w:docPart w:val="A33B8777409A48F2BB5A4860B55C6AE8"/>
                </w:placeholder>
                <w:temporary/>
                <w:showingPlcHdr/>
              </w:sdtPr>
              <w:sdtEndPr/>
              <w:sdtContent>
                <w:r w:rsidR="005542EB">
                  <w:t>Conference Call Meeting</w:t>
                </w:r>
              </w:sdtContent>
            </w:sdt>
          </w:p>
        </w:tc>
        <w:sdt>
          <w:sdtPr>
            <w:alias w:val="Enter time:"/>
            <w:tag w:val="Enter time:"/>
            <w:id w:val="-86386997"/>
            <w:placeholder>
              <w:docPart w:val="BE8D775192ED4713836F814793ACBAC5"/>
            </w:placeholder>
            <w:temporary/>
            <w:showingPlcHdr/>
          </w:sdtPr>
          <w:sdtEndPr/>
          <w:sdtContent>
            <w:tc>
              <w:tcPr>
                <w:tcW w:w="1473" w:type="dxa"/>
              </w:tcPr>
              <w:p w14:paraId="76D0DE3D"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1797053487"/>
            <w:placeholder>
              <w:docPart w:val="BF27F6B525C6465AA3AC107BEE6FF809"/>
            </w:placeholder>
            <w:temporary/>
            <w:showingPlcHdr/>
          </w:sdtPr>
          <w:sdtEndPr/>
          <w:sdtContent>
            <w:tc>
              <w:tcPr>
                <w:tcW w:w="2408" w:type="dxa"/>
              </w:tcPr>
              <w:p w14:paraId="45EAAF50"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1691950985"/>
            <w:placeholder>
              <w:docPart w:val="E831D91389704AA198A1864312B48F9E"/>
            </w:placeholder>
            <w:temporary/>
            <w:showingPlcHdr/>
          </w:sdtPr>
          <w:sdtEndPr/>
          <w:sdtContent>
            <w:tc>
              <w:tcPr>
                <w:tcW w:w="2408" w:type="dxa"/>
              </w:tcPr>
              <w:p w14:paraId="5754724B"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427926843"/>
            <w:placeholder>
              <w:docPart w:val="B119FFABA81A45BC9AF4D66F0D7BD149"/>
            </w:placeholder>
            <w:temporary/>
            <w:showingPlcHdr/>
          </w:sdtPr>
          <w:sdtEndPr/>
          <w:sdtContent>
            <w:tc>
              <w:tcPr>
                <w:tcW w:w="1884" w:type="dxa"/>
              </w:tcPr>
              <w:p w14:paraId="5DB1861B"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066FE711"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0C57DBD3" w14:textId="77777777" w:rsidR="005542EB" w:rsidRDefault="008C5C70" w:rsidP="00BF1893">
            <w:sdt>
              <w:sdtPr>
                <w:alias w:val="Other 1:"/>
                <w:tag w:val="Other 1:"/>
                <w:id w:val="1013033494"/>
                <w:placeholder>
                  <w:docPart w:val="FDA6363388A84B8AA3DBD8EAAE887611"/>
                </w:placeholder>
                <w:temporary/>
                <w:showingPlcHdr/>
              </w:sdtPr>
              <w:sdtEndPr/>
              <w:sdtContent>
                <w:r w:rsidR="005542EB">
                  <w:t>Other 1</w:t>
                </w:r>
              </w:sdtContent>
            </w:sdt>
          </w:p>
        </w:tc>
        <w:sdt>
          <w:sdtPr>
            <w:alias w:val="Enter time:"/>
            <w:tag w:val="Enter time:"/>
            <w:id w:val="1872568762"/>
            <w:placeholder>
              <w:docPart w:val="CD52E7C721754D3D993AD5BA47170C87"/>
            </w:placeholder>
            <w:temporary/>
            <w:showingPlcHdr/>
          </w:sdtPr>
          <w:sdtEndPr/>
          <w:sdtContent>
            <w:tc>
              <w:tcPr>
                <w:tcW w:w="1473" w:type="dxa"/>
              </w:tcPr>
              <w:p w14:paraId="2198EE9E"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873502117"/>
            <w:placeholder>
              <w:docPart w:val="24F45E53D8244F719AC29F0AB6A575CF"/>
            </w:placeholder>
            <w:temporary/>
            <w:showingPlcHdr/>
          </w:sdtPr>
          <w:sdtEndPr/>
          <w:sdtContent>
            <w:tc>
              <w:tcPr>
                <w:tcW w:w="2408" w:type="dxa"/>
              </w:tcPr>
              <w:p w14:paraId="0306E963"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730043969"/>
            <w:placeholder>
              <w:docPart w:val="07BAC7B1D69A4BEA910EC5BB01CC0C35"/>
            </w:placeholder>
            <w:temporary/>
            <w:showingPlcHdr/>
          </w:sdtPr>
          <w:sdtEndPr/>
          <w:sdtContent>
            <w:tc>
              <w:tcPr>
                <w:tcW w:w="2408" w:type="dxa"/>
              </w:tcPr>
              <w:p w14:paraId="3B34211B"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1607572291"/>
            <w:placeholder>
              <w:docPart w:val="12FF8BACAAA2438296B5755E40BF9498"/>
            </w:placeholder>
            <w:temporary/>
            <w:showingPlcHdr/>
          </w:sdtPr>
          <w:sdtEndPr/>
          <w:sdtContent>
            <w:tc>
              <w:tcPr>
                <w:tcW w:w="1884" w:type="dxa"/>
              </w:tcPr>
              <w:p w14:paraId="59E6CDBE"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2E9EF8E6"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0E002004" w14:textId="77777777" w:rsidR="005542EB" w:rsidRDefault="008C5C70" w:rsidP="00BF1893">
            <w:sdt>
              <w:sdtPr>
                <w:alias w:val="Other 2:"/>
                <w:tag w:val="Other 2:"/>
                <w:id w:val="-28033764"/>
                <w:placeholder>
                  <w:docPart w:val="34D2EF3A6FF04B678AF9D07683BD5E0F"/>
                </w:placeholder>
                <w:temporary/>
                <w:showingPlcHdr/>
              </w:sdtPr>
              <w:sdtEndPr/>
              <w:sdtContent>
                <w:r w:rsidR="005542EB">
                  <w:t>Other 2</w:t>
                </w:r>
              </w:sdtContent>
            </w:sdt>
          </w:p>
        </w:tc>
        <w:sdt>
          <w:sdtPr>
            <w:alias w:val="Enter time:"/>
            <w:tag w:val="Enter time:"/>
            <w:id w:val="-1480453195"/>
            <w:placeholder>
              <w:docPart w:val="35C029B1197F44EA8077E81DDBD4D84B"/>
            </w:placeholder>
            <w:temporary/>
            <w:showingPlcHdr/>
          </w:sdtPr>
          <w:sdtEndPr/>
          <w:sdtContent>
            <w:tc>
              <w:tcPr>
                <w:tcW w:w="1473" w:type="dxa"/>
              </w:tcPr>
              <w:p w14:paraId="35D8ECB4"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1633128642"/>
            <w:placeholder>
              <w:docPart w:val="F84EAE430D964EE09D62A03B98C30ED3"/>
            </w:placeholder>
            <w:temporary/>
            <w:showingPlcHdr/>
          </w:sdtPr>
          <w:sdtEndPr/>
          <w:sdtContent>
            <w:tc>
              <w:tcPr>
                <w:tcW w:w="2408" w:type="dxa"/>
              </w:tcPr>
              <w:p w14:paraId="5DFD9885"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1074039219"/>
            <w:placeholder>
              <w:docPart w:val="1EBD9E1D5BBE446199D71A2B1E2D9B9A"/>
            </w:placeholder>
            <w:temporary/>
            <w:showingPlcHdr/>
          </w:sdtPr>
          <w:sdtEndPr/>
          <w:sdtContent>
            <w:tc>
              <w:tcPr>
                <w:tcW w:w="2408" w:type="dxa"/>
              </w:tcPr>
              <w:p w14:paraId="64D10C11"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850871291"/>
            <w:placeholder>
              <w:docPart w:val="9F9F722158C34699800FD29DD39F062A"/>
            </w:placeholder>
            <w:temporary/>
            <w:showingPlcHdr/>
          </w:sdtPr>
          <w:sdtEndPr/>
          <w:sdtContent>
            <w:tc>
              <w:tcPr>
                <w:tcW w:w="1884" w:type="dxa"/>
              </w:tcPr>
              <w:p w14:paraId="42C8DBA4"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r w:rsidR="005542EB" w14:paraId="237EC154" w14:textId="77777777" w:rsidTr="00BF1893">
        <w:trPr>
          <w:trHeight w:val="720"/>
        </w:trPr>
        <w:tc>
          <w:tcPr>
            <w:cnfStyle w:val="001000000000" w:firstRow="0" w:lastRow="0" w:firstColumn="1" w:lastColumn="0" w:oddVBand="0" w:evenVBand="0" w:oddHBand="0" w:evenHBand="0" w:firstRowFirstColumn="0" w:firstRowLastColumn="0" w:lastRowFirstColumn="0" w:lastRowLastColumn="0"/>
            <w:tcW w:w="1897" w:type="dxa"/>
          </w:tcPr>
          <w:p w14:paraId="23BF4CA0" w14:textId="77777777" w:rsidR="005542EB" w:rsidRDefault="008C5C70" w:rsidP="00BF1893">
            <w:sdt>
              <w:sdtPr>
                <w:alias w:val="Other 3:"/>
                <w:tag w:val="Other 3:"/>
                <w:id w:val="1793632339"/>
                <w:placeholder>
                  <w:docPart w:val="FC41ACC03F5841B3B0ED151E21BF9756"/>
                </w:placeholder>
                <w:temporary/>
                <w:showingPlcHdr/>
              </w:sdtPr>
              <w:sdtEndPr/>
              <w:sdtContent>
                <w:r w:rsidR="005542EB">
                  <w:t>Other 3</w:t>
                </w:r>
              </w:sdtContent>
            </w:sdt>
          </w:p>
        </w:tc>
        <w:sdt>
          <w:sdtPr>
            <w:alias w:val="Enter time:"/>
            <w:tag w:val="Enter time:"/>
            <w:id w:val="-483473796"/>
            <w:placeholder>
              <w:docPart w:val="62C94FDA11BD42D8855B1F7953D34F59"/>
            </w:placeholder>
            <w:temporary/>
            <w:showingPlcHdr/>
          </w:sdtPr>
          <w:sdtEndPr/>
          <w:sdtContent>
            <w:tc>
              <w:tcPr>
                <w:tcW w:w="1473" w:type="dxa"/>
              </w:tcPr>
              <w:p w14:paraId="7CEB4B05"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time</w:t>
                </w:r>
              </w:p>
            </w:tc>
          </w:sdtContent>
        </w:sdt>
        <w:sdt>
          <w:sdtPr>
            <w:alias w:val="Enter location:"/>
            <w:tag w:val="Enter location:"/>
            <w:id w:val="-644661151"/>
            <w:placeholder>
              <w:docPart w:val="2D7C949BB16842C6B0C10CCCAE1A6076"/>
            </w:placeholder>
            <w:temporary/>
            <w:showingPlcHdr/>
          </w:sdtPr>
          <w:sdtEndPr/>
          <w:sdtContent>
            <w:tc>
              <w:tcPr>
                <w:tcW w:w="2408" w:type="dxa"/>
              </w:tcPr>
              <w:p w14:paraId="69AA0828"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location</w:t>
                </w:r>
              </w:p>
            </w:tc>
          </w:sdtContent>
        </w:sdt>
        <w:sdt>
          <w:sdtPr>
            <w:alias w:val="Enter contact name:"/>
            <w:tag w:val="Enter contact name:"/>
            <w:id w:val="423147525"/>
            <w:placeholder>
              <w:docPart w:val="8749F89A272841AA9CCF7CCD2493AD1F"/>
            </w:placeholder>
            <w:temporary/>
            <w:showingPlcHdr/>
          </w:sdtPr>
          <w:sdtEndPr/>
          <w:sdtContent>
            <w:tc>
              <w:tcPr>
                <w:tcW w:w="2408" w:type="dxa"/>
              </w:tcPr>
              <w:p w14:paraId="3B07E4C9"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name</w:t>
                </w:r>
              </w:p>
            </w:tc>
          </w:sdtContent>
        </w:sdt>
        <w:sdt>
          <w:sdtPr>
            <w:alias w:val="Enter contact phone:"/>
            <w:tag w:val="Enter contact phone:"/>
            <w:id w:val="-118848318"/>
            <w:placeholder>
              <w:docPart w:val="6CA55814CD004E7980917DDCDE4878E7"/>
            </w:placeholder>
            <w:temporary/>
            <w:showingPlcHdr/>
          </w:sdtPr>
          <w:sdtEndPr/>
          <w:sdtContent>
            <w:tc>
              <w:tcPr>
                <w:tcW w:w="1884" w:type="dxa"/>
              </w:tcPr>
              <w:p w14:paraId="38E0CF55" w14:textId="77777777" w:rsidR="005542EB" w:rsidRDefault="005542EB" w:rsidP="005542EB">
                <w:pPr>
                  <w:cnfStyle w:val="000000000000" w:firstRow="0" w:lastRow="0" w:firstColumn="0" w:lastColumn="0" w:oddVBand="0" w:evenVBand="0" w:oddHBand="0" w:evenHBand="0" w:firstRowFirstColumn="0" w:firstRowLastColumn="0" w:lastRowFirstColumn="0" w:lastRowLastColumn="0"/>
                </w:pPr>
                <w:r>
                  <w:t>Enter contact phone</w:t>
                </w:r>
              </w:p>
            </w:tc>
          </w:sdtContent>
        </w:sdt>
      </w:tr>
    </w:tbl>
    <w:p w14:paraId="50CB7800" w14:textId="77777777" w:rsidR="00135D04" w:rsidRPr="00542D24" w:rsidRDefault="008C5C70" w:rsidP="00542D24">
      <w:pPr>
        <w:pStyle w:val="Heading1"/>
      </w:pPr>
      <w:sdt>
        <w:sdtPr>
          <w:alias w:val="Notes/Additional Items:"/>
          <w:tag w:val="Notes/Additional Items:"/>
          <w:id w:val="-499423263"/>
          <w:placeholder>
            <w:docPart w:val="ECB15C0F1F3F4582ABA47622673F820C"/>
          </w:placeholder>
          <w:temporary/>
          <w:showingPlcHdr/>
        </w:sdtPr>
        <w:sdtEndPr/>
        <w:sdtContent>
          <w:r w:rsidR="005542EB" w:rsidRPr="00542D24">
            <w:t>Notes/Additional Items</w:t>
          </w:r>
        </w:sdtContent>
      </w:sdt>
    </w:p>
    <w:tbl>
      <w:tblPr>
        <w:tblW w:w="5000" w:type="pct"/>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144" w:type="dxa"/>
          <w:left w:w="115" w:type="dxa"/>
          <w:bottom w:w="144" w:type="dxa"/>
          <w:right w:w="115" w:type="dxa"/>
        </w:tblCellMar>
        <w:tblLook w:val="01E0" w:firstRow="1" w:lastRow="1" w:firstColumn="1" w:lastColumn="1" w:noHBand="0" w:noVBand="0"/>
        <w:tblDescription w:val="Day 2 notes/additional items table"/>
      </w:tblPr>
      <w:tblGrid>
        <w:gridCol w:w="13550"/>
      </w:tblGrid>
      <w:tr w:rsidR="00135D04" w14:paraId="0683D57D" w14:textId="77777777">
        <w:trPr>
          <w:trHeight w:val="4877"/>
        </w:trPr>
        <w:sdt>
          <w:sdtPr>
            <w:alias w:val="Enter Notes/Additional Items:"/>
            <w:tag w:val="Enter Notes/Additional Items:"/>
            <w:id w:val="-649899701"/>
            <w:placeholder>
              <w:docPart w:val="1E20ACCD22304ACDBB98B7374F311ECC"/>
            </w:placeholder>
            <w:temporary/>
            <w:showingPlcHdr/>
          </w:sdtPr>
          <w:sdtEndPr/>
          <w:sdtContent>
            <w:tc>
              <w:tcPr>
                <w:tcW w:w="10296" w:type="dxa"/>
              </w:tcPr>
              <w:p w14:paraId="28C77297" w14:textId="77777777" w:rsidR="00135D04" w:rsidRDefault="005542EB">
                <w:r>
                  <w:t>Enter Notes/Additional Items</w:t>
                </w:r>
              </w:p>
            </w:tc>
          </w:sdtContent>
        </w:sdt>
      </w:tr>
    </w:tbl>
    <w:p w14:paraId="0AA1CC98" w14:textId="77777777" w:rsidR="001617BA" w:rsidRDefault="001617BA"/>
    <w:sectPr w:rsidR="001617BA" w:rsidSect="009B4AE0">
      <w:pgSz w:w="15840" w:h="12240" w:orient="landscape"/>
      <w:pgMar w:top="1080" w:right="108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22EE1" w14:textId="77777777" w:rsidR="008C5C70" w:rsidRDefault="008C5C70">
      <w:pPr>
        <w:spacing w:before="0" w:after="0"/>
      </w:pPr>
      <w:r>
        <w:separator/>
      </w:r>
    </w:p>
  </w:endnote>
  <w:endnote w:type="continuationSeparator" w:id="0">
    <w:p w14:paraId="320D3B70" w14:textId="77777777" w:rsidR="008C5C70" w:rsidRDefault="008C5C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799972"/>
      <w:docPartObj>
        <w:docPartGallery w:val="Page Numbers (Bottom of Page)"/>
        <w:docPartUnique/>
      </w:docPartObj>
    </w:sdtPr>
    <w:sdtEndPr>
      <w:rPr>
        <w:noProof/>
      </w:rPr>
    </w:sdtEndPr>
    <w:sdtContent>
      <w:p w14:paraId="1973D3B8" w14:textId="77777777" w:rsidR="00135D04" w:rsidRDefault="00BB7C13">
        <w:pPr>
          <w:pStyle w:val="Footer"/>
        </w:pPr>
        <w:r>
          <w:fldChar w:fldCharType="begin"/>
        </w:r>
        <w:r>
          <w:instrText xml:space="preserve"> PAGE   \* MERGEFORMAT </w:instrText>
        </w:r>
        <w:r>
          <w:fldChar w:fldCharType="separate"/>
        </w:r>
        <w:r w:rsidR="00847A44">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8EA0A" w14:textId="77777777" w:rsidR="008C5C70" w:rsidRDefault="008C5C70">
      <w:pPr>
        <w:spacing w:before="0" w:after="0"/>
      </w:pPr>
      <w:r>
        <w:separator/>
      </w:r>
    </w:p>
  </w:footnote>
  <w:footnote w:type="continuationSeparator" w:id="0">
    <w:p w14:paraId="41E73EA3" w14:textId="77777777" w:rsidR="008C5C70" w:rsidRDefault="008C5C7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F8E6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A2DC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1A8F2B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8102A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5CE21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990077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514AF9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CAEA61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0522F9C"/>
    <w:lvl w:ilvl="0">
      <w:start w:val="1"/>
      <w:numFmt w:val="decimal"/>
      <w:pStyle w:val="ListNumber"/>
      <w:lvlText w:val="%1."/>
      <w:lvlJc w:val="left"/>
      <w:pPr>
        <w:tabs>
          <w:tab w:val="num" w:pos="360"/>
        </w:tabs>
        <w:ind w:left="360" w:hanging="360"/>
      </w:pPr>
    </w:lvl>
  </w:abstractNum>
  <w:abstractNum w:abstractNumId="9">
    <w:nsid w:val="FFFFFF89"/>
    <w:multiLevelType w:val="singleLevel"/>
    <w:tmpl w:val="4B569E7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3A8795F"/>
    <w:multiLevelType w:val="hybridMultilevel"/>
    <w:tmpl w:val="04B8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040FA0"/>
    <w:multiLevelType w:val="hybridMultilevel"/>
    <w:tmpl w:val="692A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EF"/>
    <w:rsid w:val="0000661C"/>
    <w:rsid w:val="000104DF"/>
    <w:rsid w:val="0008719C"/>
    <w:rsid w:val="000D02C7"/>
    <w:rsid w:val="00135D04"/>
    <w:rsid w:val="001617BA"/>
    <w:rsid w:val="001B63DC"/>
    <w:rsid w:val="001F077F"/>
    <w:rsid w:val="00283D71"/>
    <w:rsid w:val="002A62F6"/>
    <w:rsid w:val="002C6A0C"/>
    <w:rsid w:val="00305ED7"/>
    <w:rsid w:val="00313041"/>
    <w:rsid w:val="00361272"/>
    <w:rsid w:val="00366447"/>
    <w:rsid w:val="00463926"/>
    <w:rsid w:val="004915F9"/>
    <w:rsid w:val="004B1241"/>
    <w:rsid w:val="00506B97"/>
    <w:rsid w:val="00542D24"/>
    <w:rsid w:val="005542EB"/>
    <w:rsid w:val="005757B6"/>
    <w:rsid w:val="00585A39"/>
    <w:rsid w:val="0064080C"/>
    <w:rsid w:val="0069285D"/>
    <w:rsid w:val="006C1B67"/>
    <w:rsid w:val="006D000C"/>
    <w:rsid w:val="007467BD"/>
    <w:rsid w:val="00796126"/>
    <w:rsid w:val="0083786F"/>
    <w:rsid w:val="00847A44"/>
    <w:rsid w:val="00886114"/>
    <w:rsid w:val="008C5C70"/>
    <w:rsid w:val="00956982"/>
    <w:rsid w:val="00986C01"/>
    <w:rsid w:val="009B4AE0"/>
    <w:rsid w:val="009C1DEF"/>
    <w:rsid w:val="00B23751"/>
    <w:rsid w:val="00BB7C13"/>
    <w:rsid w:val="00BF1893"/>
    <w:rsid w:val="00BF29B5"/>
    <w:rsid w:val="00C35606"/>
    <w:rsid w:val="00C53D04"/>
    <w:rsid w:val="00C76D33"/>
    <w:rsid w:val="00C96180"/>
    <w:rsid w:val="00CC547C"/>
    <w:rsid w:val="00E106F1"/>
    <w:rsid w:val="00E702DC"/>
    <w:rsid w:val="00EE005A"/>
    <w:rsid w:val="00EE6F71"/>
    <w:rsid w:val="00F16612"/>
    <w:rsid w:val="00F44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6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color w:val="000000" w:themeColor="text1"/>
        <w:sz w:val="22"/>
        <w:szCs w:val="22"/>
        <w:lang w:val="en-US"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4080C"/>
  </w:style>
  <w:style w:type="paragraph" w:styleId="Heading1">
    <w:name w:val="heading 1"/>
    <w:basedOn w:val="Normal"/>
    <w:link w:val="Heading1Char"/>
    <w:uiPriority w:val="9"/>
    <w:qFormat/>
    <w:rsid w:val="002C6A0C"/>
    <w:pPr>
      <w:keepNext/>
      <w:spacing w:before="240"/>
      <w:contextualSpacing/>
      <w:outlineLvl w:val="0"/>
    </w:pPr>
    <w:rPr>
      <w:rFonts w:asciiTheme="majorHAnsi" w:hAnsiTheme="majorHAnsi"/>
      <w:b/>
      <w:color w:val="404040" w:themeColor="text1" w:themeTint="BF"/>
      <w:sz w:val="24"/>
      <w:szCs w:val="44"/>
    </w:rPr>
  </w:style>
  <w:style w:type="paragraph" w:styleId="Heading2">
    <w:name w:val="heading 2"/>
    <w:basedOn w:val="Normal"/>
    <w:next w:val="Normal"/>
    <w:link w:val="Heading2Char"/>
    <w:uiPriority w:val="9"/>
    <w:semiHidden/>
    <w:unhideWhenUsed/>
    <w:qFormat/>
    <w:rsid w:val="0064080C"/>
    <w:pPr>
      <w:keepNext/>
      <w:keepLines/>
      <w:spacing w:after="0"/>
      <w:contextualSpacing/>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64080C"/>
    <w:pPr>
      <w:keepNext/>
      <w:keepLines/>
      <w:spacing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080C"/>
    <w:pPr>
      <w:keepNext/>
      <w:keepLines/>
      <w:spacing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080C"/>
    <w:pPr>
      <w:keepNext/>
      <w:keepLines/>
      <w:spacing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080C"/>
    <w:pPr>
      <w:keepNext/>
      <w:keepLines/>
      <w:spacing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080C"/>
    <w:pPr>
      <w:keepNext/>
      <w:keepLines/>
      <w:spacing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4080C"/>
    <w:pPr>
      <w:keepNext/>
      <w:keepLines/>
      <w:spacing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4080C"/>
    <w:pPr>
      <w:keepNext/>
      <w:keepLines/>
      <w:spacing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0C"/>
    <w:rPr>
      <w:rFonts w:asciiTheme="majorHAnsi" w:hAnsiTheme="majorHAnsi"/>
      <w:b/>
      <w:color w:val="404040" w:themeColor="text1" w:themeTint="BF"/>
      <w:sz w:val="24"/>
      <w:szCs w:val="44"/>
    </w:rPr>
  </w:style>
  <w:style w:type="table" w:styleId="TableGrid">
    <w:name w:val="Table Grid"/>
    <w:basedOn w:val="TableNormal"/>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Cs w:val="16"/>
    </w:rPr>
  </w:style>
  <w:style w:type="character" w:styleId="PlaceholderText">
    <w:name w:val="Placeholder Text"/>
    <w:basedOn w:val="DefaultParagraphFont"/>
    <w:uiPriority w:val="99"/>
    <w:semiHidden/>
    <w:rsid w:val="00C35606"/>
    <w:rPr>
      <w:color w:val="595959" w:themeColor="text1" w:themeTint="A6"/>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style>
  <w:style w:type="table" w:customStyle="1" w:styleId="Meetingschedule">
    <w:name w:val="Meeting schedule"/>
    <w:basedOn w:val="TableNormal"/>
    <w:uiPriority w:val="99"/>
    <w:rsid w:val="00886114"/>
    <w:tblPr>
      <w:tblInd w:w="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0" w:type="dxa"/>
        <w:left w:w="115" w:type="dxa"/>
        <w:bottom w:w="0" w:type="dxa"/>
        <w:right w:w="115" w:type="dxa"/>
      </w:tblCellMar>
    </w:tblPr>
    <w:tcPr>
      <w:vAlign w:val="center"/>
    </w:tcPr>
    <w:tblStylePr w:type="firstRow">
      <w:rPr>
        <w:rFonts w:asciiTheme="majorHAnsi" w:hAnsiTheme="majorHAnsi"/>
        <w:b/>
        <w:i w:val="0"/>
        <w:color w:val="FFFFFF" w:themeColor="background1"/>
        <w:sz w:val="22"/>
      </w:rPr>
      <w:tblPr/>
      <w:tcPr>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nil"/>
          <w:insideV w:val="single" w:sz="4" w:space="0" w:color="365F91" w:themeColor="accent1" w:themeShade="BF"/>
          <w:tl2br w:val="nil"/>
          <w:tr2bl w:val="nil"/>
        </w:tcBorders>
        <w:shd w:val="clear" w:color="auto" w:fill="365F91" w:themeFill="accent1" w:themeFillShade="BF"/>
      </w:tcPr>
    </w:tblStylePr>
    <w:tblStylePr w:type="firstCol">
      <w:rPr>
        <w:b/>
        <w:i w:val="0"/>
        <w:color w:val="404040" w:themeColor="text1" w:themeTint="BF"/>
      </w:rPr>
    </w:tblStylePr>
  </w:style>
  <w:style w:type="paragraph" w:styleId="Title">
    <w:name w:val="Title"/>
    <w:basedOn w:val="Normal"/>
    <w:link w:val="TitleChar"/>
    <w:uiPriority w:val="2"/>
    <w:qFormat/>
    <w:rsid w:val="000104DF"/>
    <w:pPr>
      <w:spacing w:after="120"/>
      <w:contextualSpacing/>
    </w:pPr>
    <w:rPr>
      <w:rFonts w:asciiTheme="majorHAnsi" w:eastAsiaTheme="majorEastAsia" w:hAnsiTheme="majorHAnsi" w:cstheme="majorBidi"/>
      <w:color w:val="365F91" w:themeColor="accent1" w:themeShade="BF"/>
      <w:sz w:val="36"/>
      <w:szCs w:val="56"/>
    </w:rPr>
  </w:style>
  <w:style w:type="character" w:customStyle="1" w:styleId="TitleChar">
    <w:name w:val="Title Char"/>
    <w:basedOn w:val="DefaultParagraphFont"/>
    <w:link w:val="Title"/>
    <w:uiPriority w:val="2"/>
    <w:rsid w:val="002C6A0C"/>
    <w:rPr>
      <w:rFonts w:asciiTheme="majorHAnsi" w:eastAsiaTheme="majorEastAsia" w:hAnsiTheme="majorHAnsi" w:cstheme="majorBidi"/>
      <w:color w:val="365F91" w:themeColor="accent1" w:themeShade="BF"/>
      <w:sz w:val="36"/>
      <w:szCs w:val="56"/>
    </w:rPr>
  </w:style>
  <w:style w:type="paragraph" w:styleId="TOCHeading">
    <w:name w:val="TOC Heading"/>
    <w:basedOn w:val="Heading1"/>
    <w:next w:val="Normal"/>
    <w:uiPriority w:val="39"/>
    <w:semiHidden/>
    <w:unhideWhenUsed/>
    <w:qFormat/>
    <w:rsid w:val="00585A39"/>
    <w:pPr>
      <w:outlineLvl w:val="9"/>
    </w:pPr>
    <w:rPr>
      <w:rFonts w:eastAsiaTheme="majorEastAsia" w:cstheme="majorBidi"/>
      <w:szCs w:val="32"/>
    </w:rPr>
  </w:style>
  <w:style w:type="character" w:styleId="IntenseReference">
    <w:name w:val="Intense Reference"/>
    <w:basedOn w:val="DefaultParagraphFont"/>
    <w:uiPriority w:val="32"/>
    <w:semiHidden/>
    <w:unhideWhenUsed/>
    <w:qFormat/>
    <w:rsid w:val="00C35606"/>
    <w:rPr>
      <w:b/>
      <w:bCs/>
      <w:caps w:val="0"/>
      <w:smallCaps/>
      <w:color w:val="365F91" w:themeColor="accent1" w:themeShade="BF"/>
      <w:spacing w:val="0"/>
    </w:rPr>
  </w:style>
  <w:style w:type="paragraph" w:styleId="IntenseQuote">
    <w:name w:val="Intense Quote"/>
    <w:basedOn w:val="Normal"/>
    <w:next w:val="Normal"/>
    <w:link w:val="IntenseQuoteChar"/>
    <w:uiPriority w:val="30"/>
    <w:semiHidden/>
    <w:unhideWhenUsed/>
    <w:qFormat/>
    <w:rsid w:val="00C35606"/>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35606"/>
    <w:rPr>
      <w:i/>
      <w:iCs/>
      <w:color w:val="365F91" w:themeColor="accent1" w:themeShade="BF"/>
    </w:rPr>
  </w:style>
  <w:style w:type="character" w:styleId="BookTitle">
    <w:name w:val="Book Title"/>
    <w:basedOn w:val="DefaultParagraphFont"/>
    <w:uiPriority w:val="33"/>
    <w:semiHidden/>
    <w:unhideWhenUsed/>
    <w:qFormat/>
    <w:rsid w:val="00C35606"/>
    <w:rPr>
      <w:b/>
      <w:bCs/>
      <w:i/>
      <w:iCs/>
      <w:spacing w:val="0"/>
    </w:rPr>
  </w:style>
  <w:style w:type="character" w:styleId="IntenseEmphasis">
    <w:name w:val="Intense Emphasis"/>
    <w:basedOn w:val="DefaultParagraphFont"/>
    <w:uiPriority w:val="21"/>
    <w:semiHidden/>
    <w:unhideWhenUsed/>
    <w:qFormat/>
    <w:rsid w:val="00C35606"/>
    <w:rPr>
      <w:i/>
      <w:iCs/>
      <w:color w:val="365F91" w:themeColor="accent1" w:themeShade="BF"/>
    </w:rPr>
  </w:style>
  <w:style w:type="paragraph" w:styleId="Subtitle">
    <w:name w:val="Subtitle"/>
    <w:basedOn w:val="Normal"/>
    <w:link w:val="SubtitleChar"/>
    <w:uiPriority w:val="11"/>
    <w:semiHidden/>
    <w:unhideWhenUsed/>
    <w:qFormat/>
    <w:rsid w:val="0064080C"/>
    <w:pPr>
      <w:numPr>
        <w:ilvl w:val="1"/>
      </w:numPr>
      <w:spacing w:after="160"/>
      <w:contextualSpacing/>
    </w:pPr>
    <w:rPr>
      <w:rFonts w:cstheme="minorBidi"/>
      <w:color w:val="5A5A5A" w:themeColor="text1" w:themeTint="A5"/>
    </w:rPr>
  </w:style>
  <w:style w:type="character" w:customStyle="1" w:styleId="SubtitleChar">
    <w:name w:val="Subtitle Char"/>
    <w:basedOn w:val="DefaultParagraphFont"/>
    <w:link w:val="Subtitle"/>
    <w:uiPriority w:val="11"/>
    <w:semiHidden/>
    <w:rsid w:val="0064080C"/>
    <w:rPr>
      <w:rFonts w:cstheme="minorBidi"/>
      <w:color w:val="5A5A5A" w:themeColor="text1" w:themeTint="A5"/>
    </w:rPr>
  </w:style>
  <w:style w:type="paragraph" w:styleId="BlockText">
    <w:name w:val="Block Text"/>
    <w:basedOn w:val="Normal"/>
    <w:uiPriority w:val="99"/>
    <w:semiHidden/>
    <w:unhideWhenUsed/>
    <w:rsid w:val="00C35606"/>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ibliography">
    <w:name w:val="Bibliography"/>
    <w:basedOn w:val="Normal"/>
    <w:next w:val="Normal"/>
    <w:uiPriority w:val="37"/>
    <w:semiHidden/>
    <w:unhideWhenUsed/>
    <w:rsid w:val="001617BA"/>
  </w:style>
  <w:style w:type="paragraph" w:styleId="BodyText">
    <w:name w:val="Body Text"/>
    <w:basedOn w:val="Normal"/>
    <w:link w:val="BodyTextChar"/>
    <w:uiPriority w:val="99"/>
    <w:semiHidden/>
    <w:unhideWhenUsed/>
    <w:rsid w:val="001617BA"/>
    <w:pPr>
      <w:spacing w:after="120"/>
    </w:pPr>
  </w:style>
  <w:style w:type="character" w:customStyle="1" w:styleId="BodyTextChar">
    <w:name w:val="Body Text Char"/>
    <w:basedOn w:val="DefaultParagraphFont"/>
    <w:link w:val="BodyText"/>
    <w:uiPriority w:val="99"/>
    <w:semiHidden/>
    <w:rsid w:val="001617BA"/>
  </w:style>
  <w:style w:type="paragraph" w:styleId="BodyText2">
    <w:name w:val="Body Text 2"/>
    <w:basedOn w:val="Normal"/>
    <w:link w:val="BodyText2Char"/>
    <w:uiPriority w:val="99"/>
    <w:semiHidden/>
    <w:unhideWhenUsed/>
    <w:rsid w:val="001617BA"/>
    <w:pPr>
      <w:spacing w:after="120" w:line="480" w:lineRule="auto"/>
    </w:pPr>
  </w:style>
  <w:style w:type="character" w:customStyle="1" w:styleId="BodyText2Char">
    <w:name w:val="Body Text 2 Char"/>
    <w:basedOn w:val="DefaultParagraphFont"/>
    <w:link w:val="BodyText2"/>
    <w:uiPriority w:val="99"/>
    <w:semiHidden/>
    <w:rsid w:val="001617BA"/>
  </w:style>
  <w:style w:type="paragraph" w:styleId="BodyText3">
    <w:name w:val="Body Text 3"/>
    <w:basedOn w:val="Normal"/>
    <w:link w:val="BodyText3Char"/>
    <w:uiPriority w:val="99"/>
    <w:semiHidden/>
    <w:unhideWhenUsed/>
    <w:rsid w:val="001617BA"/>
    <w:pPr>
      <w:spacing w:after="120"/>
    </w:pPr>
    <w:rPr>
      <w:szCs w:val="16"/>
    </w:rPr>
  </w:style>
  <w:style w:type="character" w:customStyle="1" w:styleId="BodyText3Char">
    <w:name w:val="Body Text 3 Char"/>
    <w:basedOn w:val="DefaultParagraphFont"/>
    <w:link w:val="BodyText3"/>
    <w:uiPriority w:val="99"/>
    <w:semiHidden/>
    <w:rsid w:val="001617BA"/>
    <w:rPr>
      <w:szCs w:val="16"/>
    </w:rPr>
  </w:style>
  <w:style w:type="paragraph" w:styleId="BodyTextFirstIndent">
    <w:name w:val="Body Text First Indent"/>
    <w:basedOn w:val="BodyText"/>
    <w:link w:val="BodyTextFirstIndentChar"/>
    <w:uiPriority w:val="99"/>
    <w:semiHidden/>
    <w:unhideWhenUsed/>
    <w:rsid w:val="001617BA"/>
    <w:pPr>
      <w:spacing w:after="40"/>
      <w:ind w:firstLine="360"/>
    </w:pPr>
  </w:style>
  <w:style w:type="character" w:customStyle="1" w:styleId="BodyTextFirstIndentChar">
    <w:name w:val="Body Text First Indent Char"/>
    <w:basedOn w:val="BodyTextChar"/>
    <w:link w:val="BodyTextFirstIndent"/>
    <w:uiPriority w:val="99"/>
    <w:semiHidden/>
    <w:rsid w:val="001617BA"/>
  </w:style>
  <w:style w:type="paragraph" w:styleId="BodyTextIndent">
    <w:name w:val="Body Text Indent"/>
    <w:basedOn w:val="Normal"/>
    <w:link w:val="BodyTextIndentChar"/>
    <w:uiPriority w:val="99"/>
    <w:semiHidden/>
    <w:unhideWhenUsed/>
    <w:rsid w:val="001617BA"/>
    <w:pPr>
      <w:spacing w:after="120"/>
      <w:ind w:left="360"/>
    </w:pPr>
  </w:style>
  <w:style w:type="character" w:customStyle="1" w:styleId="BodyTextIndentChar">
    <w:name w:val="Body Text Indent Char"/>
    <w:basedOn w:val="DefaultParagraphFont"/>
    <w:link w:val="BodyTextIndent"/>
    <w:uiPriority w:val="99"/>
    <w:semiHidden/>
    <w:rsid w:val="001617BA"/>
  </w:style>
  <w:style w:type="paragraph" w:styleId="BodyTextFirstIndent2">
    <w:name w:val="Body Text First Indent 2"/>
    <w:basedOn w:val="BodyTextIndent"/>
    <w:link w:val="BodyTextFirstIndent2Char"/>
    <w:uiPriority w:val="99"/>
    <w:semiHidden/>
    <w:unhideWhenUsed/>
    <w:rsid w:val="001617BA"/>
    <w:pPr>
      <w:spacing w:after="40"/>
      <w:ind w:firstLine="360"/>
    </w:pPr>
  </w:style>
  <w:style w:type="character" w:customStyle="1" w:styleId="BodyTextFirstIndent2Char">
    <w:name w:val="Body Text First Indent 2 Char"/>
    <w:basedOn w:val="BodyTextIndentChar"/>
    <w:link w:val="BodyTextFirstIndent2"/>
    <w:uiPriority w:val="99"/>
    <w:semiHidden/>
    <w:rsid w:val="001617BA"/>
  </w:style>
  <w:style w:type="paragraph" w:styleId="BodyTextIndent2">
    <w:name w:val="Body Text Indent 2"/>
    <w:basedOn w:val="Normal"/>
    <w:link w:val="BodyTextIndent2Char"/>
    <w:uiPriority w:val="99"/>
    <w:semiHidden/>
    <w:unhideWhenUsed/>
    <w:rsid w:val="001617BA"/>
    <w:pPr>
      <w:spacing w:after="120" w:line="480" w:lineRule="auto"/>
      <w:ind w:left="360"/>
    </w:pPr>
  </w:style>
  <w:style w:type="character" w:customStyle="1" w:styleId="BodyTextIndent2Char">
    <w:name w:val="Body Text Indent 2 Char"/>
    <w:basedOn w:val="DefaultParagraphFont"/>
    <w:link w:val="BodyTextIndent2"/>
    <w:uiPriority w:val="99"/>
    <w:semiHidden/>
    <w:rsid w:val="001617BA"/>
  </w:style>
  <w:style w:type="paragraph" w:styleId="BodyTextIndent3">
    <w:name w:val="Body Text Indent 3"/>
    <w:basedOn w:val="Normal"/>
    <w:link w:val="BodyTextIndent3Char"/>
    <w:uiPriority w:val="99"/>
    <w:semiHidden/>
    <w:unhideWhenUsed/>
    <w:rsid w:val="001617BA"/>
    <w:pPr>
      <w:spacing w:after="120"/>
      <w:ind w:left="360"/>
    </w:pPr>
    <w:rPr>
      <w:szCs w:val="16"/>
    </w:rPr>
  </w:style>
  <w:style w:type="character" w:customStyle="1" w:styleId="BodyTextIndent3Char">
    <w:name w:val="Body Text Indent 3 Char"/>
    <w:basedOn w:val="DefaultParagraphFont"/>
    <w:link w:val="BodyTextIndent3"/>
    <w:uiPriority w:val="99"/>
    <w:semiHidden/>
    <w:rsid w:val="001617BA"/>
    <w:rPr>
      <w:szCs w:val="16"/>
    </w:rPr>
  </w:style>
  <w:style w:type="paragraph" w:styleId="Caption">
    <w:name w:val="caption"/>
    <w:basedOn w:val="Normal"/>
    <w:next w:val="Normal"/>
    <w:uiPriority w:val="35"/>
    <w:semiHidden/>
    <w:unhideWhenUsed/>
    <w:qFormat/>
    <w:rsid w:val="001617BA"/>
    <w:pPr>
      <w:spacing w:before="0" w:after="200"/>
    </w:pPr>
    <w:rPr>
      <w:i/>
      <w:iCs/>
      <w:color w:val="1F497D" w:themeColor="text2"/>
      <w:szCs w:val="18"/>
    </w:rPr>
  </w:style>
  <w:style w:type="paragraph" w:styleId="Closing">
    <w:name w:val="Closing"/>
    <w:basedOn w:val="Normal"/>
    <w:link w:val="ClosingChar"/>
    <w:uiPriority w:val="99"/>
    <w:semiHidden/>
    <w:unhideWhenUsed/>
    <w:rsid w:val="001617BA"/>
    <w:pPr>
      <w:spacing w:before="0" w:after="0"/>
      <w:ind w:left="4320"/>
    </w:pPr>
  </w:style>
  <w:style w:type="character" w:customStyle="1" w:styleId="ClosingChar">
    <w:name w:val="Closing Char"/>
    <w:basedOn w:val="DefaultParagraphFont"/>
    <w:link w:val="Closing"/>
    <w:uiPriority w:val="99"/>
    <w:semiHidden/>
    <w:rsid w:val="001617BA"/>
  </w:style>
  <w:style w:type="table" w:styleId="ColorfulGrid">
    <w:name w:val="Colorful Grid"/>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617BA"/>
    <w:pPr>
      <w:spacing w:before="0" w:after="0"/>
    </w:p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617BA"/>
    <w:pPr>
      <w:spacing w:before="0" w:after="0"/>
    </w:p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617BA"/>
    <w:pPr>
      <w:spacing w:before="0" w:after="0"/>
    </w:p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617BA"/>
    <w:pPr>
      <w:spacing w:before="0" w:after="0"/>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617BA"/>
    <w:pPr>
      <w:spacing w:before="0" w:after="0"/>
    </w:p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617BA"/>
    <w:pPr>
      <w:spacing w:before="0" w:after="0"/>
    </w:p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617BA"/>
    <w:pPr>
      <w:spacing w:before="0" w:after="0"/>
    </w:p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617BA"/>
    <w:rPr>
      <w:sz w:val="22"/>
      <w:szCs w:val="16"/>
    </w:rPr>
  </w:style>
  <w:style w:type="paragraph" w:styleId="CommentText">
    <w:name w:val="annotation text"/>
    <w:basedOn w:val="Normal"/>
    <w:link w:val="CommentTextChar"/>
    <w:uiPriority w:val="99"/>
    <w:semiHidden/>
    <w:unhideWhenUsed/>
    <w:rsid w:val="001617BA"/>
    <w:rPr>
      <w:szCs w:val="20"/>
    </w:rPr>
  </w:style>
  <w:style w:type="character" w:customStyle="1" w:styleId="CommentTextChar">
    <w:name w:val="Comment Text Char"/>
    <w:basedOn w:val="DefaultParagraphFont"/>
    <w:link w:val="CommentText"/>
    <w:uiPriority w:val="99"/>
    <w:semiHidden/>
    <w:rsid w:val="001617BA"/>
    <w:rPr>
      <w:szCs w:val="20"/>
    </w:rPr>
  </w:style>
  <w:style w:type="paragraph" w:styleId="CommentSubject">
    <w:name w:val="annotation subject"/>
    <w:basedOn w:val="CommentText"/>
    <w:next w:val="CommentText"/>
    <w:link w:val="CommentSubjectChar"/>
    <w:uiPriority w:val="99"/>
    <w:semiHidden/>
    <w:unhideWhenUsed/>
    <w:rsid w:val="001617BA"/>
    <w:rPr>
      <w:b/>
      <w:bCs/>
    </w:rPr>
  </w:style>
  <w:style w:type="character" w:customStyle="1" w:styleId="CommentSubjectChar">
    <w:name w:val="Comment Subject Char"/>
    <w:basedOn w:val="CommentTextChar"/>
    <w:link w:val="CommentSubject"/>
    <w:uiPriority w:val="99"/>
    <w:semiHidden/>
    <w:rsid w:val="001617BA"/>
    <w:rPr>
      <w:b/>
      <w:bCs/>
      <w:szCs w:val="20"/>
    </w:rPr>
  </w:style>
  <w:style w:type="table" w:styleId="DarkList">
    <w:name w:val="Dark List"/>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1617BA"/>
  </w:style>
  <w:style w:type="character" w:customStyle="1" w:styleId="DateChar">
    <w:name w:val="Date Char"/>
    <w:basedOn w:val="DefaultParagraphFont"/>
    <w:link w:val="Date"/>
    <w:uiPriority w:val="99"/>
    <w:semiHidden/>
    <w:rsid w:val="001617BA"/>
  </w:style>
  <w:style w:type="paragraph" w:styleId="DocumentMap">
    <w:name w:val="Document Map"/>
    <w:basedOn w:val="Normal"/>
    <w:link w:val="DocumentMapChar"/>
    <w:uiPriority w:val="99"/>
    <w:semiHidden/>
    <w:unhideWhenUsed/>
    <w:rsid w:val="001617B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617BA"/>
    <w:rPr>
      <w:rFonts w:ascii="Segoe UI" w:hAnsi="Segoe UI" w:cs="Segoe UI"/>
      <w:szCs w:val="16"/>
    </w:rPr>
  </w:style>
  <w:style w:type="paragraph" w:styleId="E-mailSignature">
    <w:name w:val="E-mail Signature"/>
    <w:basedOn w:val="Normal"/>
    <w:link w:val="E-mailSignatureChar"/>
    <w:uiPriority w:val="99"/>
    <w:semiHidden/>
    <w:unhideWhenUsed/>
    <w:rsid w:val="001617BA"/>
    <w:pPr>
      <w:spacing w:before="0" w:after="0"/>
    </w:pPr>
  </w:style>
  <w:style w:type="character" w:customStyle="1" w:styleId="E-mailSignatureChar">
    <w:name w:val="E-mail Signature Char"/>
    <w:basedOn w:val="DefaultParagraphFont"/>
    <w:link w:val="E-mailSignature"/>
    <w:uiPriority w:val="99"/>
    <w:semiHidden/>
    <w:rsid w:val="001617BA"/>
  </w:style>
  <w:style w:type="character" w:styleId="Emphasis">
    <w:name w:val="Emphasis"/>
    <w:basedOn w:val="DefaultParagraphFont"/>
    <w:uiPriority w:val="20"/>
    <w:semiHidden/>
    <w:unhideWhenUsed/>
    <w:qFormat/>
    <w:rsid w:val="001617BA"/>
    <w:rPr>
      <w:i/>
      <w:iCs/>
    </w:rPr>
  </w:style>
  <w:style w:type="character" w:styleId="EndnoteReference">
    <w:name w:val="endnote reference"/>
    <w:basedOn w:val="DefaultParagraphFont"/>
    <w:uiPriority w:val="99"/>
    <w:semiHidden/>
    <w:unhideWhenUsed/>
    <w:rsid w:val="001617BA"/>
    <w:rPr>
      <w:vertAlign w:val="superscript"/>
    </w:rPr>
  </w:style>
  <w:style w:type="paragraph" w:styleId="EndnoteText">
    <w:name w:val="endnote text"/>
    <w:basedOn w:val="Normal"/>
    <w:link w:val="EndnoteTextChar"/>
    <w:uiPriority w:val="99"/>
    <w:semiHidden/>
    <w:unhideWhenUsed/>
    <w:rsid w:val="001617BA"/>
    <w:pPr>
      <w:spacing w:before="0" w:after="0"/>
    </w:pPr>
    <w:rPr>
      <w:szCs w:val="20"/>
    </w:rPr>
  </w:style>
  <w:style w:type="character" w:customStyle="1" w:styleId="EndnoteTextChar">
    <w:name w:val="Endnote Text Char"/>
    <w:basedOn w:val="DefaultParagraphFont"/>
    <w:link w:val="EndnoteText"/>
    <w:uiPriority w:val="99"/>
    <w:semiHidden/>
    <w:rsid w:val="001617BA"/>
    <w:rPr>
      <w:szCs w:val="20"/>
    </w:rPr>
  </w:style>
  <w:style w:type="paragraph" w:styleId="EnvelopeAddress">
    <w:name w:val="envelope address"/>
    <w:basedOn w:val="Normal"/>
    <w:uiPriority w:val="99"/>
    <w:semiHidden/>
    <w:unhideWhenUsed/>
    <w:rsid w:val="001617B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617B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617BA"/>
    <w:rPr>
      <w:color w:val="800080" w:themeColor="followedHyperlink"/>
      <w:u w:val="single"/>
    </w:rPr>
  </w:style>
  <w:style w:type="character" w:styleId="FootnoteReference">
    <w:name w:val="footnote reference"/>
    <w:basedOn w:val="DefaultParagraphFont"/>
    <w:uiPriority w:val="99"/>
    <w:semiHidden/>
    <w:unhideWhenUsed/>
    <w:rsid w:val="001617BA"/>
    <w:rPr>
      <w:vertAlign w:val="superscript"/>
    </w:rPr>
  </w:style>
  <w:style w:type="paragraph" w:styleId="FootnoteText">
    <w:name w:val="footnote text"/>
    <w:basedOn w:val="Normal"/>
    <w:link w:val="FootnoteTextChar"/>
    <w:uiPriority w:val="99"/>
    <w:semiHidden/>
    <w:unhideWhenUsed/>
    <w:rsid w:val="001617BA"/>
    <w:pPr>
      <w:spacing w:before="0" w:after="0"/>
    </w:pPr>
    <w:rPr>
      <w:szCs w:val="20"/>
    </w:rPr>
  </w:style>
  <w:style w:type="character" w:customStyle="1" w:styleId="FootnoteTextChar">
    <w:name w:val="Footnote Text Char"/>
    <w:basedOn w:val="DefaultParagraphFont"/>
    <w:link w:val="FootnoteText"/>
    <w:uiPriority w:val="99"/>
    <w:semiHidden/>
    <w:rsid w:val="001617BA"/>
    <w:rPr>
      <w:szCs w:val="20"/>
    </w:rPr>
  </w:style>
  <w:style w:type="table" w:customStyle="1" w:styleId="GridTable1Light">
    <w:name w:val="Grid Table 1 Light"/>
    <w:basedOn w:val="TableNormal"/>
    <w:uiPriority w:val="46"/>
    <w:rsid w:val="001617BA"/>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1617BA"/>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617BA"/>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1617BA"/>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1617BA"/>
    <w:pPr>
      <w:spacing w:after="0"/>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1617BA"/>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1617BA"/>
    <w:pPr>
      <w:spacing w:after="0"/>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1617BA"/>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1617BA"/>
    <w:pPr>
      <w:spacing w:after="0"/>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1617BA"/>
    <w:pPr>
      <w:spacing w:after="0"/>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1617BA"/>
    <w:pPr>
      <w:spacing w:after="0"/>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1617BA"/>
    <w:pPr>
      <w:spacing w:after="0"/>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1617BA"/>
    <w:pPr>
      <w:spacing w:after="0"/>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1617BA"/>
    <w:pPr>
      <w:spacing w:after="0"/>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1617BA"/>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1617BA"/>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1617BA"/>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1617BA"/>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1617BA"/>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1617BA"/>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1617BA"/>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1617BA"/>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1617BA"/>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1617BA"/>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1617BA"/>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1617BA"/>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1617BA"/>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1617BA"/>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1617BA"/>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1617BA"/>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1617BA"/>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1617BA"/>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1617BA"/>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1617BA"/>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1617BA"/>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1617BA"/>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1617BA"/>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1617BA"/>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2Char">
    <w:name w:val="Heading 2 Char"/>
    <w:basedOn w:val="DefaultParagraphFont"/>
    <w:link w:val="Heading2"/>
    <w:uiPriority w:val="9"/>
    <w:semiHidden/>
    <w:rsid w:val="0064080C"/>
    <w:rPr>
      <w:rFonts w:asciiTheme="majorHAnsi" w:eastAsiaTheme="majorEastAsia" w:hAnsiTheme="majorHAnsi" w:cstheme="majorBidi"/>
      <w:color w:val="365F91" w:themeColor="accent1" w:themeShade="BF"/>
      <w:sz w:val="24"/>
      <w:szCs w:val="26"/>
    </w:rPr>
  </w:style>
  <w:style w:type="character" w:customStyle="1" w:styleId="Heading3Char">
    <w:name w:val="Heading 3 Char"/>
    <w:basedOn w:val="DefaultParagraphFont"/>
    <w:link w:val="Heading3"/>
    <w:uiPriority w:val="9"/>
    <w:semiHidden/>
    <w:rsid w:val="006408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4080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4080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080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0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4080C"/>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4080C"/>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617BA"/>
  </w:style>
  <w:style w:type="paragraph" w:styleId="HTMLAddress">
    <w:name w:val="HTML Address"/>
    <w:basedOn w:val="Normal"/>
    <w:link w:val="HTMLAddressChar"/>
    <w:uiPriority w:val="99"/>
    <w:semiHidden/>
    <w:unhideWhenUsed/>
    <w:rsid w:val="001617BA"/>
    <w:pPr>
      <w:spacing w:before="0" w:after="0"/>
    </w:pPr>
    <w:rPr>
      <w:i/>
      <w:iCs/>
    </w:rPr>
  </w:style>
  <w:style w:type="character" w:customStyle="1" w:styleId="HTMLAddressChar">
    <w:name w:val="HTML Address Char"/>
    <w:basedOn w:val="DefaultParagraphFont"/>
    <w:link w:val="HTMLAddress"/>
    <w:uiPriority w:val="99"/>
    <w:semiHidden/>
    <w:rsid w:val="001617BA"/>
    <w:rPr>
      <w:i/>
      <w:iCs/>
    </w:rPr>
  </w:style>
  <w:style w:type="character" w:styleId="HTMLCite">
    <w:name w:val="HTML Cite"/>
    <w:basedOn w:val="DefaultParagraphFont"/>
    <w:uiPriority w:val="99"/>
    <w:semiHidden/>
    <w:unhideWhenUsed/>
    <w:rsid w:val="001617BA"/>
    <w:rPr>
      <w:i/>
      <w:iCs/>
    </w:rPr>
  </w:style>
  <w:style w:type="character" w:styleId="HTMLCode">
    <w:name w:val="HTML Code"/>
    <w:basedOn w:val="DefaultParagraphFont"/>
    <w:uiPriority w:val="99"/>
    <w:semiHidden/>
    <w:unhideWhenUsed/>
    <w:rsid w:val="001617BA"/>
    <w:rPr>
      <w:rFonts w:ascii="Consolas" w:hAnsi="Consolas"/>
      <w:sz w:val="22"/>
      <w:szCs w:val="20"/>
    </w:rPr>
  </w:style>
  <w:style w:type="character" w:styleId="HTMLDefinition">
    <w:name w:val="HTML Definition"/>
    <w:basedOn w:val="DefaultParagraphFont"/>
    <w:uiPriority w:val="99"/>
    <w:semiHidden/>
    <w:unhideWhenUsed/>
    <w:rsid w:val="001617BA"/>
    <w:rPr>
      <w:i/>
      <w:iCs/>
    </w:rPr>
  </w:style>
  <w:style w:type="character" w:styleId="HTMLKeyboard">
    <w:name w:val="HTML Keyboard"/>
    <w:basedOn w:val="DefaultParagraphFont"/>
    <w:uiPriority w:val="99"/>
    <w:semiHidden/>
    <w:unhideWhenUsed/>
    <w:rsid w:val="001617BA"/>
    <w:rPr>
      <w:rFonts w:ascii="Consolas" w:hAnsi="Consolas"/>
      <w:sz w:val="22"/>
      <w:szCs w:val="20"/>
    </w:rPr>
  </w:style>
  <w:style w:type="paragraph" w:styleId="HTMLPreformatted">
    <w:name w:val="HTML Preformatted"/>
    <w:basedOn w:val="Normal"/>
    <w:link w:val="HTMLPreformattedChar"/>
    <w:uiPriority w:val="99"/>
    <w:semiHidden/>
    <w:unhideWhenUsed/>
    <w:rsid w:val="001617B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617BA"/>
    <w:rPr>
      <w:rFonts w:ascii="Consolas" w:hAnsi="Consolas"/>
      <w:szCs w:val="20"/>
    </w:rPr>
  </w:style>
  <w:style w:type="character" w:styleId="HTMLSample">
    <w:name w:val="HTML Sample"/>
    <w:basedOn w:val="DefaultParagraphFont"/>
    <w:uiPriority w:val="99"/>
    <w:semiHidden/>
    <w:unhideWhenUsed/>
    <w:rsid w:val="001617BA"/>
    <w:rPr>
      <w:rFonts w:ascii="Consolas" w:hAnsi="Consolas"/>
      <w:sz w:val="24"/>
      <w:szCs w:val="24"/>
    </w:rPr>
  </w:style>
  <w:style w:type="character" w:styleId="HTMLTypewriter">
    <w:name w:val="HTML Typewriter"/>
    <w:basedOn w:val="DefaultParagraphFont"/>
    <w:uiPriority w:val="99"/>
    <w:semiHidden/>
    <w:unhideWhenUsed/>
    <w:rsid w:val="001617BA"/>
    <w:rPr>
      <w:rFonts w:ascii="Consolas" w:hAnsi="Consolas"/>
      <w:sz w:val="22"/>
      <w:szCs w:val="20"/>
    </w:rPr>
  </w:style>
  <w:style w:type="character" w:styleId="HTMLVariable">
    <w:name w:val="HTML Variable"/>
    <w:basedOn w:val="DefaultParagraphFont"/>
    <w:uiPriority w:val="99"/>
    <w:semiHidden/>
    <w:unhideWhenUsed/>
    <w:rsid w:val="001617BA"/>
    <w:rPr>
      <w:i/>
      <w:iCs/>
    </w:rPr>
  </w:style>
  <w:style w:type="character" w:styleId="Hyperlink">
    <w:name w:val="Hyperlink"/>
    <w:basedOn w:val="DefaultParagraphFont"/>
    <w:uiPriority w:val="99"/>
    <w:semiHidden/>
    <w:unhideWhenUsed/>
    <w:rsid w:val="001617BA"/>
    <w:rPr>
      <w:color w:val="0000FF" w:themeColor="hyperlink"/>
      <w:u w:val="single"/>
    </w:rPr>
  </w:style>
  <w:style w:type="paragraph" w:styleId="Index1">
    <w:name w:val="index 1"/>
    <w:basedOn w:val="Normal"/>
    <w:next w:val="Normal"/>
    <w:autoRedefine/>
    <w:uiPriority w:val="99"/>
    <w:semiHidden/>
    <w:unhideWhenUsed/>
    <w:rsid w:val="001617BA"/>
    <w:pPr>
      <w:spacing w:before="0" w:after="0"/>
      <w:ind w:left="220" w:hanging="220"/>
    </w:pPr>
  </w:style>
  <w:style w:type="paragraph" w:styleId="Index2">
    <w:name w:val="index 2"/>
    <w:basedOn w:val="Normal"/>
    <w:next w:val="Normal"/>
    <w:autoRedefine/>
    <w:uiPriority w:val="99"/>
    <w:semiHidden/>
    <w:unhideWhenUsed/>
    <w:rsid w:val="001617BA"/>
    <w:pPr>
      <w:spacing w:before="0" w:after="0"/>
      <w:ind w:left="440" w:hanging="220"/>
    </w:pPr>
  </w:style>
  <w:style w:type="paragraph" w:styleId="Index3">
    <w:name w:val="index 3"/>
    <w:basedOn w:val="Normal"/>
    <w:next w:val="Normal"/>
    <w:autoRedefine/>
    <w:uiPriority w:val="99"/>
    <w:semiHidden/>
    <w:unhideWhenUsed/>
    <w:rsid w:val="001617BA"/>
    <w:pPr>
      <w:spacing w:before="0" w:after="0"/>
      <w:ind w:left="660" w:hanging="220"/>
    </w:pPr>
  </w:style>
  <w:style w:type="paragraph" w:styleId="Index4">
    <w:name w:val="index 4"/>
    <w:basedOn w:val="Normal"/>
    <w:next w:val="Normal"/>
    <w:autoRedefine/>
    <w:uiPriority w:val="99"/>
    <w:semiHidden/>
    <w:unhideWhenUsed/>
    <w:rsid w:val="001617BA"/>
    <w:pPr>
      <w:spacing w:before="0" w:after="0"/>
      <w:ind w:left="880" w:hanging="220"/>
    </w:pPr>
  </w:style>
  <w:style w:type="paragraph" w:styleId="Index5">
    <w:name w:val="index 5"/>
    <w:basedOn w:val="Normal"/>
    <w:next w:val="Normal"/>
    <w:autoRedefine/>
    <w:uiPriority w:val="99"/>
    <w:semiHidden/>
    <w:unhideWhenUsed/>
    <w:rsid w:val="001617BA"/>
    <w:pPr>
      <w:spacing w:before="0" w:after="0"/>
      <w:ind w:left="1100" w:hanging="220"/>
    </w:pPr>
  </w:style>
  <w:style w:type="paragraph" w:styleId="Index6">
    <w:name w:val="index 6"/>
    <w:basedOn w:val="Normal"/>
    <w:next w:val="Normal"/>
    <w:autoRedefine/>
    <w:uiPriority w:val="99"/>
    <w:semiHidden/>
    <w:unhideWhenUsed/>
    <w:rsid w:val="001617BA"/>
    <w:pPr>
      <w:spacing w:before="0" w:after="0"/>
      <w:ind w:left="1320" w:hanging="220"/>
    </w:pPr>
  </w:style>
  <w:style w:type="paragraph" w:styleId="Index7">
    <w:name w:val="index 7"/>
    <w:basedOn w:val="Normal"/>
    <w:next w:val="Normal"/>
    <w:autoRedefine/>
    <w:uiPriority w:val="99"/>
    <w:semiHidden/>
    <w:unhideWhenUsed/>
    <w:rsid w:val="001617BA"/>
    <w:pPr>
      <w:spacing w:before="0" w:after="0"/>
      <w:ind w:left="1540" w:hanging="220"/>
    </w:pPr>
  </w:style>
  <w:style w:type="paragraph" w:styleId="Index8">
    <w:name w:val="index 8"/>
    <w:basedOn w:val="Normal"/>
    <w:next w:val="Normal"/>
    <w:autoRedefine/>
    <w:uiPriority w:val="99"/>
    <w:semiHidden/>
    <w:unhideWhenUsed/>
    <w:rsid w:val="001617BA"/>
    <w:pPr>
      <w:spacing w:before="0" w:after="0"/>
      <w:ind w:left="1760" w:hanging="220"/>
    </w:pPr>
  </w:style>
  <w:style w:type="paragraph" w:styleId="Index9">
    <w:name w:val="index 9"/>
    <w:basedOn w:val="Normal"/>
    <w:next w:val="Normal"/>
    <w:autoRedefine/>
    <w:uiPriority w:val="99"/>
    <w:semiHidden/>
    <w:unhideWhenUsed/>
    <w:rsid w:val="001617BA"/>
    <w:pPr>
      <w:spacing w:before="0" w:after="0"/>
      <w:ind w:left="1980" w:hanging="220"/>
    </w:pPr>
  </w:style>
  <w:style w:type="paragraph" w:styleId="IndexHeading">
    <w:name w:val="index heading"/>
    <w:basedOn w:val="Normal"/>
    <w:next w:val="Index1"/>
    <w:uiPriority w:val="99"/>
    <w:semiHidden/>
    <w:unhideWhenUsed/>
    <w:rsid w:val="001617BA"/>
    <w:rPr>
      <w:rFonts w:asciiTheme="majorHAnsi" w:eastAsiaTheme="majorEastAsia" w:hAnsiTheme="majorHAnsi" w:cstheme="majorBidi"/>
      <w:b/>
      <w:bCs/>
    </w:rPr>
  </w:style>
  <w:style w:type="table" w:styleId="LightGrid">
    <w:name w:val="Light Grid"/>
    <w:basedOn w:val="TableNormal"/>
    <w:uiPriority w:val="62"/>
    <w:semiHidden/>
    <w:unhideWhenUsed/>
    <w:rsid w:val="001617BA"/>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617B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617BA"/>
    <w:pPr>
      <w:spacing w:before="0"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617BA"/>
    <w:pPr>
      <w:spacing w:before="0"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617BA"/>
    <w:pPr>
      <w:spacing w:before="0"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617BA"/>
    <w:pPr>
      <w:spacing w:before="0"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617BA"/>
    <w:pPr>
      <w:spacing w:before="0"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617BA"/>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617B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617BA"/>
    <w:pPr>
      <w:spacing w:before="0"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617BA"/>
    <w:pPr>
      <w:spacing w:before="0"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617BA"/>
    <w:pPr>
      <w:spacing w:before="0"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617BA"/>
    <w:pPr>
      <w:spacing w:before="0"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617BA"/>
    <w:pPr>
      <w:spacing w:before="0"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617BA"/>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617BA"/>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617BA"/>
    <w:pPr>
      <w:spacing w:before="0"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617BA"/>
    <w:pPr>
      <w:spacing w:before="0"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617BA"/>
    <w:pPr>
      <w:spacing w:before="0"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617BA"/>
    <w:pPr>
      <w:spacing w:before="0"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617BA"/>
    <w:pPr>
      <w:spacing w:before="0"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1617BA"/>
  </w:style>
  <w:style w:type="paragraph" w:styleId="List">
    <w:name w:val="List"/>
    <w:basedOn w:val="Normal"/>
    <w:uiPriority w:val="99"/>
    <w:semiHidden/>
    <w:unhideWhenUsed/>
    <w:rsid w:val="001617BA"/>
    <w:pPr>
      <w:ind w:left="360" w:hanging="360"/>
      <w:contextualSpacing/>
    </w:pPr>
  </w:style>
  <w:style w:type="paragraph" w:styleId="List2">
    <w:name w:val="List 2"/>
    <w:basedOn w:val="Normal"/>
    <w:uiPriority w:val="99"/>
    <w:semiHidden/>
    <w:unhideWhenUsed/>
    <w:rsid w:val="001617BA"/>
    <w:pPr>
      <w:ind w:left="720" w:hanging="360"/>
      <w:contextualSpacing/>
    </w:pPr>
  </w:style>
  <w:style w:type="paragraph" w:styleId="List3">
    <w:name w:val="List 3"/>
    <w:basedOn w:val="Normal"/>
    <w:uiPriority w:val="99"/>
    <w:semiHidden/>
    <w:unhideWhenUsed/>
    <w:rsid w:val="001617BA"/>
    <w:pPr>
      <w:ind w:left="1080" w:hanging="360"/>
      <w:contextualSpacing/>
    </w:pPr>
  </w:style>
  <w:style w:type="paragraph" w:styleId="List4">
    <w:name w:val="List 4"/>
    <w:basedOn w:val="Normal"/>
    <w:uiPriority w:val="99"/>
    <w:semiHidden/>
    <w:unhideWhenUsed/>
    <w:rsid w:val="001617BA"/>
    <w:pPr>
      <w:ind w:left="1440" w:hanging="360"/>
      <w:contextualSpacing/>
    </w:pPr>
  </w:style>
  <w:style w:type="paragraph" w:styleId="List5">
    <w:name w:val="List 5"/>
    <w:basedOn w:val="Normal"/>
    <w:uiPriority w:val="99"/>
    <w:semiHidden/>
    <w:unhideWhenUsed/>
    <w:rsid w:val="001617BA"/>
    <w:pPr>
      <w:ind w:left="1800" w:hanging="360"/>
      <w:contextualSpacing/>
    </w:pPr>
  </w:style>
  <w:style w:type="paragraph" w:styleId="ListBullet">
    <w:name w:val="List Bullet"/>
    <w:basedOn w:val="Normal"/>
    <w:uiPriority w:val="99"/>
    <w:semiHidden/>
    <w:unhideWhenUsed/>
    <w:rsid w:val="001617BA"/>
    <w:pPr>
      <w:numPr>
        <w:numId w:val="1"/>
      </w:numPr>
      <w:contextualSpacing/>
    </w:pPr>
  </w:style>
  <w:style w:type="paragraph" w:styleId="ListBullet2">
    <w:name w:val="List Bullet 2"/>
    <w:basedOn w:val="Normal"/>
    <w:uiPriority w:val="99"/>
    <w:semiHidden/>
    <w:unhideWhenUsed/>
    <w:rsid w:val="001617BA"/>
    <w:pPr>
      <w:numPr>
        <w:numId w:val="2"/>
      </w:numPr>
      <w:contextualSpacing/>
    </w:pPr>
  </w:style>
  <w:style w:type="paragraph" w:styleId="ListBullet3">
    <w:name w:val="List Bullet 3"/>
    <w:basedOn w:val="Normal"/>
    <w:uiPriority w:val="99"/>
    <w:semiHidden/>
    <w:unhideWhenUsed/>
    <w:rsid w:val="001617BA"/>
    <w:pPr>
      <w:numPr>
        <w:numId w:val="3"/>
      </w:numPr>
      <w:contextualSpacing/>
    </w:pPr>
  </w:style>
  <w:style w:type="paragraph" w:styleId="ListBullet4">
    <w:name w:val="List Bullet 4"/>
    <w:basedOn w:val="Normal"/>
    <w:uiPriority w:val="99"/>
    <w:semiHidden/>
    <w:unhideWhenUsed/>
    <w:rsid w:val="001617BA"/>
    <w:pPr>
      <w:numPr>
        <w:numId w:val="4"/>
      </w:numPr>
      <w:contextualSpacing/>
    </w:pPr>
  </w:style>
  <w:style w:type="paragraph" w:styleId="ListBullet5">
    <w:name w:val="List Bullet 5"/>
    <w:basedOn w:val="Normal"/>
    <w:uiPriority w:val="99"/>
    <w:semiHidden/>
    <w:unhideWhenUsed/>
    <w:rsid w:val="001617BA"/>
    <w:pPr>
      <w:numPr>
        <w:numId w:val="5"/>
      </w:numPr>
      <w:contextualSpacing/>
    </w:pPr>
  </w:style>
  <w:style w:type="paragraph" w:styleId="ListContinue">
    <w:name w:val="List Continue"/>
    <w:basedOn w:val="Normal"/>
    <w:uiPriority w:val="99"/>
    <w:semiHidden/>
    <w:unhideWhenUsed/>
    <w:rsid w:val="001617BA"/>
    <w:pPr>
      <w:spacing w:after="120"/>
      <w:ind w:left="360"/>
      <w:contextualSpacing/>
    </w:pPr>
  </w:style>
  <w:style w:type="paragraph" w:styleId="ListContinue2">
    <w:name w:val="List Continue 2"/>
    <w:basedOn w:val="Normal"/>
    <w:uiPriority w:val="99"/>
    <w:semiHidden/>
    <w:unhideWhenUsed/>
    <w:rsid w:val="001617BA"/>
    <w:pPr>
      <w:spacing w:after="120"/>
      <w:ind w:left="720"/>
      <w:contextualSpacing/>
    </w:pPr>
  </w:style>
  <w:style w:type="paragraph" w:styleId="ListContinue3">
    <w:name w:val="List Continue 3"/>
    <w:basedOn w:val="Normal"/>
    <w:uiPriority w:val="99"/>
    <w:semiHidden/>
    <w:unhideWhenUsed/>
    <w:rsid w:val="001617BA"/>
    <w:pPr>
      <w:spacing w:after="120"/>
      <w:ind w:left="1080"/>
      <w:contextualSpacing/>
    </w:pPr>
  </w:style>
  <w:style w:type="paragraph" w:styleId="ListContinue4">
    <w:name w:val="List Continue 4"/>
    <w:basedOn w:val="Normal"/>
    <w:uiPriority w:val="99"/>
    <w:semiHidden/>
    <w:unhideWhenUsed/>
    <w:rsid w:val="001617BA"/>
    <w:pPr>
      <w:spacing w:after="120"/>
      <w:ind w:left="1440"/>
      <w:contextualSpacing/>
    </w:pPr>
  </w:style>
  <w:style w:type="paragraph" w:styleId="ListContinue5">
    <w:name w:val="List Continue 5"/>
    <w:basedOn w:val="Normal"/>
    <w:uiPriority w:val="99"/>
    <w:semiHidden/>
    <w:unhideWhenUsed/>
    <w:rsid w:val="001617BA"/>
    <w:pPr>
      <w:spacing w:after="120"/>
      <w:ind w:left="1800"/>
      <w:contextualSpacing/>
    </w:pPr>
  </w:style>
  <w:style w:type="paragraph" w:styleId="ListNumber">
    <w:name w:val="List Number"/>
    <w:basedOn w:val="Normal"/>
    <w:uiPriority w:val="99"/>
    <w:semiHidden/>
    <w:unhideWhenUsed/>
    <w:rsid w:val="001617BA"/>
    <w:pPr>
      <w:numPr>
        <w:numId w:val="6"/>
      </w:numPr>
      <w:contextualSpacing/>
    </w:pPr>
  </w:style>
  <w:style w:type="paragraph" w:styleId="ListNumber2">
    <w:name w:val="List Number 2"/>
    <w:basedOn w:val="Normal"/>
    <w:uiPriority w:val="99"/>
    <w:semiHidden/>
    <w:unhideWhenUsed/>
    <w:rsid w:val="001617BA"/>
    <w:pPr>
      <w:numPr>
        <w:numId w:val="7"/>
      </w:numPr>
      <w:contextualSpacing/>
    </w:pPr>
  </w:style>
  <w:style w:type="paragraph" w:styleId="ListNumber3">
    <w:name w:val="List Number 3"/>
    <w:basedOn w:val="Normal"/>
    <w:uiPriority w:val="99"/>
    <w:semiHidden/>
    <w:unhideWhenUsed/>
    <w:rsid w:val="001617BA"/>
    <w:pPr>
      <w:numPr>
        <w:numId w:val="8"/>
      </w:numPr>
      <w:contextualSpacing/>
    </w:pPr>
  </w:style>
  <w:style w:type="paragraph" w:styleId="ListNumber4">
    <w:name w:val="List Number 4"/>
    <w:basedOn w:val="Normal"/>
    <w:uiPriority w:val="99"/>
    <w:semiHidden/>
    <w:unhideWhenUsed/>
    <w:rsid w:val="001617BA"/>
    <w:pPr>
      <w:numPr>
        <w:numId w:val="9"/>
      </w:numPr>
      <w:contextualSpacing/>
    </w:pPr>
  </w:style>
  <w:style w:type="paragraph" w:styleId="ListNumber5">
    <w:name w:val="List Number 5"/>
    <w:basedOn w:val="Normal"/>
    <w:uiPriority w:val="99"/>
    <w:semiHidden/>
    <w:unhideWhenUsed/>
    <w:rsid w:val="001617BA"/>
    <w:pPr>
      <w:numPr>
        <w:numId w:val="10"/>
      </w:numPr>
      <w:contextualSpacing/>
    </w:pPr>
  </w:style>
  <w:style w:type="paragraph" w:styleId="ListParagraph">
    <w:name w:val="List Paragraph"/>
    <w:basedOn w:val="Normal"/>
    <w:uiPriority w:val="34"/>
    <w:unhideWhenUsed/>
    <w:qFormat/>
    <w:rsid w:val="001617BA"/>
    <w:pPr>
      <w:ind w:left="720"/>
      <w:contextualSpacing/>
    </w:pPr>
  </w:style>
  <w:style w:type="table" w:customStyle="1" w:styleId="ListTable1Light">
    <w:name w:val="List Table 1 Light"/>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1617BA"/>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1617BA"/>
    <w:pPr>
      <w:spacing w:after="0"/>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1617BA"/>
    <w:pPr>
      <w:spacing w:after="0"/>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1617BA"/>
    <w:pPr>
      <w:spacing w:after="0"/>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1617BA"/>
    <w:pPr>
      <w:spacing w:after="0"/>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1617BA"/>
    <w:pPr>
      <w:spacing w:after="0"/>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1617BA"/>
    <w:pPr>
      <w:spacing w:after="0"/>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1617BA"/>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1617BA"/>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1617B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1617BA"/>
    <w:pPr>
      <w:spacing w:after="0"/>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1617BA"/>
    <w:pPr>
      <w:spacing w:after="0"/>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1617BA"/>
    <w:pPr>
      <w:spacing w:after="0"/>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1617BA"/>
    <w:pPr>
      <w:spacing w:after="0"/>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1617BA"/>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1617BA"/>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1617BA"/>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1617BA"/>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1617BA"/>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1617BA"/>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1617BA"/>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1617BA"/>
    <w:pPr>
      <w:spacing w:after="0"/>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1617BA"/>
    <w:pPr>
      <w:spacing w:after="0"/>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1617BA"/>
    <w:pPr>
      <w:spacing w:after="0"/>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1617BA"/>
    <w:pPr>
      <w:spacing w:after="0"/>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1617BA"/>
    <w:pPr>
      <w:spacing w:after="0"/>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1617BA"/>
    <w:pPr>
      <w:spacing w:after="0"/>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1617BA"/>
    <w:pPr>
      <w:spacing w:after="0"/>
    </w:p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1617BA"/>
    <w:pPr>
      <w:spacing w:after="0"/>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1617BA"/>
    <w:pPr>
      <w:spacing w:after="0"/>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1617BA"/>
    <w:pPr>
      <w:spacing w:after="0"/>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1617BA"/>
    <w:pPr>
      <w:spacing w:after="0"/>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1617BA"/>
    <w:pPr>
      <w:spacing w:after="0"/>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1617BA"/>
    <w:pPr>
      <w:spacing w:after="0"/>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1617BA"/>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1617BA"/>
    <w:pPr>
      <w:spacing w:after="0"/>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1617BA"/>
    <w:pPr>
      <w:spacing w:after="0"/>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1617BA"/>
    <w:pPr>
      <w:spacing w:after="0"/>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1617BA"/>
    <w:pPr>
      <w:spacing w:after="0"/>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1617BA"/>
    <w:pPr>
      <w:spacing w:after="0"/>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1617BA"/>
    <w:pPr>
      <w:spacing w:after="0"/>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6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617BA"/>
    <w:rPr>
      <w:rFonts w:ascii="Consolas" w:hAnsi="Consolas"/>
      <w:szCs w:val="20"/>
    </w:rPr>
  </w:style>
  <w:style w:type="table" w:styleId="MediumGrid1">
    <w:name w:val="Medium Grid 1"/>
    <w:basedOn w:val="TableNormal"/>
    <w:uiPriority w:val="67"/>
    <w:semiHidden/>
    <w:unhideWhenUsed/>
    <w:rsid w:val="001617BA"/>
    <w:pPr>
      <w:spacing w:before="0"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617BA"/>
    <w:pPr>
      <w:spacing w:before="0"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617BA"/>
    <w:pPr>
      <w:spacing w:before="0"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617BA"/>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617BA"/>
    <w:pPr>
      <w:spacing w:before="0"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617BA"/>
    <w:pPr>
      <w:spacing w:before="0"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617BA"/>
    <w:pPr>
      <w:spacing w:before="0"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617BA"/>
    <w:pPr>
      <w:spacing w:before="0" w:after="0"/>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617BA"/>
    <w:pPr>
      <w:spacing w:before="0" w:after="0"/>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617BA"/>
    <w:pPr>
      <w:spacing w:before="0" w:after="0"/>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617BA"/>
    <w:pPr>
      <w:spacing w:before="0" w:after="0"/>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617BA"/>
    <w:pPr>
      <w:spacing w:before="0" w:after="0"/>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617BA"/>
    <w:pPr>
      <w:spacing w:before="0" w:after="0"/>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617BA"/>
    <w:pPr>
      <w:spacing w:before="0" w:after="0"/>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617BA"/>
    <w:pPr>
      <w:spacing w:before="0"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617BA"/>
    <w:pPr>
      <w:spacing w:before="0"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617BA"/>
    <w:pPr>
      <w:spacing w:before="0"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617BA"/>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617BA"/>
    <w:pPr>
      <w:spacing w:before="0"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617BA"/>
    <w:pPr>
      <w:spacing w:before="0"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617BA"/>
    <w:pPr>
      <w:spacing w:before="0"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617B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617B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617BA"/>
    <w:pPr>
      <w:spacing w:before="0" w:after="0"/>
    </w:pPr>
  </w:style>
  <w:style w:type="paragraph" w:styleId="NormalWeb">
    <w:name w:val="Normal (Web)"/>
    <w:basedOn w:val="Normal"/>
    <w:uiPriority w:val="99"/>
    <w:semiHidden/>
    <w:unhideWhenUsed/>
    <w:rsid w:val="001617BA"/>
    <w:rPr>
      <w:rFonts w:ascii="Times New Roman" w:hAnsi="Times New Roman"/>
      <w:sz w:val="24"/>
      <w:szCs w:val="24"/>
    </w:rPr>
  </w:style>
  <w:style w:type="paragraph" w:styleId="NormalIndent">
    <w:name w:val="Normal Indent"/>
    <w:basedOn w:val="Normal"/>
    <w:uiPriority w:val="99"/>
    <w:semiHidden/>
    <w:unhideWhenUsed/>
    <w:rsid w:val="001617BA"/>
    <w:pPr>
      <w:ind w:left="720"/>
    </w:pPr>
  </w:style>
  <w:style w:type="paragraph" w:styleId="NoteHeading">
    <w:name w:val="Note Heading"/>
    <w:basedOn w:val="Normal"/>
    <w:next w:val="Normal"/>
    <w:link w:val="NoteHeadingChar"/>
    <w:uiPriority w:val="99"/>
    <w:semiHidden/>
    <w:unhideWhenUsed/>
    <w:rsid w:val="001617BA"/>
    <w:pPr>
      <w:spacing w:before="0" w:after="0"/>
    </w:pPr>
  </w:style>
  <w:style w:type="character" w:customStyle="1" w:styleId="NoteHeadingChar">
    <w:name w:val="Note Heading Char"/>
    <w:basedOn w:val="DefaultParagraphFont"/>
    <w:link w:val="NoteHeading"/>
    <w:uiPriority w:val="99"/>
    <w:semiHidden/>
    <w:rsid w:val="001617BA"/>
  </w:style>
  <w:style w:type="character" w:styleId="PageNumber">
    <w:name w:val="page number"/>
    <w:basedOn w:val="DefaultParagraphFont"/>
    <w:uiPriority w:val="99"/>
    <w:semiHidden/>
    <w:unhideWhenUsed/>
    <w:rsid w:val="001617BA"/>
  </w:style>
  <w:style w:type="table" w:customStyle="1" w:styleId="PlainTable1">
    <w:name w:val="Plain Table 1"/>
    <w:basedOn w:val="TableNormal"/>
    <w:uiPriority w:val="41"/>
    <w:rsid w:val="001617BA"/>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1617BA"/>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1617BA"/>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617B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1617BA"/>
    <w:rPr>
      <w:rFonts w:ascii="Consolas" w:hAnsi="Consolas"/>
      <w:szCs w:val="21"/>
    </w:rPr>
  </w:style>
  <w:style w:type="paragraph" w:styleId="Quote">
    <w:name w:val="Quote"/>
    <w:basedOn w:val="Normal"/>
    <w:next w:val="Normal"/>
    <w:link w:val="QuoteChar"/>
    <w:uiPriority w:val="29"/>
    <w:semiHidden/>
    <w:unhideWhenUsed/>
    <w:qFormat/>
    <w:rsid w:val="001617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617BA"/>
    <w:rPr>
      <w:i/>
      <w:iCs/>
      <w:color w:val="404040" w:themeColor="text1" w:themeTint="BF"/>
    </w:rPr>
  </w:style>
  <w:style w:type="paragraph" w:styleId="Salutation">
    <w:name w:val="Salutation"/>
    <w:basedOn w:val="Normal"/>
    <w:next w:val="Normal"/>
    <w:link w:val="SalutationChar"/>
    <w:uiPriority w:val="99"/>
    <w:semiHidden/>
    <w:unhideWhenUsed/>
    <w:rsid w:val="001617BA"/>
  </w:style>
  <w:style w:type="character" w:customStyle="1" w:styleId="SalutationChar">
    <w:name w:val="Salutation Char"/>
    <w:basedOn w:val="DefaultParagraphFont"/>
    <w:link w:val="Salutation"/>
    <w:uiPriority w:val="99"/>
    <w:semiHidden/>
    <w:rsid w:val="001617BA"/>
  </w:style>
  <w:style w:type="paragraph" w:styleId="Signature">
    <w:name w:val="Signature"/>
    <w:basedOn w:val="Normal"/>
    <w:link w:val="SignatureChar"/>
    <w:uiPriority w:val="99"/>
    <w:semiHidden/>
    <w:unhideWhenUsed/>
    <w:rsid w:val="001617BA"/>
    <w:pPr>
      <w:spacing w:before="0" w:after="0"/>
      <w:ind w:left="4320"/>
    </w:pPr>
  </w:style>
  <w:style w:type="character" w:customStyle="1" w:styleId="SignatureChar">
    <w:name w:val="Signature Char"/>
    <w:basedOn w:val="DefaultParagraphFont"/>
    <w:link w:val="Signature"/>
    <w:uiPriority w:val="99"/>
    <w:semiHidden/>
    <w:rsid w:val="001617BA"/>
  </w:style>
  <w:style w:type="character" w:styleId="Strong">
    <w:name w:val="Strong"/>
    <w:basedOn w:val="DefaultParagraphFont"/>
    <w:uiPriority w:val="22"/>
    <w:semiHidden/>
    <w:unhideWhenUsed/>
    <w:qFormat/>
    <w:rsid w:val="001617BA"/>
    <w:rPr>
      <w:b/>
      <w:bCs/>
    </w:rPr>
  </w:style>
  <w:style w:type="character" w:styleId="SubtleEmphasis">
    <w:name w:val="Subtle Emphasis"/>
    <w:basedOn w:val="DefaultParagraphFont"/>
    <w:uiPriority w:val="19"/>
    <w:semiHidden/>
    <w:unhideWhenUsed/>
    <w:qFormat/>
    <w:rsid w:val="001617BA"/>
    <w:rPr>
      <w:i/>
      <w:iCs/>
      <w:color w:val="404040" w:themeColor="text1" w:themeTint="BF"/>
    </w:rPr>
  </w:style>
  <w:style w:type="character" w:styleId="SubtleReference">
    <w:name w:val="Subtle Reference"/>
    <w:basedOn w:val="DefaultParagraphFont"/>
    <w:uiPriority w:val="31"/>
    <w:semiHidden/>
    <w:unhideWhenUsed/>
    <w:qFormat/>
    <w:rsid w:val="001617BA"/>
    <w:rPr>
      <w:smallCaps/>
      <w:color w:val="5A5A5A" w:themeColor="text1" w:themeTint="A5"/>
    </w:rPr>
  </w:style>
  <w:style w:type="table" w:styleId="Table3Deffects1">
    <w:name w:val="Table 3D effects 1"/>
    <w:basedOn w:val="TableNormal"/>
    <w:uiPriority w:val="99"/>
    <w:semiHidden/>
    <w:unhideWhenUsed/>
    <w:rsid w:val="001617BA"/>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17BA"/>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17BA"/>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617B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617B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17B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17BA"/>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617B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17BA"/>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17BA"/>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617BA"/>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17BA"/>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617BA"/>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17BA"/>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17BA"/>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617B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617BA"/>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617B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17BA"/>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17BA"/>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17BA"/>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17BA"/>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17BA"/>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1617BA"/>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1617B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17B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17BA"/>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17B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17BA"/>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17B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17B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617BA"/>
    <w:pPr>
      <w:spacing w:after="0"/>
      <w:ind w:left="220" w:hanging="220"/>
    </w:pPr>
  </w:style>
  <w:style w:type="paragraph" w:styleId="TableofFigures">
    <w:name w:val="table of figures"/>
    <w:basedOn w:val="Normal"/>
    <w:next w:val="Normal"/>
    <w:uiPriority w:val="99"/>
    <w:semiHidden/>
    <w:unhideWhenUsed/>
    <w:rsid w:val="001617BA"/>
    <w:pPr>
      <w:spacing w:after="0"/>
    </w:pPr>
  </w:style>
  <w:style w:type="table" w:styleId="TableProfessional">
    <w:name w:val="Table Professional"/>
    <w:basedOn w:val="TableNormal"/>
    <w:uiPriority w:val="99"/>
    <w:semiHidden/>
    <w:unhideWhenUsed/>
    <w:rsid w:val="001617B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617BA"/>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17B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617B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17B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1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617BA"/>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17BA"/>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617BA"/>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617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617BA"/>
    <w:pPr>
      <w:spacing w:after="100"/>
    </w:pPr>
  </w:style>
  <w:style w:type="paragraph" w:styleId="TOC2">
    <w:name w:val="toc 2"/>
    <w:basedOn w:val="Normal"/>
    <w:next w:val="Normal"/>
    <w:autoRedefine/>
    <w:uiPriority w:val="39"/>
    <w:semiHidden/>
    <w:unhideWhenUsed/>
    <w:rsid w:val="001617BA"/>
    <w:pPr>
      <w:spacing w:after="100"/>
      <w:ind w:left="220"/>
    </w:pPr>
  </w:style>
  <w:style w:type="paragraph" w:styleId="TOC3">
    <w:name w:val="toc 3"/>
    <w:basedOn w:val="Normal"/>
    <w:next w:val="Normal"/>
    <w:autoRedefine/>
    <w:uiPriority w:val="39"/>
    <w:semiHidden/>
    <w:unhideWhenUsed/>
    <w:rsid w:val="001617BA"/>
    <w:pPr>
      <w:spacing w:after="100"/>
      <w:ind w:left="440"/>
    </w:pPr>
  </w:style>
  <w:style w:type="paragraph" w:styleId="TOC4">
    <w:name w:val="toc 4"/>
    <w:basedOn w:val="Normal"/>
    <w:next w:val="Normal"/>
    <w:autoRedefine/>
    <w:uiPriority w:val="39"/>
    <w:semiHidden/>
    <w:unhideWhenUsed/>
    <w:rsid w:val="001617BA"/>
    <w:pPr>
      <w:spacing w:after="100"/>
      <w:ind w:left="660"/>
    </w:pPr>
  </w:style>
  <w:style w:type="paragraph" w:styleId="TOC5">
    <w:name w:val="toc 5"/>
    <w:basedOn w:val="Normal"/>
    <w:next w:val="Normal"/>
    <w:autoRedefine/>
    <w:uiPriority w:val="39"/>
    <w:semiHidden/>
    <w:unhideWhenUsed/>
    <w:rsid w:val="001617BA"/>
    <w:pPr>
      <w:spacing w:after="100"/>
      <w:ind w:left="880"/>
    </w:pPr>
  </w:style>
  <w:style w:type="paragraph" w:styleId="TOC6">
    <w:name w:val="toc 6"/>
    <w:basedOn w:val="Normal"/>
    <w:next w:val="Normal"/>
    <w:autoRedefine/>
    <w:uiPriority w:val="39"/>
    <w:semiHidden/>
    <w:unhideWhenUsed/>
    <w:rsid w:val="001617BA"/>
    <w:pPr>
      <w:spacing w:after="100"/>
      <w:ind w:left="1100"/>
    </w:pPr>
  </w:style>
  <w:style w:type="paragraph" w:styleId="TOC7">
    <w:name w:val="toc 7"/>
    <w:basedOn w:val="Normal"/>
    <w:next w:val="Normal"/>
    <w:autoRedefine/>
    <w:uiPriority w:val="39"/>
    <w:semiHidden/>
    <w:unhideWhenUsed/>
    <w:rsid w:val="001617BA"/>
    <w:pPr>
      <w:spacing w:after="100"/>
      <w:ind w:left="1320"/>
    </w:pPr>
  </w:style>
  <w:style w:type="paragraph" w:styleId="TOC8">
    <w:name w:val="toc 8"/>
    <w:basedOn w:val="Normal"/>
    <w:next w:val="Normal"/>
    <w:autoRedefine/>
    <w:uiPriority w:val="39"/>
    <w:semiHidden/>
    <w:unhideWhenUsed/>
    <w:rsid w:val="001617BA"/>
    <w:pPr>
      <w:spacing w:after="100"/>
      <w:ind w:left="1540"/>
    </w:pPr>
  </w:style>
  <w:style w:type="paragraph" w:styleId="TOC9">
    <w:name w:val="toc 9"/>
    <w:basedOn w:val="Normal"/>
    <w:next w:val="Normal"/>
    <w:autoRedefine/>
    <w:uiPriority w:val="39"/>
    <w:semiHidden/>
    <w:unhideWhenUsed/>
    <w:rsid w:val="001617BA"/>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color w:val="000000" w:themeColor="text1"/>
        <w:sz w:val="22"/>
        <w:szCs w:val="22"/>
        <w:lang w:val="en-US"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4080C"/>
  </w:style>
  <w:style w:type="paragraph" w:styleId="Heading1">
    <w:name w:val="heading 1"/>
    <w:basedOn w:val="Normal"/>
    <w:link w:val="Heading1Char"/>
    <w:uiPriority w:val="9"/>
    <w:qFormat/>
    <w:rsid w:val="002C6A0C"/>
    <w:pPr>
      <w:keepNext/>
      <w:spacing w:before="240"/>
      <w:contextualSpacing/>
      <w:outlineLvl w:val="0"/>
    </w:pPr>
    <w:rPr>
      <w:rFonts w:asciiTheme="majorHAnsi" w:hAnsiTheme="majorHAnsi"/>
      <w:b/>
      <w:color w:val="404040" w:themeColor="text1" w:themeTint="BF"/>
      <w:sz w:val="24"/>
      <w:szCs w:val="44"/>
    </w:rPr>
  </w:style>
  <w:style w:type="paragraph" w:styleId="Heading2">
    <w:name w:val="heading 2"/>
    <w:basedOn w:val="Normal"/>
    <w:next w:val="Normal"/>
    <w:link w:val="Heading2Char"/>
    <w:uiPriority w:val="9"/>
    <w:semiHidden/>
    <w:unhideWhenUsed/>
    <w:qFormat/>
    <w:rsid w:val="0064080C"/>
    <w:pPr>
      <w:keepNext/>
      <w:keepLines/>
      <w:spacing w:after="0"/>
      <w:contextualSpacing/>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64080C"/>
    <w:pPr>
      <w:keepNext/>
      <w:keepLines/>
      <w:spacing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080C"/>
    <w:pPr>
      <w:keepNext/>
      <w:keepLines/>
      <w:spacing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080C"/>
    <w:pPr>
      <w:keepNext/>
      <w:keepLines/>
      <w:spacing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080C"/>
    <w:pPr>
      <w:keepNext/>
      <w:keepLines/>
      <w:spacing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080C"/>
    <w:pPr>
      <w:keepNext/>
      <w:keepLines/>
      <w:spacing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4080C"/>
    <w:pPr>
      <w:keepNext/>
      <w:keepLines/>
      <w:spacing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4080C"/>
    <w:pPr>
      <w:keepNext/>
      <w:keepLines/>
      <w:spacing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0C"/>
    <w:rPr>
      <w:rFonts w:asciiTheme="majorHAnsi" w:hAnsiTheme="majorHAnsi"/>
      <w:b/>
      <w:color w:val="404040" w:themeColor="text1" w:themeTint="BF"/>
      <w:sz w:val="24"/>
      <w:szCs w:val="44"/>
    </w:rPr>
  </w:style>
  <w:style w:type="table" w:styleId="TableGrid">
    <w:name w:val="Table Grid"/>
    <w:basedOn w:val="TableNormal"/>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Cs w:val="16"/>
    </w:rPr>
  </w:style>
  <w:style w:type="character" w:styleId="PlaceholderText">
    <w:name w:val="Placeholder Text"/>
    <w:basedOn w:val="DefaultParagraphFont"/>
    <w:uiPriority w:val="99"/>
    <w:semiHidden/>
    <w:rsid w:val="00C35606"/>
    <w:rPr>
      <w:color w:val="595959" w:themeColor="text1" w:themeTint="A6"/>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style>
  <w:style w:type="table" w:customStyle="1" w:styleId="Meetingschedule">
    <w:name w:val="Meeting schedule"/>
    <w:basedOn w:val="TableNormal"/>
    <w:uiPriority w:val="99"/>
    <w:rsid w:val="00886114"/>
    <w:tblPr>
      <w:tblInd w:w="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0" w:type="dxa"/>
        <w:left w:w="115" w:type="dxa"/>
        <w:bottom w:w="0" w:type="dxa"/>
        <w:right w:w="115" w:type="dxa"/>
      </w:tblCellMar>
    </w:tblPr>
    <w:tcPr>
      <w:vAlign w:val="center"/>
    </w:tcPr>
    <w:tblStylePr w:type="firstRow">
      <w:rPr>
        <w:rFonts w:asciiTheme="majorHAnsi" w:hAnsiTheme="majorHAnsi"/>
        <w:b/>
        <w:i w:val="0"/>
        <w:color w:val="FFFFFF" w:themeColor="background1"/>
        <w:sz w:val="22"/>
      </w:rPr>
      <w:tblPr/>
      <w:tcPr>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nil"/>
          <w:insideV w:val="single" w:sz="4" w:space="0" w:color="365F91" w:themeColor="accent1" w:themeShade="BF"/>
          <w:tl2br w:val="nil"/>
          <w:tr2bl w:val="nil"/>
        </w:tcBorders>
        <w:shd w:val="clear" w:color="auto" w:fill="365F91" w:themeFill="accent1" w:themeFillShade="BF"/>
      </w:tcPr>
    </w:tblStylePr>
    <w:tblStylePr w:type="firstCol">
      <w:rPr>
        <w:b/>
        <w:i w:val="0"/>
        <w:color w:val="404040" w:themeColor="text1" w:themeTint="BF"/>
      </w:rPr>
    </w:tblStylePr>
  </w:style>
  <w:style w:type="paragraph" w:styleId="Title">
    <w:name w:val="Title"/>
    <w:basedOn w:val="Normal"/>
    <w:link w:val="TitleChar"/>
    <w:uiPriority w:val="2"/>
    <w:qFormat/>
    <w:rsid w:val="000104DF"/>
    <w:pPr>
      <w:spacing w:after="120"/>
      <w:contextualSpacing/>
    </w:pPr>
    <w:rPr>
      <w:rFonts w:asciiTheme="majorHAnsi" w:eastAsiaTheme="majorEastAsia" w:hAnsiTheme="majorHAnsi" w:cstheme="majorBidi"/>
      <w:color w:val="365F91" w:themeColor="accent1" w:themeShade="BF"/>
      <w:sz w:val="36"/>
      <w:szCs w:val="56"/>
    </w:rPr>
  </w:style>
  <w:style w:type="character" w:customStyle="1" w:styleId="TitleChar">
    <w:name w:val="Title Char"/>
    <w:basedOn w:val="DefaultParagraphFont"/>
    <w:link w:val="Title"/>
    <w:uiPriority w:val="2"/>
    <w:rsid w:val="002C6A0C"/>
    <w:rPr>
      <w:rFonts w:asciiTheme="majorHAnsi" w:eastAsiaTheme="majorEastAsia" w:hAnsiTheme="majorHAnsi" w:cstheme="majorBidi"/>
      <w:color w:val="365F91" w:themeColor="accent1" w:themeShade="BF"/>
      <w:sz w:val="36"/>
      <w:szCs w:val="56"/>
    </w:rPr>
  </w:style>
  <w:style w:type="paragraph" w:styleId="TOCHeading">
    <w:name w:val="TOC Heading"/>
    <w:basedOn w:val="Heading1"/>
    <w:next w:val="Normal"/>
    <w:uiPriority w:val="39"/>
    <w:semiHidden/>
    <w:unhideWhenUsed/>
    <w:qFormat/>
    <w:rsid w:val="00585A39"/>
    <w:pPr>
      <w:outlineLvl w:val="9"/>
    </w:pPr>
    <w:rPr>
      <w:rFonts w:eastAsiaTheme="majorEastAsia" w:cstheme="majorBidi"/>
      <w:szCs w:val="32"/>
    </w:rPr>
  </w:style>
  <w:style w:type="character" w:styleId="IntenseReference">
    <w:name w:val="Intense Reference"/>
    <w:basedOn w:val="DefaultParagraphFont"/>
    <w:uiPriority w:val="32"/>
    <w:semiHidden/>
    <w:unhideWhenUsed/>
    <w:qFormat/>
    <w:rsid w:val="00C35606"/>
    <w:rPr>
      <w:b/>
      <w:bCs/>
      <w:caps w:val="0"/>
      <w:smallCaps/>
      <w:color w:val="365F91" w:themeColor="accent1" w:themeShade="BF"/>
      <w:spacing w:val="0"/>
    </w:rPr>
  </w:style>
  <w:style w:type="paragraph" w:styleId="IntenseQuote">
    <w:name w:val="Intense Quote"/>
    <w:basedOn w:val="Normal"/>
    <w:next w:val="Normal"/>
    <w:link w:val="IntenseQuoteChar"/>
    <w:uiPriority w:val="30"/>
    <w:semiHidden/>
    <w:unhideWhenUsed/>
    <w:qFormat/>
    <w:rsid w:val="00C35606"/>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35606"/>
    <w:rPr>
      <w:i/>
      <w:iCs/>
      <w:color w:val="365F91" w:themeColor="accent1" w:themeShade="BF"/>
    </w:rPr>
  </w:style>
  <w:style w:type="character" w:styleId="BookTitle">
    <w:name w:val="Book Title"/>
    <w:basedOn w:val="DefaultParagraphFont"/>
    <w:uiPriority w:val="33"/>
    <w:semiHidden/>
    <w:unhideWhenUsed/>
    <w:qFormat/>
    <w:rsid w:val="00C35606"/>
    <w:rPr>
      <w:b/>
      <w:bCs/>
      <w:i/>
      <w:iCs/>
      <w:spacing w:val="0"/>
    </w:rPr>
  </w:style>
  <w:style w:type="character" w:styleId="IntenseEmphasis">
    <w:name w:val="Intense Emphasis"/>
    <w:basedOn w:val="DefaultParagraphFont"/>
    <w:uiPriority w:val="21"/>
    <w:semiHidden/>
    <w:unhideWhenUsed/>
    <w:qFormat/>
    <w:rsid w:val="00C35606"/>
    <w:rPr>
      <w:i/>
      <w:iCs/>
      <w:color w:val="365F91" w:themeColor="accent1" w:themeShade="BF"/>
    </w:rPr>
  </w:style>
  <w:style w:type="paragraph" w:styleId="Subtitle">
    <w:name w:val="Subtitle"/>
    <w:basedOn w:val="Normal"/>
    <w:link w:val="SubtitleChar"/>
    <w:uiPriority w:val="11"/>
    <w:semiHidden/>
    <w:unhideWhenUsed/>
    <w:qFormat/>
    <w:rsid w:val="0064080C"/>
    <w:pPr>
      <w:numPr>
        <w:ilvl w:val="1"/>
      </w:numPr>
      <w:spacing w:after="160"/>
      <w:contextualSpacing/>
    </w:pPr>
    <w:rPr>
      <w:rFonts w:cstheme="minorBidi"/>
      <w:color w:val="5A5A5A" w:themeColor="text1" w:themeTint="A5"/>
    </w:rPr>
  </w:style>
  <w:style w:type="character" w:customStyle="1" w:styleId="SubtitleChar">
    <w:name w:val="Subtitle Char"/>
    <w:basedOn w:val="DefaultParagraphFont"/>
    <w:link w:val="Subtitle"/>
    <w:uiPriority w:val="11"/>
    <w:semiHidden/>
    <w:rsid w:val="0064080C"/>
    <w:rPr>
      <w:rFonts w:cstheme="minorBidi"/>
      <w:color w:val="5A5A5A" w:themeColor="text1" w:themeTint="A5"/>
    </w:rPr>
  </w:style>
  <w:style w:type="paragraph" w:styleId="BlockText">
    <w:name w:val="Block Text"/>
    <w:basedOn w:val="Normal"/>
    <w:uiPriority w:val="99"/>
    <w:semiHidden/>
    <w:unhideWhenUsed/>
    <w:rsid w:val="00C35606"/>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ibliography">
    <w:name w:val="Bibliography"/>
    <w:basedOn w:val="Normal"/>
    <w:next w:val="Normal"/>
    <w:uiPriority w:val="37"/>
    <w:semiHidden/>
    <w:unhideWhenUsed/>
    <w:rsid w:val="001617BA"/>
  </w:style>
  <w:style w:type="paragraph" w:styleId="BodyText">
    <w:name w:val="Body Text"/>
    <w:basedOn w:val="Normal"/>
    <w:link w:val="BodyTextChar"/>
    <w:uiPriority w:val="99"/>
    <w:semiHidden/>
    <w:unhideWhenUsed/>
    <w:rsid w:val="001617BA"/>
    <w:pPr>
      <w:spacing w:after="120"/>
    </w:pPr>
  </w:style>
  <w:style w:type="character" w:customStyle="1" w:styleId="BodyTextChar">
    <w:name w:val="Body Text Char"/>
    <w:basedOn w:val="DefaultParagraphFont"/>
    <w:link w:val="BodyText"/>
    <w:uiPriority w:val="99"/>
    <w:semiHidden/>
    <w:rsid w:val="001617BA"/>
  </w:style>
  <w:style w:type="paragraph" w:styleId="BodyText2">
    <w:name w:val="Body Text 2"/>
    <w:basedOn w:val="Normal"/>
    <w:link w:val="BodyText2Char"/>
    <w:uiPriority w:val="99"/>
    <w:semiHidden/>
    <w:unhideWhenUsed/>
    <w:rsid w:val="001617BA"/>
    <w:pPr>
      <w:spacing w:after="120" w:line="480" w:lineRule="auto"/>
    </w:pPr>
  </w:style>
  <w:style w:type="character" w:customStyle="1" w:styleId="BodyText2Char">
    <w:name w:val="Body Text 2 Char"/>
    <w:basedOn w:val="DefaultParagraphFont"/>
    <w:link w:val="BodyText2"/>
    <w:uiPriority w:val="99"/>
    <w:semiHidden/>
    <w:rsid w:val="001617BA"/>
  </w:style>
  <w:style w:type="paragraph" w:styleId="BodyText3">
    <w:name w:val="Body Text 3"/>
    <w:basedOn w:val="Normal"/>
    <w:link w:val="BodyText3Char"/>
    <w:uiPriority w:val="99"/>
    <w:semiHidden/>
    <w:unhideWhenUsed/>
    <w:rsid w:val="001617BA"/>
    <w:pPr>
      <w:spacing w:after="120"/>
    </w:pPr>
    <w:rPr>
      <w:szCs w:val="16"/>
    </w:rPr>
  </w:style>
  <w:style w:type="character" w:customStyle="1" w:styleId="BodyText3Char">
    <w:name w:val="Body Text 3 Char"/>
    <w:basedOn w:val="DefaultParagraphFont"/>
    <w:link w:val="BodyText3"/>
    <w:uiPriority w:val="99"/>
    <w:semiHidden/>
    <w:rsid w:val="001617BA"/>
    <w:rPr>
      <w:szCs w:val="16"/>
    </w:rPr>
  </w:style>
  <w:style w:type="paragraph" w:styleId="BodyTextFirstIndent">
    <w:name w:val="Body Text First Indent"/>
    <w:basedOn w:val="BodyText"/>
    <w:link w:val="BodyTextFirstIndentChar"/>
    <w:uiPriority w:val="99"/>
    <w:semiHidden/>
    <w:unhideWhenUsed/>
    <w:rsid w:val="001617BA"/>
    <w:pPr>
      <w:spacing w:after="40"/>
      <w:ind w:firstLine="360"/>
    </w:pPr>
  </w:style>
  <w:style w:type="character" w:customStyle="1" w:styleId="BodyTextFirstIndentChar">
    <w:name w:val="Body Text First Indent Char"/>
    <w:basedOn w:val="BodyTextChar"/>
    <w:link w:val="BodyTextFirstIndent"/>
    <w:uiPriority w:val="99"/>
    <w:semiHidden/>
    <w:rsid w:val="001617BA"/>
  </w:style>
  <w:style w:type="paragraph" w:styleId="BodyTextIndent">
    <w:name w:val="Body Text Indent"/>
    <w:basedOn w:val="Normal"/>
    <w:link w:val="BodyTextIndentChar"/>
    <w:uiPriority w:val="99"/>
    <w:semiHidden/>
    <w:unhideWhenUsed/>
    <w:rsid w:val="001617BA"/>
    <w:pPr>
      <w:spacing w:after="120"/>
      <w:ind w:left="360"/>
    </w:pPr>
  </w:style>
  <w:style w:type="character" w:customStyle="1" w:styleId="BodyTextIndentChar">
    <w:name w:val="Body Text Indent Char"/>
    <w:basedOn w:val="DefaultParagraphFont"/>
    <w:link w:val="BodyTextIndent"/>
    <w:uiPriority w:val="99"/>
    <w:semiHidden/>
    <w:rsid w:val="001617BA"/>
  </w:style>
  <w:style w:type="paragraph" w:styleId="BodyTextFirstIndent2">
    <w:name w:val="Body Text First Indent 2"/>
    <w:basedOn w:val="BodyTextIndent"/>
    <w:link w:val="BodyTextFirstIndent2Char"/>
    <w:uiPriority w:val="99"/>
    <w:semiHidden/>
    <w:unhideWhenUsed/>
    <w:rsid w:val="001617BA"/>
    <w:pPr>
      <w:spacing w:after="40"/>
      <w:ind w:firstLine="360"/>
    </w:pPr>
  </w:style>
  <w:style w:type="character" w:customStyle="1" w:styleId="BodyTextFirstIndent2Char">
    <w:name w:val="Body Text First Indent 2 Char"/>
    <w:basedOn w:val="BodyTextIndentChar"/>
    <w:link w:val="BodyTextFirstIndent2"/>
    <w:uiPriority w:val="99"/>
    <w:semiHidden/>
    <w:rsid w:val="001617BA"/>
  </w:style>
  <w:style w:type="paragraph" w:styleId="BodyTextIndent2">
    <w:name w:val="Body Text Indent 2"/>
    <w:basedOn w:val="Normal"/>
    <w:link w:val="BodyTextIndent2Char"/>
    <w:uiPriority w:val="99"/>
    <w:semiHidden/>
    <w:unhideWhenUsed/>
    <w:rsid w:val="001617BA"/>
    <w:pPr>
      <w:spacing w:after="120" w:line="480" w:lineRule="auto"/>
      <w:ind w:left="360"/>
    </w:pPr>
  </w:style>
  <w:style w:type="character" w:customStyle="1" w:styleId="BodyTextIndent2Char">
    <w:name w:val="Body Text Indent 2 Char"/>
    <w:basedOn w:val="DefaultParagraphFont"/>
    <w:link w:val="BodyTextIndent2"/>
    <w:uiPriority w:val="99"/>
    <w:semiHidden/>
    <w:rsid w:val="001617BA"/>
  </w:style>
  <w:style w:type="paragraph" w:styleId="BodyTextIndent3">
    <w:name w:val="Body Text Indent 3"/>
    <w:basedOn w:val="Normal"/>
    <w:link w:val="BodyTextIndent3Char"/>
    <w:uiPriority w:val="99"/>
    <w:semiHidden/>
    <w:unhideWhenUsed/>
    <w:rsid w:val="001617BA"/>
    <w:pPr>
      <w:spacing w:after="120"/>
      <w:ind w:left="360"/>
    </w:pPr>
    <w:rPr>
      <w:szCs w:val="16"/>
    </w:rPr>
  </w:style>
  <w:style w:type="character" w:customStyle="1" w:styleId="BodyTextIndent3Char">
    <w:name w:val="Body Text Indent 3 Char"/>
    <w:basedOn w:val="DefaultParagraphFont"/>
    <w:link w:val="BodyTextIndent3"/>
    <w:uiPriority w:val="99"/>
    <w:semiHidden/>
    <w:rsid w:val="001617BA"/>
    <w:rPr>
      <w:szCs w:val="16"/>
    </w:rPr>
  </w:style>
  <w:style w:type="paragraph" w:styleId="Caption">
    <w:name w:val="caption"/>
    <w:basedOn w:val="Normal"/>
    <w:next w:val="Normal"/>
    <w:uiPriority w:val="35"/>
    <w:semiHidden/>
    <w:unhideWhenUsed/>
    <w:qFormat/>
    <w:rsid w:val="001617BA"/>
    <w:pPr>
      <w:spacing w:before="0" w:after="200"/>
    </w:pPr>
    <w:rPr>
      <w:i/>
      <w:iCs/>
      <w:color w:val="1F497D" w:themeColor="text2"/>
      <w:szCs w:val="18"/>
    </w:rPr>
  </w:style>
  <w:style w:type="paragraph" w:styleId="Closing">
    <w:name w:val="Closing"/>
    <w:basedOn w:val="Normal"/>
    <w:link w:val="ClosingChar"/>
    <w:uiPriority w:val="99"/>
    <w:semiHidden/>
    <w:unhideWhenUsed/>
    <w:rsid w:val="001617BA"/>
    <w:pPr>
      <w:spacing w:before="0" w:after="0"/>
      <w:ind w:left="4320"/>
    </w:pPr>
  </w:style>
  <w:style w:type="character" w:customStyle="1" w:styleId="ClosingChar">
    <w:name w:val="Closing Char"/>
    <w:basedOn w:val="DefaultParagraphFont"/>
    <w:link w:val="Closing"/>
    <w:uiPriority w:val="99"/>
    <w:semiHidden/>
    <w:rsid w:val="001617BA"/>
  </w:style>
  <w:style w:type="table" w:styleId="ColorfulGrid">
    <w:name w:val="Colorful Grid"/>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1617BA"/>
    <w:pPr>
      <w:spacing w:before="0" w:after="0"/>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1617BA"/>
    <w:pPr>
      <w:spacing w:before="0" w:after="0"/>
    </w:p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617BA"/>
    <w:pPr>
      <w:spacing w:before="0" w:after="0"/>
    </w:p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617BA"/>
    <w:pPr>
      <w:spacing w:before="0" w:after="0"/>
    </w:p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617BA"/>
    <w:pPr>
      <w:spacing w:before="0" w:after="0"/>
    </w:p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617BA"/>
    <w:pPr>
      <w:spacing w:before="0" w:after="0"/>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617BA"/>
    <w:pPr>
      <w:spacing w:before="0" w:after="0"/>
    </w:p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617BA"/>
    <w:pPr>
      <w:spacing w:before="0" w:after="0"/>
    </w:p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617BA"/>
    <w:pPr>
      <w:spacing w:before="0" w:after="0"/>
    </w:p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617BA"/>
    <w:rPr>
      <w:sz w:val="22"/>
      <w:szCs w:val="16"/>
    </w:rPr>
  </w:style>
  <w:style w:type="paragraph" w:styleId="CommentText">
    <w:name w:val="annotation text"/>
    <w:basedOn w:val="Normal"/>
    <w:link w:val="CommentTextChar"/>
    <w:uiPriority w:val="99"/>
    <w:semiHidden/>
    <w:unhideWhenUsed/>
    <w:rsid w:val="001617BA"/>
    <w:rPr>
      <w:szCs w:val="20"/>
    </w:rPr>
  </w:style>
  <w:style w:type="character" w:customStyle="1" w:styleId="CommentTextChar">
    <w:name w:val="Comment Text Char"/>
    <w:basedOn w:val="DefaultParagraphFont"/>
    <w:link w:val="CommentText"/>
    <w:uiPriority w:val="99"/>
    <w:semiHidden/>
    <w:rsid w:val="001617BA"/>
    <w:rPr>
      <w:szCs w:val="20"/>
    </w:rPr>
  </w:style>
  <w:style w:type="paragraph" w:styleId="CommentSubject">
    <w:name w:val="annotation subject"/>
    <w:basedOn w:val="CommentText"/>
    <w:next w:val="CommentText"/>
    <w:link w:val="CommentSubjectChar"/>
    <w:uiPriority w:val="99"/>
    <w:semiHidden/>
    <w:unhideWhenUsed/>
    <w:rsid w:val="001617BA"/>
    <w:rPr>
      <w:b/>
      <w:bCs/>
    </w:rPr>
  </w:style>
  <w:style w:type="character" w:customStyle="1" w:styleId="CommentSubjectChar">
    <w:name w:val="Comment Subject Char"/>
    <w:basedOn w:val="CommentTextChar"/>
    <w:link w:val="CommentSubject"/>
    <w:uiPriority w:val="99"/>
    <w:semiHidden/>
    <w:rsid w:val="001617BA"/>
    <w:rPr>
      <w:b/>
      <w:bCs/>
      <w:szCs w:val="20"/>
    </w:rPr>
  </w:style>
  <w:style w:type="table" w:styleId="DarkList">
    <w:name w:val="Dark List"/>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1617BA"/>
    <w:pPr>
      <w:spacing w:before="0"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1617BA"/>
  </w:style>
  <w:style w:type="character" w:customStyle="1" w:styleId="DateChar">
    <w:name w:val="Date Char"/>
    <w:basedOn w:val="DefaultParagraphFont"/>
    <w:link w:val="Date"/>
    <w:uiPriority w:val="99"/>
    <w:semiHidden/>
    <w:rsid w:val="001617BA"/>
  </w:style>
  <w:style w:type="paragraph" w:styleId="DocumentMap">
    <w:name w:val="Document Map"/>
    <w:basedOn w:val="Normal"/>
    <w:link w:val="DocumentMapChar"/>
    <w:uiPriority w:val="99"/>
    <w:semiHidden/>
    <w:unhideWhenUsed/>
    <w:rsid w:val="001617B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617BA"/>
    <w:rPr>
      <w:rFonts w:ascii="Segoe UI" w:hAnsi="Segoe UI" w:cs="Segoe UI"/>
      <w:szCs w:val="16"/>
    </w:rPr>
  </w:style>
  <w:style w:type="paragraph" w:styleId="E-mailSignature">
    <w:name w:val="E-mail Signature"/>
    <w:basedOn w:val="Normal"/>
    <w:link w:val="E-mailSignatureChar"/>
    <w:uiPriority w:val="99"/>
    <w:semiHidden/>
    <w:unhideWhenUsed/>
    <w:rsid w:val="001617BA"/>
    <w:pPr>
      <w:spacing w:before="0" w:after="0"/>
    </w:pPr>
  </w:style>
  <w:style w:type="character" w:customStyle="1" w:styleId="E-mailSignatureChar">
    <w:name w:val="E-mail Signature Char"/>
    <w:basedOn w:val="DefaultParagraphFont"/>
    <w:link w:val="E-mailSignature"/>
    <w:uiPriority w:val="99"/>
    <w:semiHidden/>
    <w:rsid w:val="001617BA"/>
  </w:style>
  <w:style w:type="character" w:styleId="Emphasis">
    <w:name w:val="Emphasis"/>
    <w:basedOn w:val="DefaultParagraphFont"/>
    <w:uiPriority w:val="20"/>
    <w:semiHidden/>
    <w:unhideWhenUsed/>
    <w:qFormat/>
    <w:rsid w:val="001617BA"/>
    <w:rPr>
      <w:i/>
      <w:iCs/>
    </w:rPr>
  </w:style>
  <w:style w:type="character" w:styleId="EndnoteReference">
    <w:name w:val="endnote reference"/>
    <w:basedOn w:val="DefaultParagraphFont"/>
    <w:uiPriority w:val="99"/>
    <w:semiHidden/>
    <w:unhideWhenUsed/>
    <w:rsid w:val="001617BA"/>
    <w:rPr>
      <w:vertAlign w:val="superscript"/>
    </w:rPr>
  </w:style>
  <w:style w:type="paragraph" w:styleId="EndnoteText">
    <w:name w:val="endnote text"/>
    <w:basedOn w:val="Normal"/>
    <w:link w:val="EndnoteTextChar"/>
    <w:uiPriority w:val="99"/>
    <w:semiHidden/>
    <w:unhideWhenUsed/>
    <w:rsid w:val="001617BA"/>
    <w:pPr>
      <w:spacing w:before="0" w:after="0"/>
    </w:pPr>
    <w:rPr>
      <w:szCs w:val="20"/>
    </w:rPr>
  </w:style>
  <w:style w:type="character" w:customStyle="1" w:styleId="EndnoteTextChar">
    <w:name w:val="Endnote Text Char"/>
    <w:basedOn w:val="DefaultParagraphFont"/>
    <w:link w:val="EndnoteText"/>
    <w:uiPriority w:val="99"/>
    <w:semiHidden/>
    <w:rsid w:val="001617BA"/>
    <w:rPr>
      <w:szCs w:val="20"/>
    </w:rPr>
  </w:style>
  <w:style w:type="paragraph" w:styleId="EnvelopeAddress">
    <w:name w:val="envelope address"/>
    <w:basedOn w:val="Normal"/>
    <w:uiPriority w:val="99"/>
    <w:semiHidden/>
    <w:unhideWhenUsed/>
    <w:rsid w:val="001617B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617B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617BA"/>
    <w:rPr>
      <w:color w:val="800080" w:themeColor="followedHyperlink"/>
      <w:u w:val="single"/>
    </w:rPr>
  </w:style>
  <w:style w:type="character" w:styleId="FootnoteReference">
    <w:name w:val="footnote reference"/>
    <w:basedOn w:val="DefaultParagraphFont"/>
    <w:uiPriority w:val="99"/>
    <w:semiHidden/>
    <w:unhideWhenUsed/>
    <w:rsid w:val="001617BA"/>
    <w:rPr>
      <w:vertAlign w:val="superscript"/>
    </w:rPr>
  </w:style>
  <w:style w:type="paragraph" w:styleId="FootnoteText">
    <w:name w:val="footnote text"/>
    <w:basedOn w:val="Normal"/>
    <w:link w:val="FootnoteTextChar"/>
    <w:uiPriority w:val="99"/>
    <w:semiHidden/>
    <w:unhideWhenUsed/>
    <w:rsid w:val="001617BA"/>
    <w:pPr>
      <w:spacing w:before="0" w:after="0"/>
    </w:pPr>
    <w:rPr>
      <w:szCs w:val="20"/>
    </w:rPr>
  </w:style>
  <w:style w:type="character" w:customStyle="1" w:styleId="FootnoteTextChar">
    <w:name w:val="Footnote Text Char"/>
    <w:basedOn w:val="DefaultParagraphFont"/>
    <w:link w:val="FootnoteText"/>
    <w:uiPriority w:val="99"/>
    <w:semiHidden/>
    <w:rsid w:val="001617BA"/>
    <w:rPr>
      <w:szCs w:val="20"/>
    </w:rPr>
  </w:style>
  <w:style w:type="table" w:customStyle="1" w:styleId="GridTable1Light">
    <w:name w:val="Grid Table 1 Light"/>
    <w:basedOn w:val="TableNormal"/>
    <w:uiPriority w:val="46"/>
    <w:rsid w:val="001617BA"/>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1617BA"/>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617BA"/>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1617BA"/>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1617BA"/>
    <w:pPr>
      <w:spacing w:after="0"/>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1617BA"/>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1617BA"/>
    <w:pPr>
      <w:spacing w:after="0"/>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1617BA"/>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1617BA"/>
    <w:pPr>
      <w:spacing w:after="0"/>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1617BA"/>
    <w:pPr>
      <w:spacing w:after="0"/>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1617BA"/>
    <w:pPr>
      <w:spacing w:after="0"/>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1617BA"/>
    <w:pPr>
      <w:spacing w:after="0"/>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1617BA"/>
    <w:pPr>
      <w:spacing w:after="0"/>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1617BA"/>
    <w:pPr>
      <w:spacing w:after="0"/>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1617BA"/>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1617BA"/>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1617BA"/>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1617BA"/>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1617BA"/>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1617BA"/>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1617BA"/>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1617BA"/>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1617BA"/>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1617BA"/>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1617BA"/>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1617BA"/>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1617B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1617BA"/>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1617BA"/>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1617BA"/>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1617BA"/>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1617BA"/>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1617BA"/>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1617BA"/>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1617BA"/>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1617BA"/>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1617BA"/>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1617BA"/>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1617BA"/>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2Char">
    <w:name w:val="Heading 2 Char"/>
    <w:basedOn w:val="DefaultParagraphFont"/>
    <w:link w:val="Heading2"/>
    <w:uiPriority w:val="9"/>
    <w:semiHidden/>
    <w:rsid w:val="0064080C"/>
    <w:rPr>
      <w:rFonts w:asciiTheme="majorHAnsi" w:eastAsiaTheme="majorEastAsia" w:hAnsiTheme="majorHAnsi" w:cstheme="majorBidi"/>
      <w:color w:val="365F91" w:themeColor="accent1" w:themeShade="BF"/>
      <w:sz w:val="24"/>
      <w:szCs w:val="26"/>
    </w:rPr>
  </w:style>
  <w:style w:type="character" w:customStyle="1" w:styleId="Heading3Char">
    <w:name w:val="Heading 3 Char"/>
    <w:basedOn w:val="DefaultParagraphFont"/>
    <w:link w:val="Heading3"/>
    <w:uiPriority w:val="9"/>
    <w:semiHidden/>
    <w:rsid w:val="006408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4080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4080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080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0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4080C"/>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4080C"/>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617BA"/>
  </w:style>
  <w:style w:type="paragraph" w:styleId="HTMLAddress">
    <w:name w:val="HTML Address"/>
    <w:basedOn w:val="Normal"/>
    <w:link w:val="HTMLAddressChar"/>
    <w:uiPriority w:val="99"/>
    <w:semiHidden/>
    <w:unhideWhenUsed/>
    <w:rsid w:val="001617BA"/>
    <w:pPr>
      <w:spacing w:before="0" w:after="0"/>
    </w:pPr>
    <w:rPr>
      <w:i/>
      <w:iCs/>
    </w:rPr>
  </w:style>
  <w:style w:type="character" w:customStyle="1" w:styleId="HTMLAddressChar">
    <w:name w:val="HTML Address Char"/>
    <w:basedOn w:val="DefaultParagraphFont"/>
    <w:link w:val="HTMLAddress"/>
    <w:uiPriority w:val="99"/>
    <w:semiHidden/>
    <w:rsid w:val="001617BA"/>
    <w:rPr>
      <w:i/>
      <w:iCs/>
    </w:rPr>
  </w:style>
  <w:style w:type="character" w:styleId="HTMLCite">
    <w:name w:val="HTML Cite"/>
    <w:basedOn w:val="DefaultParagraphFont"/>
    <w:uiPriority w:val="99"/>
    <w:semiHidden/>
    <w:unhideWhenUsed/>
    <w:rsid w:val="001617BA"/>
    <w:rPr>
      <w:i/>
      <w:iCs/>
    </w:rPr>
  </w:style>
  <w:style w:type="character" w:styleId="HTMLCode">
    <w:name w:val="HTML Code"/>
    <w:basedOn w:val="DefaultParagraphFont"/>
    <w:uiPriority w:val="99"/>
    <w:semiHidden/>
    <w:unhideWhenUsed/>
    <w:rsid w:val="001617BA"/>
    <w:rPr>
      <w:rFonts w:ascii="Consolas" w:hAnsi="Consolas"/>
      <w:sz w:val="22"/>
      <w:szCs w:val="20"/>
    </w:rPr>
  </w:style>
  <w:style w:type="character" w:styleId="HTMLDefinition">
    <w:name w:val="HTML Definition"/>
    <w:basedOn w:val="DefaultParagraphFont"/>
    <w:uiPriority w:val="99"/>
    <w:semiHidden/>
    <w:unhideWhenUsed/>
    <w:rsid w:val="001617BA"/>
    <w:rPr>
      <w:i/>
      <w:iCs/>
    </w:rPr>
  </w:style>
  <w:style w:type="character" w:styleId="HTMLKeyboard">
    <w:name w:val="HTML Keyboard"/>
    <w:basedOn w:val="DefaultParagraphFont"/>
    <w:uiPriority w:val="99"/>
    <w:semiHidden/>
    <w:unhideWhenUsed/>
    <w:rsid w:val="001617BA"/>
    <w:rPr>
      <w:rFonts w:ascii="Consolas" w:hAnsi="Consolas"/>
      <w:sz w:val="22"/>
      <w:szCs w:val="20"/>
    </w:rPr>
  </w:style>
  <w:style w:type="paragraph" w:styleId="HTMLPreformatted">
    <w:name w:val="HTML Preformatted"/>
    <w:basedOn w:val="Normal"/>
    <w:link w:val="HTMLPreformattedChar"/>
    <w:uiPriority w:val="99"/>
    <w:semiHidden/>
    <w:unhideWhenUsed/>
    <w:rsid w:val="001617B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617BA"/>
    <w:rPr>
      <w:rFonts w:ascii="Consolas" w:hAnsi="Consolas"/>
      <w:szCs w:val="20"/>
    </w:rPr>
  </w:style>
  <w:style w:type="character" w:styleId="HTMLSample">
    <w:name w:val="HTML Sample"/>
    <w:basedOn w:val="DefaultParagraphFont"/>
    <w:uiPriority w:val="99"/>
    <w:semiHidden/>
    <w:unhideWhenUsed/>
    <w:rsid w:val="001617BA"/>
    <w:rPr>
      <w:rFonts w:ascii="Consolas" w:hAnsi="Consolas"/>
      <w:sz w:val="24"/>
      <w:szCs w:val="24"/>
    </w:rPr>
  </w:style>
  <w:style w:type="character" w:styleId="HTMLTypewriter">
    <w:name w:val="HTML Typewriter"/>
    <w:basedOn w:val="DefaultParagraphFont"/>
    <w:uiPriority w:val="99"/>
    <w:semiHidden/>
    <w:unhideWhenUsed/>
    <w:rsid w:val="001617BA"/>
    <w:rPr>
      <w:rFonts w:ascii="Consolas" w:hAnsi="Consolas"/>
      <w:sz w:val="22"/>
      <w:szCs w:val="20"/>
    </w:rPr>
  </w:style>
  <w:style w:type="character" w:styleId="HTMLVariable">
    <w:name w:val="HTML Variable"/>
    <w:basedOn w:val="DefaultParagraphFont"/>
    <w:uiPriority w:val="99"/>
    <w:semiHidden/>
    <w:unhideWhenUsed/>
    <w:rsid w:val="001617BA"/>
    <w:rPr>
      <w:i/>
      <w:iCs/>
    </w:rPr>
  </w:style>
  <w:style w:type="character" w:styleId="Hyperlink">
    <w:name w:val="Hyperlink"/>
    <w:basedOn w:val="DefaultParagraphFont"/>
    <w:uiPriority w:val="99"/>
    <w:semiHidden/>
    <w:unhideWhenUsed/>
    <w:rsid w:val="001617BA"/>
    <w:rPr>
      <w:color w:val="0000FF" w:themeColor="hyperlink"/>
      <w:u w:val="single"/>
    </w:rPr>
  </w:style>
  <w:style w:type="paragraph" w:styleId="Index1">
    <w:name w:val="index 1"/>
    <w:basedOn w:val="Normal"/>
    <w:next w:val="Normal"/>
    <w:autoRedefine/>
    <w:uiPriority w:val="99"/>
    <w:semiHidden/>
    <w:unhideWhenUsed/>
    <w:rsid w:val="001617BA"/>
    <w:pPr>
      <w:spacing w:before="0" w:after="0"/>
      <w:ind w:left="220" w:hanging="220"/>
    </w:pPr>
  </w:style>
  <w:style w:type="paragraph" w:styleId="Index2">
    <w:name w:val="index 2"/>
    <w:basedOn w:val="Normal"/>
    <w:next w:val="Normal"/>
    <w:autoRedefine/>
    <w:uiPriority w:val="99"/>
    <w:semiHidden/>
    <w:unhideWhenUsed/>
    <w:rsid w:val="001617BA"/>
    <w:pPr>
      <w:spacing w:before="0" w:after="0"/>
      <w:ind w:left="440" w:hanging="220"/>
    </w:pPr>
  </w:style>
  <w:style w:type="paragraph" w:styleId="Index3">
    <w:name w:val="index 3"/>
    <w:basedOn w:val="Normal"/>
    <w:next w:val="Normal"/>
    <w:autoRedefine/>
    <w:uiPriority w:val="99"/>
    <w:semiHidden/>
    <w:unhideWhenUsed/>
    <w:rsid w:val="001617BA"/>
    <w:pPr>
      <w:spacing w:before="0" w:after="0"/>
      <w:ind w:left="660" w:hanging="220"/>
    </w:pPr>
  </w:style>
  <w:style w:type="paragraph" w:styleId="Index4">
    <w:name w:val="index 4"/>
    <w:basedOn w:val="Normal"/>
    <w:next w:val="Normal"/>
    <w:autoRedefine/>
    <w:uiPriority w:val="99"/>
    <w:semiHidden/>
    <w:unhideWhenUsed/>
    <w:rsid w:val="001617BA"/>
    <w:pPr>
      <w:spacing w:before="0" w:after="0"/>
      <w:ind w:left="880" w:hanging="220"/>
    </w:pPr>
  </w:style>
  <w:style w:type="paragraph" w:styleId="Index5">
    <w:name w:val="index 5"/>
    <w:basedOn w:val="Normal"/>
    <w:next w:val="Normal"/>
    <w:autoRedefine/>
    <w:uiPriority w:val="99"/>
    <w:semiHidden/>
    <w:unhideWhenUsed/>
    <w:rsid w:val="001617BA"/>
    <w:pPr>
      <w:spacing w:before="0" w:after="0"/>
      <w:ind w:left="1100" w:hanging="220"/>
    </w:pPr>
  </w:style>
  <w:style w:type="paragraph" w:styleId="Index6">
    <w:name w:val="index 6"/>
    <w:basedOn w:val="Normal"/>
    <w:next w:val="Normal"/>
    <w:autoRedefine/>
    <w:uiPriority w:val="99"/>
    <w:semiHidden/>
    <w:unhideWhenUsed/>
    <w:rsid w:val="001617BA"/>
    <w:pPr>
      <w:spacing w:before="0" w:after="0"/>
      <w:ind w:left="1320" w:hanging="220"/>
    </w:pPr>
  </w:style>
  <w:style w:type="paragraph" w:styleId="Index7">
    <w:name w:val="index 7"/>
    <w:basedOn w:val="Normal"/>
    <w:next w:val="Normal"/>
    <w:autoRedefine/>
    <w:uiPriority w:val="99"/>
    <w:semiHidden/>
    <w:unhideWhenUsed/>
    <w:rsid w:val="001617BA"/>
    <w:pPr>
      <w:spacing w:before="0" w:after="0"/>
      <w:ind w:left="1540" w:hanging="220"/>
    </w:pPr>
  </w:style>
  <w:style w:type="paragraph" w:styleId="Index8">
    <w:name w:val="index 8"/>
    <w:basedOn w:val="Normal"/>
    <w:next w:val="Normal"/>
    <w:autoRedefine/>
    <w:uiPriority w:val="99"/>
    <w:semiHidden/>
    <w:unhideWhenUsed/>
    <w:rsid w:val="001617BA"/>
    <w:pPr>
      <w:spacing w:before="0" w:after="0"/>
      <w:ind w:left="1760" w:hanging="220"/>
    </w:pPr>
  </w:style>
  <w:style w:type="paragraph" w:styleId="Index9">
    <w:name w:val="index 9"/>
    <w:basedOn w:val="Normal"/>
    <w:next w:val="Normal"/>
    <w:autoRedefine/>
    <w:uiPriority w:val="99"/>
    <w:semiHidden/>
    <w:unhideWhenUsed/>
    <w:rsid w:val="001617BA"/>
    <w:pPr>
      <w:spacing w:before="0" w:after="0"/>
      <w:ind w:left="1980" w:hanging="220"/>
    </w:pPr>
  </w:style>
  <w:style w:type="paragraph" w:styleId="IndexHeading">
    <w:name w:val="index heading"/>
    <w:basedOn w:val="Normal"/>
    <w:next w:val="Index1"/>
    <w:uiPriority w:val="99"/>
    <w:semiHidden/>
    <w:unhideWhenUsed/>
    <w:rsid w:val="001617BA"/>
    <w:rPr>
      <w:rFonts w:asciiTheme="majorHAnsi" w:eastAsiaTheme="majorEastAsia" w:hAnsiTheme="majorHAnsi" w:cstheme="majorBidi"/>
      <w:b/>
      <w:bCs/>
    </w:rPr>
  </w:style>
  <w:style w:type="table" w:styleId="LightGrid">
    <w:name w:val="Light Grid"/>
    <w:basedOn w:val="TableNormal"/>
    <w:uiPriority w:val="62"/>
    <w:semiHidden/>
    <w:unhideWhenUsed/>
    <w:rsid w:val="001617BA"/>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617B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617BA"/>
    <w:pPr>
      <w:spacing w:before="0"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617BA"/>
    <w:pPr>
      <w:spacing w:before="0"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617BA"/>
    <w:pPr>
      <w:spacing w:before="0"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617BA"/>
    <w:pPr>
      <w:spacing w:before="0"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617BA"/>
    <w:pPr>
      <w:spacing w:before="0"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617BA"/>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617B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617BA"/>
    <w:pPr>
      <w:spacing w:before="0"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617BA"/>
    <w:pPr>
      <w:spacing w:before="0"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617BA"/>
    <w:pPr>
      <w:spacing w:before="0"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617BA"/>
    <w:pPr>
      <w:spacing w:before="0"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617BA"/>
    <w:pPr>
      <w:spacing w:before="0"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617BA"/>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617BA"/>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617BA"/>
    <w:pPr>
      <w:spacing w:before="0"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617BA"/>
    <w:pPr>
      <w:spacing w:before="0"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617BA"/>
    <w:pPr>
      <w:spacing w:before="0"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617BA"/>
    <w:pPr>
      <w:spacing w:before="0"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617BA"/>
    <w:pPr>
      <w:spacing w:before="0"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1617BA"/>
  </w:style>
  <w:style w:type="paragraph" w:styleId="List">
    <w:name w:val="List"/>
    <w:basedOn w:val="Normal"/>
    <w:uiPriority w:val="99"/>
    <w:semiHidden/>
    <w:unhideWhenUsed/>
    <w:rsid w:val="001617BA"/>
    <w:pPr>
      <w:ind w:left="360" w:hanging="360"/>
      <w:contextualSpacing/>
    </w:pPr>
  </w:style>
  <w:style w:type="paragraph" w:styleId="List2">
    <w:name w:val="List 2"/>
    <w:basedOn w:val="Normal"/>
    <w:uiPriority w:val="99"/>
    <w:semiHidden/>
    <w:unhideWhenUsed/>
    <w:rsid w:val="001617BA"/>
    <w:pPr>
      <w:ind w:left="720" w:hanging="360"/>
      <w:contextualSpacing/>
    </w:pPr>
  </w:style>
  <w:style w:type="paragraph" w:styleId="List3">
    <w:name w:val="List 3"/>
    <w:basedOn w:val="Normal"/>
    <w:uiPriority w:val="99"/>
    <w:semiHidden/>
    <w:unhideWhenUsed/>
    <w:rsid w:val="001617BA"/>
    <w:pPr>
      <w:ind w:left="1080" w:hanging="360"/>
      <w:contextualSpacing/>
    </w:pPr>
  </w:style>
  <w:style w:type="paragraph" w:styleId="List4">
    <w:name w:val="List 4"/>
    <w:basedOn w:val="Normal"/>
    <w:uiPriority w:val="99"/>
    <w:semiHidden/>
    <w:unhideWhenUsed/>
    <w:rsid w:val="001617BA"/>
    <w:pPr>
      <w:ind w:left="1440" w:hanging="360"/>
      <w:contextualSpacing/>
    </w:pPr>
  </w:style>
  <w:style w:type="paragraph" w:styleId="List5">
    <w:name w:val="List 5"/>
    <w:basedOn w:val="Normal"/>
    <w:uiPriority w:val="99"/>
    <w:semiHidden/>
    <w:unhideWhenUsed/>
    <w:rsid w:val="001617BA"/>
    <w:pPr>
      <w:ind w:left="1800" w:hanging="360"/>
      <w:contextualSpacing/>
    </w:pPr>
  </w:style>
  <w:style w:type="paragraph" w:styleId="ListBullet">
    <w:name w:val="List Bullet"/>
    <w:basedOn w:val="Normal"/>
    <w:uiPriority w:val="99"/>
    <w:semiHidden/>
    <w:unhideWhenUsed/>
    <w:rsid w:val="001617BA"/>
    <w:pPr>
      <w:numPr>
        <w:numId w:val="1"/>
      </w:numPr>
      <w:contextualSpacing/>
    </w:pPr>
  </w:style>
  <w:style w:type="paragraph" w:styleId="ListBullet2">
    <w:name w:val="List Bullet 2"/>
    <w:basedOn w:val="Normal"/>
    <w:uiPriority w:val="99"/>
    <w:semiHidden/>
    <w:unhideWhenUsed/>
    <w:rsid w:val="001617BA"/>
    <w:pPr>
      <w:numPr>
        <w:numId w:val="2"/>
      </w:numPr>
      <w:contextualSpacing/>
    </w:pPr>
  </w:style>
  <w:style w:type="paragraph" w:styleId="ListBullet3">
    <w:name w:val="List Bullet 3"/>
    <w:basedOn w:val="Normal"/>
    <w:uiPriority w:val="99"/>
    <w:semiHidden/>
    <w:unhideWhenUsed/>
    <w:rsid w:val="001617BA"/>
    <w:pPr>
      <w:numPr>
        <w:numId w:val="3"/>
      </w:numPr>
      <w:contextualSpacing/>
    </w:pPr>
  </w:style>
  <w:style w:type="paragraph" w:styleId="ListBullet4">
    <w:name w:val="List Bullet 4"/>
    <w:basedOn w:val="Normal"/>
    <w:uiPriority w:val="99"/>
    <w:semiHidden/>
    <w:unhideWhenUsed/>
    <w:rsid w:val="001617BA"/>
    <w:pPr>
      <w:numPr>
        <w:numId w:val="4"/>
      </w:numPr>
      <w:contextualSpacing/>
    </w:pPr>
  </w:style>
  <w:style w:type="paragraph" w:styleId="ListBullet5">
    <w:name w:val="List Bullet 5"/>
    <w:basedOn w:val="Normal"/>
    <w:uiPriority w:val="99"/>
    <w:semiHidden/>
    <w:unhideWhenUsed/>
    <w:rsid w:val="001617BA"/>
    <w:pPr>
      <w:numPr>
        <w:numId w:val="5"/>
      </w:numPr>
      <w:contextualSpacing/>
    </w:pPr>
  </w:style>
  <w:style w:type="paragraph" w:styleId="ListContinue">
    <w:name w:val="List Continue"/>
    <w:basedOn w:val="Normal"/>
    <w:uiPriority w:val="99"/>
    <w:semiHidden/>
    <w:unhideWhenUsed/>
    <w:rsid w:val="001617BA"/>
    <w:pPr>
      <w:spacing w:after="120"/>
      <w:ind w:left="360"/>
      <w:contextualSpacing/>
    </w:pPr>
  </w:style>
  <w:style w:type="paragraph" w:styleId="ListContinue2">
    <w:name w:val="List Continue 2"/>
    <w:basedOn w:val="Normal"/>
    <w:uiPriority w:val="99"/>
    <w:semiHidden/>
    <w:unhideWhenUsed/>
    <w:rsid w:val="001617BA"/>
    <w:pPr>
      <w:spacing w:after="120"/>
      <w:ind w:left="720"/>
      <w:contextualSpacing/>
    </w:pPr>
  </w:style>
  <w:style w:type="paragraph" w:styleId="ListContinue3">
    <w:name w:val="List Continue 3"/>
    <w:basedOn w:val="Normal"/>
    <w:uiPriority w:val="99"/>
    <w:semiHidden/>
    <w:unhideWhenUsed/>
    <w:rsid w:val="001617BA"/>
    <w:pPr>
      <w:spacing w:after="120"/>
      <w:ind w:left="1080"/>
      <w:contextualSpacing/>
    </w:pPr>
  </w:style>
  <w:style w:type="paragraph" w:styleId="ListContinue4">
    <w:name w:val="List Continue 4"/>
    <w:basedOn w:val="Normal"/>
    <w:uiPriority w:val="99"/>
    <w:semiHidden/>
    <w:unhideWhenUsed/>
    <w:rsid w:val="001617BA"/>
    <w:pPr>
      <w:spacing w:after="120"/>
      <w:ind w:left="1440"/>
      <w:contextualSpacing/>
    </w:pPr>
  </w:style>
  <w:style w:type="paragraph" w:styleId="ListContinue5">
    <w:name w:val="List Continue 5"/>
    <w:basedOn w:val="Normal"/>
    <w:uiPriority w:val="99"/>
    <w:semiHidden/>
    <w:unhideWhenUsed/>
    <w:rsid w:val="001617BA"/>
    <w:pPr>
      <w:spacing w:after="120"/>
      <w:ind w:left="1800"/>
      <w:contextualSpacing/>
    </w:pPr>
  </w:style>
  <w:style w:type="paragraph" w:styleId="ListNumber">
    <w:name w:val="List Number"/>
    <w:basedOn w:val="Normal"/>
    <w:uiPriority w:val="99"/>
    <w:semiHidden/>
    <w:unhideWhenUsed/>
    <w:rsid w:val="001617BA"/>
    <w:pPr>
      <w:numPr>
        <w:numId w:val="6"/>
      </w:numPr>
      <w:contextualSpacing/>
    </w:pPr>
  </w:style>
  <w:style w:type="paragraph" w:styleId="ListNumber2">
    <w:name w:val="List Number 2"/>
    <w:basedOn w:val="Normal"/>
    <w:uiPriority w:val="99"/>
    <w:semiHidden/>
    <w:unhideWhenUsed/>
    <w:rsid w:val="001617BA"/>
    <w:pPr>
      <w:numPr>
        <w:numId w:val="7"/>
      </w:numPr>
      <w:contextualSpacing/>
    </w:pPr>
  </w:style>
  <w:style w:type="paragraph" w:styleId="ListNumber3">
    <w:name w:val="List Number 3"/>
    <w:basedOn w:val="Normal"/>
    <w:uiPriority w:val="99"/>
    <w:semiHidden/>
    <w:unhideWhenUsed/>
    <w:rsid w:val="001617BA"/>
    <w:pPr>
      <w:numPr>
        <w:numId w:val="8"/>
      </w:numPr>
      <w:contextualSpacing/>
    </w:pPr>
  </w:style>
  <w:style w:type="paragraph" w:styleId="ListNumber4">
    <w:name w:val="List Number 4"/>
    <w:basedOn w:val="Normal"/>
    <w:uiPriority w:val="99"/>
    <w:semiHidden/>
    <w:unhideWhenUsed/>
    <w:rsid w:val="001617BA"/>
    <w:pPr>
      <w:numPr>
        <w:numId w:val="9"/>
      </w:numPr>
      <w:contextualSpacing/>
    </w:pPr>
  </w:style>
  <w:style w:type="paragraph" w:styleId="ListNumber5">
    <w:name w:val="List Number 5"/>
    <w:basedOn w:val="Normal"/>
    <w:uiPriority w:val="99"/>
    <w:semiHidden/>
    <w:unhideWhenUsed/>
    <w:rsid w:val="001617BA"/>
    <w:pPr>
      <w:numPr>
        <w:numId w:val="10"/>
      </w:numPr>
      <w:contextualSpacing/>
    </w:pPr>
  </w:style>
  <w:style w:type="paragraph" w:styleId="ListParagraph">
    <w:name w:val="List Paragraph"/>
    <w:basedOn w:val="Normal"/>
    <w:uiPriority w:val="34"/>
    <w:unhideWhenUsed/>
    <w:qFormat/>
    <w:rsid w:val="001617BA"/>
    <w:pPr>
      <w:ind w:left="720"/>
      <w:contextualSpacing/>
    </w:pPr>
  </w:style>
  <w:style w:type="table" w:customStyle="1" w:styleId="ListTable1Light">
    <w:name w:val="List Table 1 Light"/>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1617BA"/>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1617BA"/>
    <w:pPr>
      <w:spacing w:after="0"/>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1617BA"/>
    <w:pPr>
      <w:spacing w:after="0"/>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1617BA"/>
    <w:pPr>
      <w:spacing w:after="0"/>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1617BA"/>
    <w:pPr>
      <w:spacing w:after="0"/>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1617BA"/>
    <w:pPr>
      <w:spacing w:after="0"/>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1617BA"/>
    <w:pPr>
      <w:spacing w:after="0"/>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1617BA"/>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1617BA"/>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1617B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1617BA"/>
    <w:pPr>
      <w:spacing w:after="0"/>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1617BA"/>
    <w:pPr>
      <w:spacing w:after="0"/>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1617BA"/>
    <w:pPr>
      <w:spacing w:after="0"/>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1617BA"/>
    <w:pPr>
      <w:spacing w:after="0"/>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1617B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1617BA"/>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1617BA"/>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1617BA"/>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1617BA"/>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1617BA"/>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1617BA"/>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1617BA"/>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1617BA"/>
    <w:pPr>
      <w:spacing w:after="0"/>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1617BA"/>
    <w:pPr>
      <w:spacing w:after="0"/>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1617BA"/>
    <w:pPr>
      <w:spacing w:after="0"/>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1617BA"/>
    <w:pPr>
      <w:spacing w:after="0"/>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1617BA"/>
    <w:pPr>
      <w:spacing w:after="0"/>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1617BA"/>
    <w:pPr>
      <w:spacing w:after="0"/>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1617BA"/>
    <w:pPr>
      <w:spacing w:after="0"/>
    </w:p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1617BA"/>
    <w:pPr>
      <w:spacing w:after="0"/>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1617BA"/>
    <w:pPr>
      <w:spacing w:after="0"/>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1617BA"/>
    <w:pPr>
      <w:spacing w:after="0"/>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1617BA"/>
    <w:pPr>
      <w:spacing w:after="0"/>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1617BA"/>
    <w:pPr>
      <w:spacing w:after="0"/>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1617BA"/>
    <w:pPr>
      <w:spacing w:after="0"/>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1617BA"/>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1617BA"/>
    <w:pPr>
      <w:spacing w:after="0"/>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1617BA"/>
    <w:pPr>
      <w:spacing w:after="0"/>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1617BA"/>
    <w:pPr>
      <w:spacing w:after="0"/>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1617BA"/>
    <w:pPr>
      <w:spacing w:after="0"/>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1617BA"/>
    <w:pPr>
      <w:spacing w:after="0"/>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1617BA"/>
    <w:pPr>
      <w:spacing w:after="0"/>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6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617BA"/>
    <w:rPr>
      <w:rFonts w:ascii="Consolas" w:hAnsi="Consolas"/>
      <w:szCs w:val="20"/>
    </w:rPr>
  </w:style>
  <w:style w:type="table" w:styleId="MediumGrid1">
    <w:name w:val="Medium Grid 1"/>
    <w:basedOn w:val="TableNormal"/>
    <w:uiPriority w:val="67"/>
    <w:semiHidden/>
    <w:unhideWhenUsed/>
    <w:rsid w:val="001617BA"/>
    <w:pPr>
      <w:spacing w:before="0"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617BA"/>
    <w:pPr>
      <w:spacing w:before="0"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617BA"/>
    <w:pPr>
      <w:spacing w:before="0"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617BA"/>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617BA"/>
    <w:pPr>
      <w:spacing w:before="0"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617BA"/>
    <w:pPr>
      <w:spacing w:before="0"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617BA"/>
    <w:pPr>
      <w:spacing w:before="0"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617BA"/>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617BA"/>
    <w:pPr>
      <w:spacing w:before="0" w:after="0"/>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617BA"/>
    <w:pPr>
      <w:spacing w:before="0" w:after="0"/>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617BA"/>
    <w:pPr>
      <w:spacing w:before="0" w:after="0"/>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617BA"/>
    <w:pPr>
      <w:spacing w:before="0" w:after="0"/>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617BA"/>
    <w:pPr>
      <w:spacing w:before="0" w:after="0"/>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617BA"/>
    <w:pPr>
      <w:spacing w:before="0" w:after="0"/>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617BA"/>
    <w:pPr>
      <w:spacing w:before="0" w:after="0"/>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617BA"/>
    <w:pPr>
      <w:spacing w:before="0"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617BA"/>
    <w:pPr>
      <w:spacing w:before="0"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617BA"/>
    <w:pPr>
      <w:spacing w:before="0"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617BA"/>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617BA"/>
    <w:pPr>
      <w:spacing w:before="0"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617BA"/>
    <w:pPr>
      <w:spacing w:before="0"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617BA"/>
    <w:pPr>
      <w:spacing w:before="0"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617BA"/>
    <w:pPr>
      <w:spacing w:before="0"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617B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617B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617BA"/>
    <w:pPr>
      <w:spacing w:before="0" w:after="0"/>
    </w:pPr>
  </w:style>
  <w:style w:type="paragraph" w:styleId="NormalWeb">
    <w:name w:val="Normal (Web)"/>
    <w:basedOn w:val="Normal"/>
    <w:uiPriority w:val="99"/>
    <w:semiHidden/>
    <w:unhideWhenUsed/>
    <w:rsid w:val="001617BA"/>
    <w:rPr>
      <w:rFonts w:ascii="Times New Roman" w:hAnsi="Times New Roman"/>
      <w:sz w:val="24"/>
      <w:szCs w:val="24"/>
    </w:rPr>
  </w:style>
  <w:style w:type="paragraph" w:styleId="NormalIndent">
    <w:name w:val="Normal Indent"/>
    <w:basedOn w:val="Normal"/>
    <w:uiPriority w:val="99"/>
    <w:semiHidden/>
    <w:unhideWhenUsed/>
    <w:rsid w:val="001617BA"/>
    <w:pPr>
      <w:ind w:left="720"/>
    </w:pPr>
  </w:style>
  <w:style w:type="paragraph" w:styleId="NoteHeading">
    <w:name w:val="Note Heading"/>
    <w:basedOn w:val="Normal"/>
    <w:next w:val="Normal"/>
    <w:link w:val="NoteHeadingChar"/>
    <w:uiPriority w:val="99"/>
    <w:semiHidden/>
    <w:unhideWhenUsed/>
    <w:rsid w:val="001617BA"/>
    <w:pPr>
      <w:spacing w:before="0" w:after="0"/>
    </w:pPr>
  </w:style>
  <w:style w:type="character" w:customStyle="1" w:styleId="NoteHeadingChar">
    <w:name w:val="Note Heading Char"/>
    <w:basedOn w:val="DefaultParagraphFont"/>
    <w:link w:val="NoteHeading"/>
    <w:uiPriority w:val="99"/>
    <w:semiHidden/>
    <w:rsid w:val="001617BA"/>
  </w:style>
  <w:style w:type="character" w:styleId="PageNumber">
    <w:name w:val="page number"/>
    <w:basedOn w:val="DefaultParagraphFont"/>
    <w:uiPriority w:val="99"/>
    <w:semiHidden/>
    <w:unhideWhenUsed/>
    <w:rsid w:val="001617BA"/>
  </w:style>
  <w:style w:type="table" w:customStyle="1" w:styleId="PlainTable1">
    <w:name w:val="Plain Table 1"/>
    <w:basedOn w:val="TableNormal"/>
    <w:uiPriority w:val="41"/>
    <w:rsid w:val="001617BA"/>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1617BA"/>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1617BA"/>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1617BA"/>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617B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1617BA"/>
    <w:rPr>
      <w:rFonts w:ascii="Consolas" w:hAnsi="Consolas"/>
      <w:szCs w:val="21"/>
    </w:rPr>
  </w:style>
  <w:style w:type="paragraph" w:styleId="Quote">
    <w:name w:val="Quote"/>
    <w:basedOn w:val="Normal"/>
    <w:next w:val="Normal"/>
    <w:link w:val="QuoteChar"/>
    <w:uiPriority w:val="29"/>
    <w:semiHidden/>
    <w:unhideWhenUsed/>
    <w:qFormat/>
    <w:rsid w:val="001617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617BA"/>
    <w:rPr>
      <w:i/>
      <w:iCs/>
      <w:color w:val="404040" w:themeColor="text1" w:themeTint="BF"/>
    </w:rPr>
  </w:style>
  <w:style w:type="paragraph" w:styleId="Salutation">
    <w:name w:val="Salutation"/>
    <w:basedOn w:val="Normal"/>
    <w:next w:val="Normal"/>
    <w:link w:val="SalutationChar"/>
    <w:uiPriority w:val="99"/>
    <w:semiHidden/>
    <w:unhideWhenUsed/>
    <w:rsid w:val="001617BA"/>
  </w:style>
  <w:style w:type="character" w:customStyle="1" w:styleId="SalutationChar">
    <w:name w:val="Salutation Char"/>
    <w:basedOn w:val="DefaultParagraphFont"/>
    <w:link w:val="Salutation"/>
    <w:uiPriority w:val="99"/>
    <w:semiHidden/>
    <w:rsid w:val="001617BA"/>
  </w:style>
  <w:style w:type="paragraph" w:styleId="Signature">
    <w:name w:val="Signature"/>
    <w:basedOn w:val="Normal"/>
    <w:link w:val="SignatureChar"/>
    <w:uiPriority w:val="99"/>
    <w:semiHidden/>
    <w:unhideWhenUsed/>
    <w:rsid w:val="001617BA"/>
    <w:pPr>
      <w:spacing w:before="0" w:after="0"/>
      <w:ind w:left="4320"/>
    </w:pPr>
  </w:style>
  <w:style w:type="character" w:customStyle="1" w:styleId="SignatureChar">
    <w:name w:val="Signature Char"/>
    <w:basedOn w:val="DefaultParagraphFont"/>
    <w:link w:val="Signature"/>
    <w:uiPriority w:val="99"/>
    <w:semiHidden/>
    <w:rsid w:val="001617BA"/>
  </w:style>
  <w:style w:type="character" w:styleId="Strong">
    <w:name w:val="Strong"/>
    <w:basedOn w:val="DefaultParagraphFont"/>
    <w:uiPriority w:val="22"/>
    <w:semiHidden/>
    <w:unhideWhenUsed/>
    <w:qFormat/>
    <w:rsid w:val="001617BA"/>
    <w:rPr>
      <w:b/>
      <w:bCs/>
    </w:rPr>
  </w:style>
  <w:style w:type="character" w:styleId="SubtleEmphasis">
    <w:name w:val="Subtle Emphasis"/>
    <w:basedOn w:val="DefaultParagraphFont"/>
    <w:uiPriority w:val="19"/>
    <w:semiHidden/>
    <w:unhideWhenUsed/>
    <w:qFormat/>
    <w:rsid w:val="001617BA"/>
    <w:rPr>
      <w:i/>
      <w:iCs/>
      <w:color w:val="404040" w:themeColor="text1" w:themeTint="BF"/>
    </w:rPr>
  </w:style>
  <w:style w:type="character" w:styleId="SubtleReference">
    <w:name w:val="Subtle Reference"/>
    <w:basedOn w:val="DefaultParagraphFont"/>
    <w:uiPriority w:val="31"/>
    <w:semiHidden/>
    <w:unhideWhenUsed/>
    <w:qFormat/>
    <w:rsid w:val="001617BA"/>
    <w:rPr>
      <w:smallCaps/>
      <w:color w:val="5A5A5A" w:themeColor="text1" w:themeTint="A5"/>
    </w:rPr>
  </w:style>
  <w:style w:type="table" w:styleId="Table3Deffects1">
    <w:name w:val="Table 3D effects 1"/>
    <w:basedOn w:val="TableNormal"/>
    <w:uiPriority w:val="99"/>
    <w:semiHidden/>
    <w:unhideWhenUsed/>
    <w:rsid w:val="001617BA"/>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17BA"/>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17BA"/>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617B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617B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17B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17BA"/>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617B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17BA"/>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17BA"/>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617BA"/>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17BA"/>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617BA"/>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17BA"/>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17BA"/>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617B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617BA"/>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617B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17BA"/>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17BA"/>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17BA"/>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17BA"/>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17BA"/>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1617BA"/>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1617B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17B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17BA"/>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17B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17BA"/>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17B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17B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617BA"/>
    <w:pPr>
      <w:spacing w:after="0"/>
      <w:ind w:left="220" w:hanging="220"/>
    </w:pPr>
  </w:style>
  <w:style w:type="paragraph" w:styleId="TableofFigures">
    <w:name w:val="table of figures"/>
    <w:basedOn w:val="Normal"/>
    <w:next w:val="Normal"/>
    <w:uiPriority w:val="99"/>
    <w:semiHidden/>
    <w:unhideWhenUsed/>
    <w:rsid w:val="001617BA"/>
    <w:pPr>
      <w:spacing w:after="0"/>
    </w:pPr>
  </w:style>
  <w:style w:type="table" w:styleId="TableProfessional">
    <w:name w:val="Table Professional"/>
    <w:basedOn w:val="TableNormal"/>
    <w:uiPriority w:val="99"/>
    <w:semiHidden/>
    <w:unhideWhenUsed/>
    <w:rsid w:val="001617B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617BA"/>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17B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17BA"/>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617B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17B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1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617BA"/>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17BA"/>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617BA"/>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617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617BA"/>
    <w:pPr>
      <w:spacing w:after="100"/>
    </w:pPr>
  </w:style>
  <w:style w:type="paragraph" w:styleId="TOC2">
    <w:name w:val="toc 2"/>
    <w:basedOn w:val="Normal"/>
    <w:next w:val="Normal"/>
    <w:autoRedefine/>
    <w:uiPriority w:val="39"/>
    <w:semiHidden/>
    <w:unhideWhenUsed/>
    <w:rsid w:val="001617BA"/>
    <w:pPr>
      <w:spacing w:after="100"/>
      <w:ind w:left="220"/>
    </w:pPr>
  </w:style>
  <w:style w:type="paragraph" w:styleId="TOC3">
    <w:name w:val="toc 3"/>
    <w:basedOn w:val="Normal"/>
    <w:next w:val="Normal"/>
    <w:autoRedefine/>
    <w:uiPriority w:val="39"/>
    <w:semiHidden/>
    <w:unhideWhenUsed/>
    <w:rsid w:val="001617BA"/>
    <w:pPr>
      <w:spacing w:after="100"/>
      <w:ind w:left="440"/>
    </w:pPr>
  </w:style>
  <w:style w:type="paragraph" w:styleId="TOC4">
    <w:name w:val="toc 4"/>
    <w:basedOn w:val="Normal"/>
    <w:next w:val="Normal"/>
    <w:autoRedefine/>
    <w:uiPriority w:val="39"/>
    <w:semiHidden/>
    <w:unhideWhenUsed/>
    <w:rsid w:val="001617BA"/>
    <w:pPr>
      <w:spacing w:after="100"/>
      <w:ind w:left="660"/>
    </w:pPr>
  </w:style>
  <w:style w:type="paragraph" w:styleId="TOC5">
    <w:name w:val="toc 5"/>
    <w:basedOn w:val="Normal"/>
    <w:next w:val="Normal"/>
    <w:autoRedefine/>
    <w:uiPriority w:val="39"/>
    <w:semiHidden/>
    <w:unhideWhenUsed/>
    <w:rsid w:val="001617BA"/>
    <w:pPr>
      <w:spacing w:after="100"/>
      <w:ind w:left="880"/>
    </w:pPr>
  </w:style>
  <w:style w:type="paragraph" w:styleId="TOC6">
    <w:name w:val="toc 6"/>
    <w:basedOn w:val="Normal"/>
    <w:next w:val="Normal"/>
    <w:autoRedefine/>
    <w:uiPriority w:val="39"/>
    <w:semiHidden/>
    <w:unhideWhenUsed/>
    <w:rsid w:val="001617BA"/>
    <w:pPr>
      <w:spacing w:after="100"/>
      <w:ind w:left="1100"/>
    </w:pPr>
  </w:style>
  <w:style w:type="paragraph" w:styleId="TOC7">
    <w:name w:val="toc 7"/>
    <w:basedOn w:val="Normal"/>
    <w:next w:val="Normal"/>
    <w:autoRedefine/>
    <w:uiPriority w:val="39"/>
    <w:semiHidden/>
    <w:unhideWhenUsed/>
    <w:rsid w:val="001617BA"/>
    <w:pPr>
      <w:spacing w:after="100"/>
      <w:ind w:left="1320"/>
    </w:pPr>
  </w:style>
  <w:style w:type="paragraph" w:styleId="TOC8">
    <w:name w:val="toc 8"/>
    <w:basedOn w:val="Normal"/>
    <w:next w:val="Normal"/>
    <w:autoRedefine/>
    <w:uiPriority w:val="39"/>
    <w:semiHidden/>
    <w:unhideWhenUsed/>
    <w:rsid w:val="001617BA"/>
    <w:pPr>
      <w:spacing w:after="100"/>
      <w:ind w:left="1540"/>
    </w:pPr>
  </w:style>
  <w:style w:type="paragraph" w:styleId="TOC9">
    <w:name w:val="toc 9"/>
    <w:basedOn w:val="Normal"/>
    <w:next w:val="Normal"/>
    <w:autoRedefine/>
    <w:uiPriority w:val="39"/>
    <w:semiHidden/>
    <w:unhideWhenUsed/>
    <w:rsid w:val="001617B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adw\AppData\Roaming\Microsoft\Templates\Business%20trip%20itinerary%20with%20meeting%20schedu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46EC40D63C4389B9FFEB4F43147B46"/>
        <w:category>
          <w:name w:val="General"/>
          <w:gallery w:val="placeholder"/>
        </w:category>
        <w:types>
          <w:type w:val="bbPlcHdr"/>
        </w:types>
        <w:behaviors>
          <w:behavior w:val="content"/>
        </w:behaviors>
        <w:guid w:val="{D917760A-2D4E-4237-8FA0-5AD4645C8468}"/>
      </w:docPartPr>
      <w:docPartBody>
        <w:p w:rsidR="00DC7B33" w:rsidRDefault="00FD2121">
          <w:pPr>
            <w:pStyle w:val="4A46EC40D63C4389B9FFEB4F43147B46"/>
          </w:pPr>
          <w:r w:rsidRPr="00886114">
            <w:t>Itinerary</w:t>
          </w:r>
        </w:p>
      </w:docPartBody>
    </w:docPart>
    <w:docPart>
      <w:docPartPr>
        <w:name w:val="090CC439ADB549A0BC9ECA65B671E606"/>
        <w:category>
          <w:name w:val="General"/>
          <w:gallery w:val="placeholder"/>
        </w:category>
        <w:types>
          <w:type w:val="bbPlcHdr"/>
        </w:types>
        <w:behaviors>
          <w:behavior w:val="content"/>
        </w:behaviors>
        <w:guid w:val="{BE40517F-C03E-4CFD-B690-11714BAC51C1}"/>
      </w:docPartPr>
      <w:docPartBody>
        <w:p w:rsidR="00DC7B33" w:rsidRDefault="00FD2121">
          <w:pPr>
            <w:pStyle w:val="090CC439ADB549A0BC9ECA65B671E606"/>
          </w:pPr>
          <w:r w:rsidRPr="00886114">
            <w:t>For Name</w:t>
          </w:r>
        </w:p>
      </w:docPartBody>
    </w:docPart>
    <w:docPart>
      <w:docPartPr>
        <w:name w:val="92C44BFF8ED44F7E89A23BDA5B2D8334"/>
        <w:category>
          <w:name w:val="General"/>
          <w:gallery w:val="placeholder"/>
        </w:category>
        <w:types>
          <w:type w:val="bbPlcHdr"/>
        </w:types>
        <w:behaviors>
          <w:behavior w:val="content"/>
        </w:behaviors>
        <w:guid w:val="{F3BC8EAF-D5BE-4A38-9F1B-4C896DF07387}"/>
      </w:docPartPr>
      <w:docPartBody>
        <w:p w:rsidR="00DC7B33" w:rsidRDefault="00FD2121">
          <w:pPr>
            <w:pStyle w:val="92C44BFF8ED44F7E89A23BDA5B2D8334"/>
          </w:pPr>
          <w:r>
            <w:t>Breakfast</w:t>
          </w:r>
        </w:p>
      </w:docPartBody>
    </w:docPart>
    <w:docPart>
      <w:docPartPr>
        <w:name w:val="44B31AC6E16740ABB6C41F17BF04A476"/>
        <w:category>
          <w:name w:val="General"/>
          <w:gallery w:val="placeholder"/>
        </w:category>
        <w:types>
          <w:type w:val="bbPlcHdr"/>
        </w:types>
        <w:behaviors>
          <w:behavior w:val="content"/>
        </w:behaviors>
        <w:guid w:val="{CA33C6D8-40B0-4727-9BE4-AC3A9EA88A70}"/>
      </w:docPartPr>
      <w:docPartBody>
        <w:p w:rsidR="00DC7B33" w:rsidRDefault="00FD2121">
          <w:pPr>
            <w:pStyle w:val="44B31AC6E16740ABB6C41F17BF04A476"/>
          </w:pPr>
          <w:r w:rsidRPr="00542D24">
            <w:t>Notes/Additional Items</w:t>
          </w:r>
        </w:p>
      </w:docPartBody>
    </w:docPart>
    <w:docPart>
      <w:docPartPr>
        <w:name w:val="16EB7C77FF764F2AA1CE7EBCF228762E"/>
        <w:category>
          <w:name w:val="General"/>
          <w:gallery w:val="placeholder"/>
        </w:category>
        <w:types>
          <w:type w:val="bbPlcHdr"/>
        </w:types>
        <w:behaviors>
          <w:behavior w:val="content"/>
        </w:behaviors>
        <w:guid w:val="{5059DBF3-7D1F-4338-B087-15259E2C9A0F}"/>
      </w:docPartPr>
      <w:docPartBody>
        <w:p w:rsidR="00DC7B33" w:rsidRDefault="00FD2121">
          <w:pPr>
            <w:pStyle w:val="16EB7C77FF764F2AA1CE7EBCF228762E"/>
          </w:pPr>
          <w:r>
            <w:t>Day 2</w:t>
          </w:r>
        </w:p>
      </w:docPartBody>
    </w:docPart>
    <w:docPart>
      <w:docPartPr>
        <w:name w:val="674C8A41B2E24F319E7FDCFF32D22E65"/>
        <w:category>
          <w:name w:val="General"/>
          <w:gallery w:val="placeholder"/>
        </w:category>
        <w:types>
          <w:type w:val="bbPlcHdr"/>
        </w:types>
        <w:behaviors>
          <w:behavior w:val="content"/>
        </w:behaviors>
        <w:guid w:val="{BE5A0817-A8B6-4C41-A110-03680051B7D5}"/>
      </w:docPartPr>
      <w:docPartBody>
        <w:p w:rsidR="00DC7B33" w:rsidRDefault="00FD2121">
          <w:pPr>
            <w:pStyle w:val="674C8A41B2E24F319E7FDCFF32D22E65"/>
          </w:pPr>
          <w:r>
            <w:t>Time</w:t>
          </w:r>
        </w:p>
      </w:docPartBody>
    </w:docPart>
    <w:docPart>
      <w:docPartPr>
        <w:name w:val="20C3DA281E8848B5B56F789423BFA06F"/>
        <w:category>
          <w:name w:val="General"/>
          <w:gallery w:val="placeholder"/>
        </w:category>
        <w:types>
          <w:type w:val="bbPlcHdr"/>
        </w:types>
        <w:behaviors>
          <w:behavior w:val="content"/>
        </w:behaviors>
        <w:guid w:val="{CB427AE4-3914-4576-8817-FE8BD573A3D1}"/>
      </w:docPartPr>
      <w:docPartBody>
        <w:p w:rsidR="00DC7B33" w:rsidRDefault="00FD2121">
          <w:pPr>
            <w:pStyle w:val="20C3DA281E8848B5B56F789423BFA06F"/>
          </w:pPr>
          <w:r>
            <w:t>Location</w:t>
          </w:r>
        </w:p>
      </w:docPartBody>
    </w:docPart>
    <w:docPart>
      <w:docPartPr>
        <w:name w:val="155273271F354D8AA4C2AED8F03F8316"/>
        <w:category>
          <w:name w:val="General"/>
          <w:gallery w:val="placeholder"/>
        </w:category>
        <w:types>
          <w:type w:val="bbPlcHdr"/>
        </w:types>
        <w:behaviors>
          <w:behavior w:val="content"/>
        </w:behaviors>
        <w:guid w:val="{8E44367F-0C47-47EE-BF5C-F0B985C2C503}"/>
      </w:docPartPr>
      <w:docPartBody>
        <w:p w:rsidR="00DC7B33" w:rsidRDefault="00FD2121">
          <w:pPr>
            <w:pStyle w:val="155273271F354D8AA4C2AED8F03F8316"/>
          </w:pPr>
          <w:r>
            <w:t>Contact Name</w:t>
          </w:r>
        </w:p>
      </w:docPartBody>
    </w:docPart>
    <w:docPart>
      <w:docPartPr>
        <w:name w:val="C77B6D93AEE14C9EB6DAD2C0827225E7"/>
        <w:category>
          <w:name w:val="General"/>
          <w:gallery w:val="placeholder"/>
        </w:category>
        <w:types>
          <w:type w:val="bbPlcHdr"/>
        </w:types>
        <w:behaviors>
          <w:behavior w:val="content"/>
        </w:behaviors>
        <w:guid w:val="{BDD71BA7-3F4B-4D58-BBE5-103F846BF6F6}"/>
      </w:docPartPr>
      <w:docPartBody>
        <w:p w:rsidR="00DC7B33" w:rsidRDefault="00FD2121">
          <w:pPr>
            <w:pStyle w:val="C77B6D93AEE14C9EB6DAD2C0827225E7"/>
          </w:pPr>
          <w:r>
            <w:t>Contact Phone</w:t>
          </w:r>
        </w:p>
      </w:docPartBody>
    </w:docPart>
    <w:docPart>
      <w:docPartPr>
        <w:name w:val="A5A7734ADAEE423390B3912A08F891DE"/>
        <w:category>
          <w:name w:val="General"/>
          <w:gallery w:val="placeholder"/>
        </w:category>
        <w:types>
          <w:type w:val="bbPlcHdr"/>
        </w:types>
        <w:behaviors>
          <w:behavior w:val="content"/>
        </w:behaviors>
        <w:guid w:val="{0117907C-D5CD-463C-961E-3FC9C9272046}"/>
      </w:docPartPr>
      <w:docPartBody>
        <w:p w:rsidR="00DC7B33" w:rsidRDefault="00FD2121">
          <w:pPr>
            <w:pStyle w:val="A5A7734ADAEE423390B3912A08F891DE"/>
          </w:pPr>
          <w:r>
            <w:t>Breakfast</w:t>
          </w:r>
        </w:p>
      </w:docPartBody>
    </w:docPart>
    <w:docPart>
      <w:docPartPr>
        <w:name w:val="64818003B2A044989043BC53585D3BDB"/>
        <w:category>
          <w:name w:val="General"/>
          <w:gallery w:val="placeholder"/>
        </w:category>
        <w:types>
          <w:type w:val="bbPlcHdr"/>
        </w:types>
        <w:behaviors>
          <w:behavior w:val="content"/>
        </w:behaviors>
        <w:guid w:val="{0047A3C3-22FC-43E2-B624-2603A4284D7C}"/>
      </w:docPartPr>
      <w:docPartBody>
        <w:p w:rsidR="00DC7B33" w:rsidRDefault="00FD2121">
          <w:pPr>
            <w:pStyle w:val="64818003B2A044989043BC53585D3BDB"/>
          </w:pPr>
          <w:r>
            <w:t>Enter time</w:t>
          </w:r>
        </w:p>
      </w:docPartBody>
    </w:docPart>
    <w:docPart>
      <w:docPartPr>
        <w:name w:val="413BB24833FF4DDBA20A580471896933"/>
        <w:category>
          <w:name w:val="General"/>
          <w:gallery w:val="placeholder"/>
        </w:category>
        <w:types>
          <w:type w:val="bbPlcHdr"/>
        </w:types>
        <w:behaviors>
          <w:behavior w:val="content"/>
        </w:behaviors>
        <w:guid w:val="{5F2CA2DD-BFE4-4F62-BB14-1A400EAEAA2A}"/>
      </w:docPartPr>
      <w:docPartBody>
        <w:p w:rsidR="00DC7B33" w:rsidRDefault="00FD2121">
          <w:pPr>
            <w:pStyle w:val="413BB24833FF4DDBA20A580471896933"/>
          </w:pPr>
          <w:r>
            <w:t>Enter location</w:t>
          </w:r>
        </w:p>
      </w:docPartBody>
    </w:docPart>
    <w:docPart>
      <w:docPartPr>
        <w:name w:val="6AE22DA334394C5BAF95D8FCDEDC2E93"/>
        <w:category>
          <w:name w:val="General"/>
          <w:gallery w:val="placeholder"/>
        </w:category>
        <w:types>
          <w:type w:val="bbPlcHdr"/>
        </w:types>
        <w:behaviors>
          <w:behavior w:val="content"/>
        </w:behaviors>
        <w:guid w:val="{FD1F7FA7-E798-4A70-8D07-4BB24D242C85}"/>
      </w:docPartPr>
      <w:docPartBody>
        <w:p w:rsidR="00DC7B33" w:rsidRDefault="00FD2121">
          <w:pPr>
            <w:pStyle w:val="6AE22DA334394C5BAF95D8FCDEDC2E93"/>
          </w:pPr>
          <w:r>
            <w:t>Enter contact name</w:t>
          </w:r>
        </w:p>
      </w:docPartBody>
    </w:docPart>
    <w:docPart>
      <w:docPartPr>
        <w:name w:val="F3EC8C097E5940A09E71F2CF85351DCD"/>
        <w:category>
          <w:name w:val="General"/>
          <w:gallery w:val="placeholder"/>
        </w:category>
        <w:types>
          <w:type w:val="bbPlcHdr"/>
        </w:types>
        <w:behaviors>
          <w:behavior w:val="content"/>
        </w:behaviors>
        <w:guid w:val="{41E6CBC1-8D09-40A7-9C53-361FFAE1B274}"/>
      </w:docPartPr>
      <w:docPartBody>
        <w:p w:rsidR="00DC7B33" w:rsidRDefault="00FD2121">
          <w:pPr>
            <w:pStyle w:val="F3EC8C097E5940A09E71F2CF85351DCD"/>
          </w:pPr>
          <w:r>
            <w:t>Enter contact phone</w:t>
          </w:r>
        </w:p>
      </w:docPartBody>
    </w:docPart>
    <w:docPart>
      <w:docPartPr>
        <w:name w:val="62E0FE99A9A84381B26849780497DB46"/>
        <w:category>
          <w:name w:val="General"/>
          <w:gallery w:val="placeholder"/>
        </w:category>
        <w:types>
          <w:type w:val="bbPlcHdr"/>
        </w:types>
        <w:behaviors>
          <w:behavior w:val="content"/>
        </w:behaviors>
        <w:guid w:val="{8C843501-ABA4-4AFD-A389-29AA3C992933}"/>
      </w:docPartPr>
      <w:docPartBody>
        <w:p w:rsidR="00DC7B33" w:rsidRDefault="00FD2121">
          <w:pPr>
            <w:pStyle w:val="62E0FE99A9A84381B26849780497DB46"/>
          </w:pPr>
          <w:r>
            <w:t>Technical Workshop</w:t>
          </w:r>
        </w:p>
      </w:docPartBody>
    </w:docPart>
    <w:docPart>
      <w:docPartPr>
        <w:name w:val="1066109441B64AE4BA8CDB7E6D86AC24"/>
        <w:category>
          <w:name w:val="General"/>
          <w:gallery w:val="placeholder"/>
        </w:category>
        <w:types>
          <w:type w:val="bbPlcHdr"/>
        </w:types>
        <w:behaviors>
          <w:behavior w:val="content"/>
        </w:behaviors>
        <w:guid w:val="{72A60DE6-D1F7-4BF4-B5A1-9904ACBDD041}"/>
      </w:docPartPr>
      <w:docPartBody>
        <w:p w:rsidR="00DC7B33" w:rsidRDefault="00FD2121">
          <w:pPr>
            <w:pStyle w:val="1066109441B64AE4BA8CDB7E6D86AC24"/>
          </w:pPr>
          <w:r>
            <w:t>Enter time</w:t>
          </w:r>
        </w:p>
      </w:docPartBody>
    </w:docPart>
    <w:docPart>
      <w:docPartPr>
        <w:name w:val="EC15281E9A6140C5896F19E4DB243564"/>
        <w:category>
          <w:name w:val="General"/>
          <w:gallery w:val="placeholder"/>
        </w:category>
        <w:types>
          <w:type w:val="bbPlcHdr"/>
        </w:types>
        <w:behaviors>
          <w:behavior w:val="content"/>
        </w:behaviors>
        <w:guid w:val="{21D3E747-F8EA-459D-8F15-0E68908BAE1E}"/>
      </w:docPartPr>
      <w:docPartBody>
        <w:p w:rsidR="00DC7B33" w:rsidRDefault="00FD2121">
          <w:pPr>
            <w:pStyle w:val="EC15281E9A6140C5896F19E4DB243564"/>
          </w:pPr>
          <w:r>
            <w:t>Enter location</w:t>
          </w:r>
        </w:p>
      </w:docPartBody>
    </w:docPart>
    <w:docPart>
      <w:docPartPr>
        <w:name w:val="8FD8806F9F854E0CB9A764E3536BA291"/>
        <w:category>
          <w:name w:val="General"/>
          <w:gallery w:val="placeholder"/>
        </w:category>
        <w:types>
          <w:type w:val="bbPlcHdr"/>
        </w:types>
        <w:behaviors>
          <w:behavior w:val="content"/>
        </w:behaviors>
        <w:guid w:val="{2DE48175-4280-4F97-B014-0C6D45D590F4}"/>
      </w:docPartPr>
      <w:docPartBody>
        <w:p w:rsidR="00DC7B33" w:rsidRDefault="00FD2121">
          <w:pPr>
            <w:pStyle w:val="8FD8806F9F854E0CB9A764E3536BA291"/>
          </w:pPr>
          <w:r>
            <w:t>Enter contact name</w:t>
          </w:r>
        </w:p>
      </w:docPartBody>
    </w:docPart>
    <w:docPart>
      <w:docPartPr>
        <w:name w:val="019A5772BE3F4744B6F60674478A9B4E"/>
        <w:category>
          <w:name w:val="General"/>
          <w:gallery w:val="placeholder"/>
        </w:category>
        <w:types>
          <w:type w:val="bbPlcHdr"/>
        </w:types>
        <w:behaviors>
          <w:behavior w:val="content"/>
        </w:behaviors>
        <w:guid w:val="{2E362B1C-2DFA-4B91-A7A1-3481B2B23728}"/>
      </w:docPartPr>
      <w:docPartBody>
        <w:p w:rsidR="00DC7B33" w:rsidRDefault="00FD2121">
          <w:pPr>
            <w:pStyle w:val="019A5772BE3F4744B6F60674478A9B4E"/>
          </w:pPr>
          <w:r>
            <w:t>Enter contact phone</w:t>
          </w:r>
        </w:p>
      </w:docPartBody>
    </w:docPart>
    <w:docPart>
      <w:docPartPr>
        <w:name w:val="3F988506667C4875BAE6F0887B988D6B"/>
        <w:category>
          <w:name w:val="General"/>
          <w:gallery w:val="placeholder"/>
        </w:category>
        <w:types>
          <w:type w:val="bbPlcHdr"/>
        </w:types>
        <w:behaviors>
          <w:behavior w:val="content"/>
        </w:behaviors>
        <w:guid w:val="{6EC0159B-D8C4-4EEA-A95E-B9B0D88C57F0}"/>
      </w:docPartPr>
      <w:docPartBody>
        <w:p w:rsidR="00DC7B33" w:rsidRDefault="00FD2121">
          <w:pPr>
            <w:pStyle w:val="3F988506667C4875BAE6F0887B988D6B"/>
          </w:pPr>
          <w:r>
            <w:t>Lunch</w:t>
          </w:r>
        </w:p>
      </w:docPartBody>
    </w:docPart>
    <w:docPart>
      <w:docPartPr>
        <w:name w:val="6D630911151844E4909948F537DC2C0D"/>
        <w:category>
          <w:name w:val="General"/>
          <w:gallery w:val="placeholder"/>
        </w:category>
        <w:types>
          <w:type w:val="bbPlcHdr"/>
        </w:types>
        <w:behaviors>
          <w:behavior w:val="content"/>
        </w:behaviors>
        <w:guid w:val="{5513AEA3-F6D0-4EBC-8CD6-F77EBABB18FF}"/>
      </w:docPartPr>
      <w:docPartBody>
        <w:p w:rsidR="00DC7B33" w:rsidRDefault="00FD2121">
          <w:pPr>
            <w:pStyle w:val="6D630911151844E4909948F537DC2C0D"/>
          </w:pPr>
          <w:r>
            <w:t>Enter time</w:t>
          </w:r>
        </w:p>
      </w:docPartBody>
    </w:docPart>
    <w:docPart>
      <w:docPartPr>
        <w:name w:val="0F681F2956844A968A0A78A4BDB26A63"/>
        <w:category>
          <w:name w:val="General"/>
          <w:gallery w:val="placeholder"/>
        </w:category>
        <w:types>
          <w:type w:val="bbPlcHdr"/>
        </w:types>
        <w:behaviors>
          <w:behavior w:val="content"/>
        </w:behaviors>
        <w:guid w:val="{6CF3F7A3-C10D-401C-9690-E163E6F934E2}"/>
      </w:docPartPr>
      <w:docPartBody>
        <w:p w:rsidR="00DC7B33" w:rsidRDefault="00FD2121">
          <w:pPr>
            <w:pStyle w:val="0F681F2956844A968A0A78A4BDB26A63"/>
          </w:pPr>
          <w:r>
            <w:t>Enter location</w:t>
          </w:r>
        </w:p>
      </w:docPartBody>
    </w:docPart>
    <w:docPart>
      <w:docPartPr>
        <w:name w:val="0A96CCCCCEFC4F3EB37FB46936673C85"/>
        <w:category>
          <w:name w:val="General"/>
          <w:gallery w:val="placeholder"/>
        </w:category>
        <w:types>
          <w:type w:val="bbPlcHdr"/>
        </w:types>
        <w:behaviors>
          <w:behavior w:val="content"/>
        </w:behaviors>
        <w:guid w:val="{DBC5F655-EA56-473A-BFF5-7C7867942BFE}"/>
      </w:docPartPr>
      <w:docPartBody>
        <w:p w:rsidR="00DC7B33" w:rsidRDefault="00FD2121">
          <w:pPr>
            <w:pStyle w:val="0A96CCCCCEFC4F3EB37FB46936673C85"/>
          </w:pPr>
          <w:r>
            <w:t>Enter contact name</w:t>
          </w:r>
        </w:p>
      </w:docPartBody>
    </w:docPart>
    <w:docPart>
      <w:docPartPr>
        <w:name w:val="3494E270C7554E70A084F85D853B1DAD"/>
        <w:category>
          <w:name w:val="General"/>
          <w:gallery w:val="placeholder"/>
        </w:category>
        <w:types>
          <w:type w:val="bbPlcHdr"/>
        </w:types>
        <w:behaviors>
          <w:behavior w:val="content"/>
        </w:behaviors>
        <w:guid w:val="{9B4E6415-8A04-465F-BEBA-DC4560A847CE}"/>
      </w:docPartPr>
      <w:docPartBody>
        <w:p w:rsidR="00DC7B33" w:rsidRDefault="00FD2121">
          <w:pPr>
            <w:pStyle w:val="3494E270C7554E70A084F85D853B1DAD"/>
          </w:pPr>
          <w:r>
            <w:t>Enter contact phone</w:t>
          </w:r>
        </w:p>
      </w:docPartBody>
    </w:docPart>
    <w:docPart>
      <w:docPartPr>
        <w:name w:val="D3E2855D5D7E402480A485B075913CD5"/>
        <w:category>
          <w:name w:val="General"/>
          <w:gallery w:val="placeholder"/>
        </w:category>
        <w:types>
          <w:type w:val="bbPlcHdr"/>
        </w:types>
        <w:behaviors>
          <w:behavior w:val="content"/>
        </w:behaviors>
        <w:guid w:val="{9DC5AEAE-8F3A-451F-9F33-FED5180D4A8C}"/>
      </w:docPartPr>
      <w:docPartBody>
        <w:p w:rsidR="00DC7B33" w:rsidRDefault="00FD2121">
          <w:pPr>
            <w:pStyle w:val="D3E2855D5D7E402480A485B075913CD5"/>
          </w:pPr>
          <w:r>
            <w:t>Client Visit</w:t>
          </w:r>
        </w:p>
      </w:docPartBody>
    </w:docPart>
    <w:docPart>
      <w:docPartPr>
        <w:name w:val="D1272843B1F14026A64301649B22F634"/>
        <w:category>
          <w:name w:val="General"/>
          <w:gallery w:val="placeholder"/>
        </w:category>
        <w:types>
          <w:type w:val="bbPlcHdr"/>
        </w:types>
        <w:behaviors>
          <w:behavior w:val="content"/>
        </w:behaviors>
        <w:guid w:val="{1B0BC980-F6BE-4B34-BB37-1796C72E6F6F}"/>
      </w:docPartPr>
      <w:docPartBody>
        <w:p w:rsidR="00DC7B33" w:rsidRDefault="00FD2121">
          <w:pPr>
            <w:pStyle w:val="D1272843B1F14026A64301649B22F634"/>
          </w:pPr>
          <w:r>
            <w:t>Enter time</w:t>
          </w:r>
        </w:p>
      </w:docPartBody>
    </w:docPart>
    <w:docPart>
      <w:docPartPr>
        <w:name w:val="C890490D7D994B07BD1A7015E5CE4EE7"/>
        <w:category>
          <w:name w:val="General"/>
          <w:gallery w:val="placeholder"/>
        </w:category>
        <w:types>
          <w:type w:val="bbPlcHdr"/>
        </w:types>
        <w:behaviors>
          <w:behavior w:val="content"/>
        </w:behaviors>
        <w:guid w:val="{EEC4B390-E055-4281-B92B-E693114465F1}"/>
      </w:docPartPr>
      <w:docPartBody>
        <w:p w:rsidR="00DC7B33" w:rsidRDefault="00FD2121">
          <w:pPr>
            <w:pStyle w:val="C890490D7D994B07BD1A7015E5CE4EE7"/>
          </w:pPr>
          <w:r>
            <w:t>Enter location</w:t>
          </w:r>
        </w:p>
      </w:docPartBody>
    </w:docPart>
    <w:docPart>
      <w:docPartPr>
        <w:name w:val="B2E23B5891C84345867A465FEFF745D8"/>
        <w:category>
          <w:name w:val="General"/>
          <w:gallery w:val="placeholder"/>
        </w:category>
        <w:types>
          <w:type w:val="bbPlcHdr"/>
        </w:types>
        <w:behaviors>
          <w:behavior w:val="content"/>
        </w:behaviors>
        <w:guid w:val="{2B485D49-7F82-4A6C-8B11-8339DFB7598C}"/>
      </w:docPartPr>
      <w:docPartBody>
        <w:p w:rsidR="00DC7B33" w:rsidRDefault="00FD2121">
          <w:pPr>
            <w:pStyle w:val="B2E23B5891C84345867A465FEFF745D8"/>
          </w:pPr>
          <w:r>
            <w:t>Enter contact name</w:t>
          </w:r>
        </w:p>
      </w:docPartBody>
    </w:docPart>
    <w:docPart>
      <w:docPartPr>
        <w:name w:val="7468025A544E45D6B6081CDC6E5257F4"/>
        <w:category>
          <w:name w:val="General"/>
          <w:gallery w:val="placeholder"/>
        </w:category>
        <w:types>
          <w:type w:val="bbPlcHdr"/>
        </w:types>
        <w:behaviors>
          <w:behavior w:val="content"/>
        </w:behaviors>
        <w:guid w:val="{662704E1-B5A0-43CD-8CB3-F6A76204194C}"/>
      </w:docPartPr>
      <w:docPartBody>
        <w:p w:rsidR="00DC7B33" w:rsidRDefault="00FD2121">
          <w:pPr>
            <w:pStyle w:val="7468025A544E45D6B6081CDC6E5257F4"/>
          </w:pPr>
          <w:r>
            <w:t>Enter contact phone</w:t>
          </w:r>
        </w:p>
      </w:docPartBody>
    </w:docPart>
    <w:docPart>
      <w:docPartPr>
        <w:name w:val="FF743A0071E942F08813844C96DFB0ED"/>
        <w:category>
          <w:name w:val="General"/>
          <w:gallery w:val="placeholder"/>
        </w:category>
        <w:types>
          <w:type w:val="bbPlcHdr"/>
        </w:types>
        <w:behaviors>
          <w:behavior w:val="content"/>
        </w:behaviors>
        <w:guid w:val="{8C2D909D-F112-47A6-9770-C5D7F532150C}"/>
      </w:docPartPr>
      <w:docPartBody>
        <w:p w:rsidR="00DC7B33" w:rsidRDefault="00FD2121">
          <w:pPr>
            <w:pStyle w:val="FF743A0071E942F08813844C96DFB0ED"/>
          </w:pPr>
          <w:r>
            <w:t>Dinner</w:t>
          </w:r>
        </w:p>
      </w:docPartBody>
    </w:docPart>
    <w:docPart>
      <w:docPartPr>
        <w:name w:val="6E8868E4D10548F2A4746AF1B4C22094"/>
        <w:category>
          <w:name w:val="General"/>
          <w:gallery w:val="placeholder"/>
        </w:category>
        <w:types>
          <w:type w:val="bbPlcHdr"/>
        </w:types>
        <w:behaviors>
          <w:behavior w:val="content"/>
        </w:behaviors>
        <w:guid w:val="{85E30224-C786-4089-A477-EC64BBFF718B}"/>
      </w:docPartPr>
      <w:docPartBody>
        <w:p w:rsidR="00DC7B33" w:rsidRDefault="00FD2121">
          <w:pPr>
            <w:pStyle w:val="6E8868E4D10548F2A4746AF1B4C22094"/>
          </w:pPr>
          <w:r>
            <w:t>Enter time</w:t>
          </w:r>
        </w:p>
      </w:docPartBody>
    </w:docPart>
    <w:docPart>
      <w:docPartPr>
        <w:name w:val="6485E677554244FB945F58F59D104FFC"/>
        <w:category>
          <w:name w:val="General"/>
          <w:gallery w:val="placeholder"/>
        </w:category>
        <w:types>
          <w:type w:val="bbPlcHdr"/>
        </w:types>
        <w:behaviors>
          <w:behavior w:val="content"/>
        </w:behaviors>
        <w:guid w:val="{36C47A09-4357-4835-B786-A6FC159C468C}"/>
      </w:docPartPr>
      <w:docPartBody>
        <w:p w:rsidR="00DC7B33" w:rsidRDefault="00FD2121">
          <w:pPr>
            <w:pStyle w:val="6485E677554244FB945F58F59D104FFC"/>
          </w:pPr>
          <w:r>
            <w:t>Enter location</w:t>
          </w:r>
        </w:p>
      </w:docPartBody>
    </w:docPart>
    <w:docPart>
      <w:docPartPr>
        <w:name w:val="DAC3AAD59E334F6A93B532A538B0C5DF"/>
        <w:category>
          <w:name w:val="General"/>
          <w:gallery w:val="placeholder"/>
        </w:category>
        <w:types>
          <w:type w:val="bbPlcHdr"/>
        </w:types>
        <w:behaviors>
          <w:behavior w:val="content"/>
        </w:behaviors>
        <w:guid w:val="{2096B4FB-7187-4162-A968-2692B61F09AE}"/>
      </w:docPartPr>
      <w:docPartBody>
        <w:p w:rsidR="00DC7B33" w:rsidRDefault="00FD2121">
          <w:pPr>
            <w:pStyle w:val="DAC3AAD59E334F6A93B532A538B0C5DF"/>
          </w:pPr>
          <w:r>
            <w:t>Enter contact name</w:t>
          </w:r>
        </w:p>
      </w:docPartBody>
    </w:docPart>
    <w:docPart>
      <w:docPartPr>
        <w:name w:val="0AEC4FB89E1D476AAF24087ACB05AB40"/>
        <w:category>
          <w:name w:val="General"/>
          <w:gallery w:val="placeholder"/>
        </w:category>
        <w:types>
          <w:type w:val="bbPlcHdr"/>
        </w:types>
        <w:behaviors>
          <w:behavior w:val="content"/>
        </w:behaviors>
        <w:guid w:val="{FD4FA920-4F0E-4DB6-BBF1-6D8E38B93348}"/>
      </w:docPartPr>
      <w:docPartBody>
        <w:p w:rsidR="00DC7B33" w:rsidRDefault="00FD2121">
          <w:pPr>
            <w:pStyle w:val="0AEC4FB89E1D476AAF24087ACB05AB40"/>
          </w:pPr>
          <w:r>
            <w:t>Enter contact phone</w:t>
          </w:r>
        </w:p>
      </w:docPartBody>
    </w:docPart>
    <w:docPart>
      <w:docPartPr>
        <w:name w:val="A33B8777409A48F2BB5A4860B55C6AE8"/>
        <w:category>
          <w:name w:val="General"/>
          <w:gallery w:val="placeholder"/>
        </w:category>
        <w:types>
          <w:type w:val="bbPlcHdr"/>
        </w:types>
        <w:behaviors>
          <w:behavior w:val="content"/>
        </w:behaviors>
        <w:guid w:val="{DF8288D2-9C84-42F1-A601-8B8849C96FA1}"/>
      </w:docPartPr>
      <w:docPartBody>
        <w:p w:rsidR="00DC7B33" w:rsidRDefault="00FD2121">
          <w:pPr>
            <w:pStyle w:val="A33B8777409A48F2BB5A4860B55C6AE8"/>
          </w:pPr>
          <w:r>
            <w:t>Conference Call Meeting</w:t>
          </w:r>
        </w:p>
      </w:docPartBody>
    </w:docPart>
    <w:docPart>
      <w:docPartPr>
        <w:name w:val="BE8D775192ED4713836F814793ACBAC5"/>
        <w:category>
          <w:name w:val="General"/>
          <w:gallery w:val="placeholder"/>
        </w:category>
        <w:types>
          <w:type w:val="bbPlcHdr"/>
        </w:types>
        <w:behaviors>
          <w:behavior w:val="content"/>
        </w:behaviors>
        <w:guid w:val="{911C4DF8-854E-4B01-A693-D7C0AFF2308C}"/>
      </w:docPartPr>
      <w:docPartBody>
        <w:p w:rsidR="00DC7B33" w:rsidRDefault="00FD2121">
          <w:pPr>
            <w:pStyle w:val="BE8D775192ED4713836F814793ACBAC5"/>
          </w:pPr>
          <w:r>
            <w:t>Enter time</w:t>
          </w:r>
        </w:p>
      </w:docPartBody>
    </w:docPart>
    <w:docPart>
      <w:docPartPr>
        <w:name w:val="BF27F6B525C6465AA3AC107BEE6FF809"/>
        <w:category>
          <w:name w:val="General"/>
          <w:gallery w:val="placeholder"/>
        </w:category>
        <w:types>
          <w:type w:val="bbPlcHdr"/>
        </w:types>
        <w:behaviors>
          <w:behavior w:val="content"/>
        </w:behaviors>
        <w:guid w:val="{56B1A994-7E7D-440B-84A7-F7B65CE5E2EB}"/>
      </w:docPartPr>
      <w:docPartBody>
        <w:p w:rsidR="00DC7B33" w:rsidRDefault="00FD2121">
          <w:pPr>
            <w:pStyle w:val="BF27F6B525C6465AA3AC107BEE6FF809"/>
          </w:pPr>
          <w:r>
            <w:t>Enter location</w:t>
          </w:r>
        </w:p>
      </w:docPartBody>
    </w:docPart>
    <w:docPart>
      <w:docPartPr>
        <w:name w:val="E831D91389704AA198A1864312B48F9E"/>
        <w:category>
          <w:name w:val="General"/>
          <w:gallery w:val="placeholder"/>
        </w:category>
        <w:types>
          <w:type w:val="bbPlcHdr"/>
        </w:types>
        <w:behaviors>
          <w:behavior w:val="content"/>
        </w:behaviors>
        <w:guid w:val="{4D00D48C-9A8D-4742-9CCE-95600F8E151A}"/>
      </w:docPartPr>
      <w:docPartBody>
        <w:p w:rsidR="00DC7B33" w:rsidRDefault="00FD2121">
          <w:pPr>
            <w:pStyle w:val="E831D91389704AA198A1864312B48F9E"/>
          </w:pPr>
          <w:r>
            <w:t>Enter contact name</w:t>
          </w:r>
        </w:p>
      </w:docPartBody>
    </w:docPart>
    <w:docPart>
      <w:docPartPr>
        <w:name w:val="B119FFABA81A45BC9AF4D66F0D7BD149"/>
        <w:category>
          <w:name w:val="General"/>
          <w:gallery w:val="placeholder"/>
        </w:category>
        <w:types>
          <w:type w:val="bbPlcHdr"/>
        </w:types>
        <w:behaviors>
          <w:behavior w:val="content"/>
        </w:behaviors>
        <w:guid w:val="{999E713C-3A20-4DC9-8BFD-9D597E6C24A7}"/>
      </w:docPartPr>
      <w:docPartBody>
        <w:p w:rsidR="00DC7B33" w:rsidRDefault="00FD2121">
          <w:pPr>
            <w:pStyle w:val="B119FFABA81A45BC9AF4D66F0D7BD149"/>
          </w:pPr>
          <w:r>
            <w:t>Enter contact phone</w:t>
          </w:r>
        </w:p>
      </w:docPartBody>
    </w:docPart>
    <w:docPart>
      <w:docPartPr>
        <w:name w:val="FDA6363388A84B8AA3DBD8EAAE887611"/>
        <w:category>
          <w:name w:val="General"/>
          <w:gallery w:val="placeholder"/>
        </w:category>
        <w:types>
          <w:type w:val="bbPlcHdr"/>
        </w:types>
        <w:behaviors>
          <w:behavior w:val="content"/>
        </w:behaviors>
        <w:guid w:val="{53FE0ABE-D0BB-48C8-B733-BE6D521062AF}"/>
      </w:docPartPr>
      <w:docPartBody>
        <w:p w:rsidR="00DC7B33" w:rsidRDefault="00FD2121">
          <w:pPr>
            <w:pStyle w:val="FDA6363388A84B8AA3DBD8EAAE887611"/>
          </w:pPr>
          <w:r>
            <w:t>Other 1</w:t>
          </w:r>
        </w:p>
      </w:docPartBody>
    </w:docPart>
    <w:docPart>
      <w:docPartPr>
        <w:name w:val="CD52E7C721754D3D993AD5BA47170C87"/>
        <w:category>
          <w:name w:val="General"/>
          <w:gallery w:val="placeholder"/>
        </w:category>
        <w:types>
          <w:type w:val="bbPlcHdr"/>
        </w:types>
        <w:behaviors>
          <w:behavior w:val="content"/>
        </w:behaviors>
        <w:guid w:val="{43ADF86D-AF9E-43E0-A6A6-191CC7F8EB40}"/>
      </w:docPartPr>
      <w:docPartBody>
        <w:p w:rsidR="00DC7B33" w:rsidRDefault="00FD2121">
          <w:pPr>
            <w:pStyle w:val="CD52E7C721754D3D993AD5BA47170C87"/>
          </w:pPr>
          <w:r>
            <w:t>Enter time</w:t>
          </w:r>
        </w:p>
      </w:docPartBody>
    </w:docPart>
    <w:docPart>
      <w:docPartPr>
        <w:name w:val="24F45E53D8244F719AC29F0AB6A575CF"/>
        <w:category>
          <w:name w:val="General"/>
          <w:gallery w:val="placeholder"/>
        </w:category>
        <w:types>
          <w:type w:val="bbPlcHdr"/>
        </w:types>
        <w:behaviors>
          <w:behavior w:val="content"/>
        </w:behaviors>
        <w:guid w:val="{304FEB07-9FE7-4F12-BF72-1D0CEE978FF3}"/>
      </w:docPartPr>
      <w:docPartBody>
        <w:p w:rsidR="00DC7B33" w:rsidRDefault="00FD2121">
          <w:pPr>
            <w:pStyle w:val="24F45E53D8244F719AC29F0AB6A575CF"/>
          </w:pPr>
          <w:r>
            <w:t>Enter location</w:t>
          </w:r>
        </w:p>
      </w:docPartBody>
    </w:docPart>
    <w:docPart>
      <w:docPartPr>
        <w:name w:val="07BAC7B1D69A4BEA910EC5BB01CC0C35"/>
        <w:category>
          <w:name w:val="General"/>
          <w:gallery w:val="placeholder"/>
        </w:category>
        <w:types>
          <w:type w:val="bbPlcHdr"/>
        </w:types>
        <w:behaviors>
          <w:behavior w:val="content"/>
        </w:behaviors>
        <w:guid w:val="{4EB64033-B5A1-43AF-AC10-D24F4800E15B}"/>
      </w:docPartPr>
      <w:docPartBody>
        <w:p w:rsidR="00DC7B33" w:rsidRDefault="00FD2121">
          <w:pPr>
            <w:pStyle w:val="07BAC7B1D69A4BEA910EC5BB01CC0C35"/>
          </w:pPr>
          <w:r>
            <w:t>Enter contact name</w:t>
          </w:r>
        </w:p>
      </w:docPartBody>
    </w:docPart>
    <w:docPart>
      <w:docPartPr>
        <w:name w:val="12FF8BACAAA2438296B5755E40BF9498"/>
        <w:category>
          <w:name w:val="General"/>
          <w:gallery w:val="placeholder"/>
        </w:category>
        <w:types>
          <w:type w:val="bbPlcHdr"/>
        </w:types>
        <w:behaviors>
          <w:behavior w:val="content"/>
        </w:behaviors>
        <w:guid w:val="{6D873034-52C4-438B-B29F-8C35B70AFF9A}"/>
      </w:docPartPr>
      <w:docPartBody>
        <w:p w:rsidR="00DC7B33" w:rsidRDefault="00FD2121">
          <w:pPr>
            <w:pStyle w:val="12FF8BACAAA2438296B5755E40BF9498"/>
          </w:pPr>
          <w:r>
            <w:t>Enter contact phone</w:t>
          </w:r>
        </w:p>
      </w:docPartBody>
    </w:docPart>
    <w:docPart>
      <w:docPartPr>
        <w:name w:val="34D2EF3A6FF04B678AF9D07683BD5E0F"/>
        <w:category>
          <w:name w:val="General"/>
          <w:gallery w:val="placeholder"/>
        </w:category>
        <w:types>
          <w:type w:val="bbPlcHdr"/>
        </w:types>
        <w:behaviors>
          <w:behavior w:val="content"/>
        </w:behaviors>
        <w:guid w:val="{EDC7FF9B-9734-421B-93ED-E292F3D1EC6C}"/>
      </w:docPartPr>
      <w:docPartBody>
        <w:p w:rsidR="00DC7B33" w:rsidRDefault="00FD2121">
          <w:pPr>
            <w:pStyle w:val="34D2EF3A6FF04B678AF9D07683BD5E0F"/>
          </w:pPr>
          <w:r>
            <w:t>Other 2</w:t>
          </w:r>
        </w:p>
      </w:docPartBody>
    </w:docPart>
    <w:docPart>
      <w:docPartPr>
        <w:name w:val="35C029B1197F44EA8077E81DDBD4D84B"/>
        <w:category>
          <w:name w:val="General"/>
          <w:gallery w:val="placeholder"/>
        </w:category>
        <w:types>
          <w:type w:val="bbPlcHdr"/>
        </w:types>
        <w:behaviors>
          <w:behavior w:val="content"/>
        </w:behaviors>
        <w:guid w:val="{7E8B677A-51A7-493A-9448-3BADFD39E6B4}"/>
      </w:docPartPr>
      <w:docPartBody>
        <w:p w:rsidR="00DC7B33" w:rsidRDefault="00FD2121">
          <w:pPr>
            <w:pStyle w:val="35C029B1197F44EA8077E81DDBD4D84B"/>
          </w:pPr>
          <w:r>
            <w:t>Enter time</w:t>
          </w:r>
        </w:p>
      </w:docPartBody>
    </w:docPart>
    <w:docPart>
      <w:docPartPr>
        <w:name w:val="F84EAE430D964EE09D62A03B98C30ED3"/>
        <w:category>
          <w:name w:val="General"/>
          <w:gallery w:val="placeholder"/>
        </w:category>
        <w:types>
          <w:type w:val="bbPlcHdr"/>
        </w:types>
        <w:behaviors>
          <w:behavior w:val="content"/>
        </w:behaviors>
        <w:guid w:val="{80B092E1-8654-4A92-833F-2AEC2504FA1B}"/>
      </w:docPartPr>
      <w:docPartBody>
        <w:p w:rsidR="00DC7B33" w:rsidRDefault="00FD2121">
          <w:pPr>
            <w:pStyle w:val="F84EAE430D964EE09D62A03B98C30ED3"/>
          </w:pPr>
          <w:r>
            <w:t>Enter location</w:t>
          </w:r>
        </w:p>
      </w:docPartBody>
    </w:docPart>
    <w:docPart>
      <w:docPartPr>
        <w:name w:val="1EBD9E1D5BBE446199D71A2B1E2D9B9A"/>
        <w:category>
          <w:name w:val="General"/>
          <w:gallery w:val="placeholder"/>
        </w:category>
        <w:types>
          <w:type w:val="bbPlcHdr"/>
        </w:types>
        <w:behaviors>
          <w:behavior w:val="content"/>
        </w:behaviors>
        <w:guid w:val="{986EC54E-6796-4EF5-B3DF-15D6967E9539}"/>
      </w:docPartPr>
      <w:docPartBody>
        <w:p w:rsidR="00DC7B33" w:rsidRDefault="00FD2121">
          <w:pPr>
            <w:pStyle w:val="1EBD9E1D5BBE446199D71A2B1E2D9B9A"/>
          </w:pPr>
          <w:r>
            <w:t>Enter contact name</w:t>
          </w:r>
        </w:p>
      </w:docPartBody>
    </w:docPart>
    <w:docPart>
      <w:docPartPr>
        <w:name w:val="9F9F722158C34699800FD29DD39F062A"/>
        <w:category>
          <w:name w:val="General"/>
          <w:gallery w:val="placeholder"/>
        </w:category>
        <w:types>
          <w:type w:val="bbPlcHdr"/>
        </w:types>
        <w:behaviors>
          <w:behavior w:val="content"/>
        </w:behaviors>
        <w:guid w:val="{187277EB-5B73-41BC-9D14-A2C75254637B}"/>
      </w:docPartPr>
      <w:docPartBody>
        <w:p w:rsidR="00DC7B33" w:rsidRDefault="00FD2121">
          <w:pPr>
            <w:pStyle w:val="9F9F722158C34699800FD29DD39F062A"/>
          </w:pPr>
          <w:r>
            <w:t>Enter contact phone</w:t>
          </w:r>
        </w:p>
      </w:docPartBody>
    </w:docPart>
    <w:docPart>
      <w:docPartPr>
        <w:name w:val="FC41ACC03F5841B3B0ED151E21BF9756"/>
        <w:category>
          <w:name w:val="General"/>
          <w:gallery w:val="placeholder"/>
        </w:category>
        <w:types>
          <w:type w:val="bbPlcHdr"/>
        </w:types>
        <w:behaviors>
          <w:behavior w:val="content"/>
        </w:behaviors>
        <w:guid w:val="{C2935D0E-20A1-49BA-80F5-5E021E3DB11C}"/>
      </w:docPartPr>
      <w:docPartBody>
        <w:p w:rsidR="00DC7B33" w:rsidRDefault="00FD2121">
          <w:pPr>
            <w:pStyle w:val="FC41ACC03F5841B3B0ED151E21BF9756"/>
          </w:pPr>
          <w:r>
            <w:t>Other 3</w:t>
          </w:r>
        </w:p>
      </w:docPartBody>
    </w:docPart>
    <w:docPart>
      <w:docPartPr>
        <w:name w:val="62C94FDA11BD42D8855B1F7953D34F59"/>
        <w:category>
          <w:name w:val="General"/>
          <w:gallery w:val="placeholder"/>
        </w:category>
        <w:types>
          <w:type w:val="bbPlcHdr"/>
        </w:types>
        <w:behaviors>
          <w:behavior w:val="content"/>
        </w:behaviors>
        <w:guid w:val="{29CBA58D-C559-41B8-AC32-4F599F034E55}"/>
      </w:docPartPr>
      <w:docPartBody>
        <w:p w:rsidR="00DC7B33" w:rsidRDefault="00FD2121">
          <w:pPr>
            <w:pStyle w:val="62C94FDA11BD42D8855B1F7953D34F59"/>
          </w:pPr>
          <w:r>
            <w:t>Enter time</w:t>
          </w:r>
        </w:p>
      </w:docPartBody>
    </w:docPart>
    <w:docPart>
      <w:docPartPr>
        <w:name w:val="2D7C949BB16842C6B0C10CCCAE1A6076"/>
        <w:category>
          <w:name w:val="General"/>
          <w:gallery w:val="placeholder"/>
        </w:category>
        <w:types>
          <w:type w:val="bbPlcHdr"/>
        </w:types>
        <w:behaviors>
          <w:behavior w:val="content"/>
        </w:behaviors>
        <w:guid w:val="{71B31D6A-02F5-4F8F-9A81-B0B3C0BEC05F}"/>
      </w:docPartPr>
      <w:docPartBody>
        <w:p w:rsidR="00DC7B33" w:rsidRDefault="00FD2121">
          <w:pPr>
            <w:pStyle w:val="2D7C949BB16842C6B0C10CCCAE1A6076"/>
          </w:pPr>
          <w:r>
            <w:t>Enter location</w:t>
          </w:r>
        </w:p>
      </w:docPartBody>
    </w:docPart>
    <w:docPart>
      <w:docPartPr>
        <w:name w:val="8749F89A272841AA9CCF7CCD2493AD1F"/>
        <w:category>
          <w:name w:val="General"/>
          <w:gallery w:val="placeholder"/>
        </w:category>
        <w:types>
          <w:type w:val="bbPlcHdr"/>
        </w:types>
        <w:behaviors>
          <w:behavior w:val="content"/>
        </w:behaviors>
        <w:guid w:val="{506C5DFD-82BA-48B8-801F-3E0148D805A2}"/>
      </w:docPartPr>
      <w:docPartBody>
        <w:p w:rsidR="00DC7B33" w:rsidRDefault="00FD2121">
          <w:pPr>
            <w:pStyle w:val="8749F89A272841AA9CCF7CCD2493AD1F"/>
          </w:pPr>
          <w:r>
            <w:t>Enter contact name</w:t>
          </w:r>
        </w:p>
      </w:docPartBody>
    </w:docPart>
    <w:docPart>
      <w:docPartPr>
        <w:name w:val="6CA55814CD004E7980917DDCDE4878E7"/>
        <w:category>
          <w:name w:val="General"/>
          <w:gallery w:val="placeholder"/>
        </w:category>
        <w:types>
          <w:type w:val="bbPlcHdr"/>
        </w:types>
        <w:behaviors>
          <w:behavior w:val="content"/>
        </w:behaviors>
        <w:guid w:val="{BC8F2F58-3263-4291-BFC5-3E0F25206946}"/>
      </w:docPartPr>
      <w:docPartBody>
        <w:p w:rsidR="00DC7B33" w:rsidRDefault="00FD2121">
          <w:pPr>
            <w:pStyle w:val="6CA55814CD004E7980917DDCDE4878E7"/>
          </w:pPr>
          <w:r>
            <w:t>Enter contact phone</w:t>
          </w:r>
        </w:p>
      </w:docPartBody>
    </w:docPart>
    <w:docPart>
      <w:docPartPr>
        <w:name w:val="ECB15C0F1F3F4582ABA47622673F820C"/>
        <w:category>
          <w:name w:val="General"/>
          <w:gallery w:val="placeholder"/>
        </w:category>
        <w:types>
          <w:type w:val="bbPlcHdr"/>
        </w:types>
        <w:behaviors>
          <w:behavior w:val="content"/>
        </w:behaviors>
        <w:guid w:val="{CFFB871A-98F8-4368-9571-1AB04F79CBFE}"/>
      </w:docPartPr>
      <w:docPartBody>
        <w:p w:rsidR="00DC7B33" w:rsidRDefault="00FD2121">
          <w:pPr>
            <w:pStyle w:val="ECB15C0F1F3F4582ABA47622673F820C"/>
          </w:pPr>
          <w:r w:rsidRPr="00542D24">
            <w:t>Notes/Additional Items</w:t>
          </w:r>
        </w:p>
      </w:docPartBody>
    </w:docPart>
    <w:docPart>
      <w:docPartPr>
        <w:name w:val="1E20ACCD22304ACDBB98B7374F311ECC"/>
        <w:category>
          <w:name w:val="General"/>
          <w:gallery w:val="placeholder"/>
        </w:category>
        <w:types>
          <w:type w:val="bbPlcHdr"/>
        </w:types>
        <w:behaviors>
          <w:behavior w:val="content"/>
        </w:behaviors>
        <w:guid w:val="{B9CDE247-DB34-4BD1-B6FC-61076BC54DFC}"/>
      </w:docPartPr>
      <w:docPartBody>
        <w:p w:rsidR="00DC7B33" w:rsidRDefault="00FD2121">
          <w:pPr>
            <w:pStyle w:val="1E20ACCD22304ACDBB98B7374F311ECC"/>
          </w:pPr>
          <w:r>
            <w:t>Enter Notes/Additional Items</w:t>
          </w:r>
        </w:p>
      </w:docPartBody>
    </w:docPart>
    <w:docPart>
      <w:docPartPr>
        <w:name w:val="F8361F8D5A844034A1D5C4ABB22397BB"/>
        <w:category>
          <w:name w:val="General"/>
          <w:gallery w:val="placeholder"/>
        </w:category>
        <w:types>
          <w:type w:val="bbPlcHdr"/>
        </w:types>
        <w:behaviors>
          <w:behavior w:val="content"/>
        </w:behaviors>
        <w:guid w:val="{B5C12707-7209-4BF1-90D1-EB8674012762}"/>
      </w:docPartPr>
      <w:docPartBody>
        <w:p w:rsidR="00DC7B33" w:rsidRDefault="002577AF" w:rsidP="002577AF">
          <w:pPr>
            <w:pStyle w:val="F8361F8D5A844034A1D5C4ABB22397BB"/>
          </w:pPr>
          <w:r>
            <w:t>Breakfast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AF"/>
    <w:rsid w:val="002577AF"/>
    <w:rsid w:val="00932EEE"/>
    <w:rsid w:val="00AD6E30"/>
    <w:rsid w:val="00DC7B33"/>
    <w:rsid w:val="00FD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1AC4B6D4BB40D99C464607FDD089DC">
    <w:name w:val="DB1AC4B6D4BB40D99C464607FDD089DC"/>
  </w:style>
  <w:style w:type="paragraph" w:customStyle="1" w:styleId="4A46EC40D63C4389B9FFEB4F43147B46">
    <w:name w:val="4A46EC40D63C4389B9FFEB4F43147B46"/>
  </w:style>
  <w:style w:type="paragraph" w:customStyle="1" w:styleId="090CC439ADB549A0BC9ECA65B671E606">
    <w:name w:val="090CC439ADB549A0BC9ECA65B671E606"/>
  </w:style>
  <w:style w:type="paragraph" w:customStyle="1" w:styleId="DC6F0B947EE1439A91E21E98D452C6B0">
    <w:name w:val="DC6F0B947EE1439A91E21E98D452C6B0"/>
  </w:style>
  <w:style w:type="paragraph" w:customStyle="1" w:styleId="084495F1C11C44978C473A839958EA68">
    <w:name w:val="084495F1C11C44978C473A839958EA68"/>
  </w:style>
  <w:style w:type="paragraph" w:customStyle="1" w:styleId="9DE1B985659643C796C003A1AFBFEBB2">
    <w:name w:val="9DE1B985659643C796C003A1AFBFEBB2"/>
  </w:style>
  <w:style w:type="paragraph" w:customStyle="1" w:styleId="1AFD759840964B9F861C1BADF6F90EF1">
    <w:name w:val="1AFD759840964B9F861C1BADF6F90EF1"/>
  </w:style>
  <w:style w:type="paragraph" w:customStyle="1" w:styleId="8C4B78B8E99941B183644A9334C6BA8C">
    <w:name w:val="8C4B78B8E99941B183644A9334C6BA8C"/>
  </w:style>
  <w:style w:type="paragraph" w:customStyle="1" w:styleId="60E80827F0D74D358AC16CDC0F494C2B">
    <w:name w:val="60E80827F0D74D358AC16CDC0F494C2B"/>
  </w:style>
  <w:style w:type="paragraph" w:customStyle="1" w:styleId="813283CEBB254AC08D935BD943FFFAAE">
    <w:name w:val="813283CEBB254AC08D935BD943FFFAAE"/>
  </w:style>
  <w:style w:type="paragraph" w:customStyle="1" w:styleId="9DCCA85D144B4EB890326E3C3B9C5FB6">
    <w:name w:val="9DCCA85D144B4EB890326E3C3B9C5FB6"/>
  </w:style>
  <w:style w:type="paragraph" w:customStyle="1" w:styleId="197FC1EB239C4BD3937C4A22AE4A8F40">
    <w:name w:val="197FC1EB239C4BD3937C4A22AE4A8F40"/>
  </w:style>
  <w:style w:type="paragraph" w:customStyle="1" w:styleId="603068989A5B4A0B859377A9AA45FFEE">
    <w:name w:val="603068989A5B4A0B859377A9AA45FFEE"/>
  </w:style>
  <w:style w:type="paragraph" w:customStyle="1" w:styleId="9767921012704AE7ABF6F07F80A578C3">
    <w:name w:val="9767921012704AE7ABF6F07F80A578C3"/>
  </w:style>
  <w:style w:type="paragraph" w:customStyle="1" w:styleId="959B09568E5847BF9C7DCBBBC60656EA">
    <w:name w:val="959B09568E5847BF9C7DCBBBC60656EA"/>
  </w:style>
  <w:style w:type="paragraph" w:customStyle="1" w:styleId="417B829A034C4482A3BAA54ECD018EE2">
    <w:name w:val="417B829A034C4482A3BAA54ECD018EE2"/>
  </w:style>
  <w:style w:type="paragraph" w:customStyle="1" w:styleId="E7C299B0C9044D9E8FB8BB15F77E98C9">
    <w:name w:val="E7C299B0C9044D9E8FB8BB15F77E98C9"/>
  </w:style>
  <w:style w:type="paragraph" w:customStyle="1" w:styleId="1A967035775845CDB433691A846C8271">
    <w:name w:val="1A967035775845CDB433691A846C8271"/>
  </w:style>
  <w:style w:type="paragraph" w:customStyle="1" w:styleId="5BA7621E868F4BE5858E4993C65BB1F5">
    <w:name w:val="5BA7621E868F4BE5858E4993C65BB1F5"/>
  </w:style>
  <w:style w:type="paragraph" w:customStyle="1" w:styleId="7D354224B31D45A091AC195B9D3A18B8">
    <w:name w:val="7D354224B31D45A091AC195B9D3A18B8"/>
  </w:style>
  <w:style w:type="paragraph" w:customStyle="1" w:styleId="B22879552CD74BA38E54FA5F9BF67E42">
    <w:name w:val="B22879552CD74BA38E54FA5F9BF67E42"/>
  </w:style>
  <w:style w:type="paragraph" w:customStyle="1" w:styleId="4F59B25B65BE484685A61B8EB83016FD">
    <w:name w:val="4F59B25B65BE484685A61B8EB83016FD"/>
  </w:style>
  <w:style w:type="paragraph" w:customStyle="1" w:styleId="6AF4F298BD6B43108830CC4E6D961ED6">
    <w:name w:val="6AF4F298BD6B43108830CC4E6D961ED6"/>
  </w:style>
  <w:style w:type="paragraph" w:customStyle="1" w:styleId="7167EDC7F73F4C4DAB8BEB41A0A09A45">
    <w:name w:val="7167EDC7F73F4C4DAB8BEB41A0A09A45"/>
  </w:style>
  <w:style w:type="paragraph" w:customStyle="1" w:styleId="5C180285DB7A448CBF9F1CC397BD958F">
    <w:name w:val="5C180285DB7A448CBF9F1CC397BD958F"/>
  </w:style>
  <w:style w:type="paragraph" w:customStyle="1" w:styleId="1BBC2FC3E34B482AB477ABF31B442CF8">
    <w:name w:val="1BBC2FC3E34B482AB477ABF31B442CF8"/>
  </w:style>
  <w:style w:type="paragraph" w:customStyle="1" w:styleId="190CA4CA429D4588B51B4F1050BB9536">
    <w:name w:val="190CA4CA429D4588B51B4F1050BB9536"/>
  </w:style>
  <w:style w:type="paragraph" w:customStyle="1" w:styleId="C0F051251CD745909D0936BCC4C251B1">
    <w:name w:val="C0F051251CD745909D0936BCC4C251B1"/>
  </w:style>
  <w:style w:type="paragraph" w:customStyle="1" w:styleId="D88725806033488F8C6800735DD3B3EB">
    <w:name w:val="D88725806033488F8C6800735DD3B3EB"/>
  </w:style>
  <w:style w:type="paragraph" w:customStyle="1" w:styleId="5F8C7F27254F42DC9BCDC6ED00659B39">
    <w:name w:val="5F8C7F27254F42DC9BCDC6ED00659B39"/>
  </w:style>
  <w:style w:type="paragraph" w:customStyle="1" w:styleId="252469F8D6004544AFC6B2C5DB26F41E">
    <w:name w:val="252469F8D6004544AFC6B2C5DB26F41E"/>
  </w:style>
  <w:style w:type="paragraph" w:customStyle="1" w:styleId="B2BC685A64EB4DE5A1A600213F0E1B53">
    <w:name w:val="B2BC685A64EB4DE5A1A600213F0E1B53"/>
  </w:style>
  <w:style w:type="paragraph" w:customStyle="1" w:styleId="BCC3E89097D344F4A1CC8045A06A3113">
    <w:name w:val="BCC3E89097D344F4A1CC8045A06A3113"/>
  </w:style>
  <w:style w:type="paragraph" w:customStyle="1" w:styleId="A7B367FB5D7C4D36831EE80E211D8F2B">
    <w:name w:val="A7B367FB5D7C4D36831EE80E211D8F2B"/>
  </w:style>
  <w:style w:type="paragraph" w:customStyle="1" w:styleId="C4812AE76E7C4433BC8EED9E3D699A06">
    <w:name w:val="C4812AE76E7C4433BC8EED9E3D699A06"/>
  </w:style>
  <w:style w:type="paragraph" w:customStyle="1" w:styleId="DCA97FCCE38C42F7990DCDCEDE590F4B">
    <w:name w:val="DCA97FCCE38C42F7990DCDCEDE590F4B"/>
  </w:style>
  <w:style w:type="paragraph" w:customStyle="1" w:styleId="22B55BA058AD43989912F4E73381C3DF">
    <w:name w:val="22B55BA058AD43989912F4E73381C3DF"/>
  </w:style>
  <w:style w:type="paragraph" w:customStyle="1" w:styleId="BCCEFEDAAECF43979D5CF1728F7BBFE6">
    <w:name w:val="BCCEFEDAAECF43979D5CF1728F7BBFE6"/>
  </w:style>
  <w:style w:type="paragraph" w:customStyle="1" w:styleId="92C44BFF8ED44F7E89A23BDA5B2D8334">
    <w:name w:val="92C44BFF8ED44F7E89A23BDA5B2D8334"/>
  </w:style>
  <w:style w:type="paragraph" w:customStyle="1" w:styleId="166AB4426CF94BCD9B5EC5F61262C67C">
    <w:name w:val="166AB4426CF94BCD9B5EC5F61262C67C"/>
  </w:style>
  <w:style w:type="paragraph" w:customStyle="1" w:styleId="6AF9A92A7865427B9A10992883B92431">
    <w:name w:val="6AF9A92A7865427B9A10992883B92431"/>
  </w:style>
  <w:style w:type="paragraph" w:customStyle="1" w:styleId="3F494F40AAD24CCD87D97538DAC5FEA5">
    <w:name w:val="3F494F40AAD24CCD87D97538DAC5FEA5"/>
  </w:style>
  <w:style w:type="paragraph" w:customStyle="1" w:styleId="72A64C0E7BAC401DB5B9E74EB8DECBE5">
    <w:name w:val="72A64C0E7BAC401DB5B9E74EB8DECBE5"/>
  </w:style>
  <w:style w:type="paragraph" w:customStyle="1" w:styleId="F96E32CF58604B38A161365F72F8B01D">
    <w:name w:val="F96E32CF58604B38A161365F72F8B01D"/>
  </w:style>
  <w:style w:type="paragraph" w:customStyle="1" w:styleId="B07A6E81A6BA433B992A3C6436E87883">
    <w:name w:val="B07A6E81A6BA433B992A3C6436E87883"/>
  </w:style>
  <w:style w:type="paragraph" w:customStyle="1" w:styleId="8E0C65628991464DA195C4527F279B8D">
    <w:name w:val="8E0C65628991464DA195C4527F279B8D"/>
  </w:style>
  <w:style w:type="paragraph" w:customStyle="1" w:styleId="97039AA80C3D40FB9F1B6F212AAA6492">
    <w:name w:val="97039AA80C3D40FB9F1B6F212AAA6492"/>
  </w:style>
  <w:style w:type="paragraph" w:customStyle="1" w:styleId="E5ED0341B7E841BAB145F335A11C8C4E">
    <w:name w:val="E5ED0341B7E841BAB145F335A11C8C4E"/>
  </w:style>
  <w:style w:type="paragraph" w:customStyle="1" w:styleId="2D0250F8648C479E972F2BDC15916C1C">
    <w:name w:val="2D0250F8648C479E972F2BDC15916C1C"/>
  </w:style>
  <w:style w:type="paragraph" w:customStyle="1" w:styleId="439663AE6B0F4F83A521481AF912A0A3">
    <w:name w:val="439663AE6B0F4F83A521481AF912A0A3"/>
  </w:style>
  <w:style w:type="paragraph" w:customStyle="1" w:styleId="DFAA609BDEC046F4B8E774560AA365CA">
    <w:name w:val="DFAA609BDEC046F4B8E774560AA365CA"/>
  </w:style>
  <w:style w:type="paragraph" w:customStyle="1" w:styleId="B35718F9349545D5947DD33670D4B32A">
    <w:name w:val="B35718F9349545D5947DD33670D4B32A"/>
  </w:style>
  <w:style w:type="paragraph" w:customStyle="1" w:styleId="EE81C9BB07624CE1B3F53AAC6779DC89">
    <w:name w:val="EE81C9BB07624CE1B3F53AAC6779DC89"/>
  </w:style>
  <w:style w:type="paragraph" w:customStyle="1" w:styleId="63DF6907E4364438B72318D53D13DF8E">
    <w:name w:val="63DF6907E4364438B72318D53D13DF8E"/>
  </w:style>
  <w:style w:type="paragraph" w:customStyle="1" w:styleId="C9F15294156F43C2A753B08931E0DA75">
    <w:name w:val="C9F15294156F43C2A753B08931E0DA75"/>
  </w:style>
  <w:style w:type="paragraph" w:customStyle="1" w:styleId="8896733A26444129AE0D1B0DE72F3281">
    <w:name w:val="8896733A26444129AE0D1B0DE72F3281"/>
  </w:style>
  <w:style w:type="paragraph" w:customStyle="1" w:styleId="569CD3FA1B31469CAF420017496240AB">
    <w:name w:val="569CD3FA1B31469CAF420017496240AB"/>
  </w:style>
  <w:style w:type="paragraph" w:customStyle="1" w:styleId="063F5E161BA14A399BA03D255A2F6868">
    <w:name w:val="063F5E161BA14A399BA03D255A2F6868"/>
  </w:style>
  <w:style w:type="paragraph" w:customStyle="1" w:styleId="4E23CC4505AB4FC4A8F3C8A563D4A445">
    <w:name w:val="4E23CC4505AB4FC4A8F3C8A563D4A445"/>
  </w:style>
  <w:style w:type="paragraph" w:customStyle="1" w:styleId="72895E3DB70A4BAD843F357731E5FD05">
    <w:name w:val="72895E3DB70A4BAD843F357731E5FD05"/>
  </w:style>
  <w:style w:type="paragraph" w:customStyle="1" w:styleId="75A05019E592429C87A4DAAE15A34E21">
    <w:name w:val="75A05019E592429C87A4DAAE15A34E21"/>
  </w:style>
  <w:style w:type="paragraph" w:customStyle="1" w:styleId="B130048AF77141B38757251DF0839B8A">
    <w:name w:val="B130048AF77141B38757251DF0839B8A"/>
  </w:style>
  <w:style w:type="paragraph" w:customStyle="1" w:styleId="AA92347C3BA64A4A9AE3191E067A3979">
    <w:name w:val="AA92347C3BA64A4A9AE3191E067A3979"/>
  </w:style>
  <w:style w:type="paragraph" w:customStyle="1" w:styleId="8EDAD273A93A43C1B264B765B9C4E125">
    <w:name w:val="8EDAD273A93A43C1B264B765B9C4E125"/>
  </w:style>
  <w:style w:type="paragraph" w:customStyle="1" w:styleId="08DD927B32D84AF29E3B9BF55DBFD8C2">
    <w:name w:val="08DD927B32D84AF29E3B9BF55DBFD8C2"/>
  </w:style>
  <w:style w:type="paragraph" w:customStyle="1" w:styleId="79F314DCEBAF4E5EAE546CF0339D9C42">
    <w:name w:val="79F314DCEBAF4E5EAE546CF0339D9C42"/>
  </w:style>
  <w:style w:type="paragraph" w:customStyle="1" w:styleId="13D15B02E86C46F5A5B8DD60831D5A07">
    <w:name w:val="13D15B02E86C46F5A5B8DD60831D5A07"/>
  </w:style>
  <w:style w:type="paragraph" w:customStyle="1" w:styleId="63B3503D5B59414EBE1D2C334FBDF671">
    <w:name w:val="63B3503D5B59414EBE1D2C334FBDF671"/>
  </w:style>
  <w:style w:type="paragraph" w:customStyle="1" w:styleId="BAABD3AAAEBD403689DA196FC53D85A8">
    <w:name w:val="BAABD3AAAEBD403689DA196FC53D85A8"/>
  </w:style>
  <w:style w:type="paragraph" w:customStyle="1" w:styleId="E895AC3EF65D4F2D85248F4BB6396DBF">
    <w:name w:val="E895AC3EF65D4F2D85248F4BB6396DBF"/>
  </w:style>
  <w:style w:type="paragraph" w:customStyle="1" w:styleId="1723ECF7E89E4809BA6BAE5DBC896A9A">
    <w:name w:val="1723ECF7E89E4809BA6BAE5DBC896A9A"/>
  </w:style>
  <w:style w:type="paragraph" w:customStyle="1" w:styleId="FCA30C23CAEA456295434736D2F9B902">
    <w:name w:val="FCA30C23CAEA456295434736D2F9B902"/>
  </w:style>
  <w:style w:type="paragraph" w:customStyle="1" w:styleId="E9EAF3A318DF44DE8CDAE038678423CA">
    <w:name w:val="E9EAF3A318DF44DE8CDAE038678423CA"/>
  </w:style>
  <w:style w:type="paragraph" w:customStyle="1" w:styleId="F5E1BC55F25B477AACC4B3F04D2466ED">
    <w:name w:val="F5E1BC55F25B477AACC4B3F04D2466ED"/>
  </w:style>
  <w:style w:type="paragraph" w:customStyle="1" w:styleId="C230678B29194DD09C26FB8F60DE890D">
    <w:name w:val="C230678B29194DD09C26FB8F60DE890D"/>
  </w:style>
  <w:style w:type="paragraph" w:customStyle="1" w:styleId="E23F70805E094033B972FBABD69DF415">
    <w:name w:val="E23F70805E094033B972FBABD69DF415"/>
  </w:style>
  <w:style w:type="paragraph" w:customStyle="1" w:styleId="15780B1818CD4078A31BD3E5D32DF3A8">
    <w:name w:val="15780B1818CD4078A31BD3E5D32DF3A8"/>
  </w:style>
  <w:style w:type="paragraph" w:customStyle="1" w:styleId="813D19801A8C4CCD9C9D0CC7ECF0F1A9">
    <w:name w:val="813D19801A8C4CCD9C9D0CC7ECF0F1A9"/>
  </w:style>
  <w:style w:type="paragraph" w:customStyle="1" w:styleId="E635B92A218542F89CF987F683DC5205">
    <w:name w:val="E635B92A218542F89CF987F683DC5205"/>
  </w:style>
  <w:style w:type="paragraph" w:customStyle="1" w:styleId="A7AF94FCC0A24B6BB09FBA805FF14EB5">
    <w:name w:val="A7AF94FCC0A24B6BB09FBA805FF14EB5"/>
  </w:style>
  <w:style w:type="paragraph" w:customStyle="1" w:styleId="4EE1103FE37D4A488E37777ECFC05900">
    <w:name w:val="4EE1103FE37D4A488E37777ECFC05900"/>
  </w:style>
  <w:style w:type="paragraph" w:customStyle="1" w:styleId="94ADB75D63244DA5945BD32062A22DCE">
    <w:name w:val="94ADB75D63244DA5945BD32062A22DCE"/>
  </w:style>
  <w:style w:type="paragraph" w:customStyle="1" w:styleId="1FB87E6A22694B28B7ECAB0DF14E1C90">
    <w:name w:val="1FB87E6A22694B28B7ECAB0DF14E1C90"/>
  </w:style>
  <w:style w:type="paragraph" w:customStyle="1" w:styleId="44B31AC6E16740ABB6C41F17BF04A476">
    <w:name w:val="44B31AC6E16740ABB6C41F17BF04A476"/>
  </w:style>
  <w:style w:type="paragraph" w:customStyle="1" w:styleId="49EC9403789945479AD9D9BB9D63F7EA">
    <w:name w:val="49EC9403789945479AD9D9BB9D63F7EA"/>
  </w:style>
  <w:style w:type="paragraph" w:customStyle="1" w:styleId="16EB7C77FF764F2AA1CE7EBCF228762E">
    <w:name w:val="16EB7C77FF764F2AA1CE7EBCF228762E"/>
  </w:style>
  <w:style w:type="paragraph" w:customStyle="1" w:styleId="674C8A41B2E24F319E7FDCFF32D22E65">
    <w:name w:val="674C8A41B2E24F319E7FDCFF32D22E65"/>
  </w:style>
  <w:style w:type="paragraph" w:customStyle="1" w:styleId="20C3DA281E8848B5B56F789423BFA06F">
    <w:name w:val="20C3DA281E8848B5B56F789423BFA06F"/>
  </w:style>
  <w:style w:type="paragraph" w:customStyle="1" w:styleId="155273271F354D8AA4C2AED8F03F8316">
    <w:name w:val="155273271F354D8AA4C2AED8F03F8316"/>
  </w:style>
  <w:style w:type="paragraph" w:customStyle="1" w:styleId="C77B6D93AEE14C9EB6DAD2C0827225E7">
    <w:name w:val="C77B6D93AEE14C9EB6DAD2C0827225E7"/>
  </w:style>
  <w:style w:type="paragraph" w:customStyle="1" w:styleId="A5A7734ADAEE423390B3912A08F891DE">
    <w:name w:val="A5A7734ADAEE423390B3912A08F891DE"/>
  </w:style>
  <w:style w:type="paragraph" w:customStyle="1" w:styleId="64818003B2A044989043BC53585D3BDB">
    <w:name w:val="64818003B2A044989043BC53585D3BDB"/>
  </w:style>
  <w:style w:type="paragraph" w:customStyle="1" w:styleId="413BB24833FF4DDBA20A580471896933">
    <w:name w:val="413BB24833FF4DDBA20A580471896933"/>
  </w:style>
  <w:style w:type="paragraph" w:customStyle="1" w:styleId="6AE22DA334394C5BAF95D8FCDEDC2E93">
    <w:name w:val="6AE22DA334394C5BAF95D8FCDEDC2E93"/>
  </w:style>
  <w:style w:type="paragraph" w:customStyle="1" w:styleId="F3EC8C097E5940A09E71F2CF85351DCD">
    <w:name w:val="F3EC8C097E5940A09E71F2CF85351DCD"/>
  </w:style>
  <w:style w:type="paragraph" w:customStyle="1" w:styleId="62E0FE99A9A84381B26849780497DB46">
    <w:name w:val="62E0FE99A9A84381B26849780497DB46"/>
  </w:style>
  <w:style w:type="paragraph" w:customStyle="1" w:styleId="1066109441B64AE4BA8CDB7E6D86AC24">
    <w:name w:val="1066109441B64AE4BA8CDB7E6D86AC24"/>
  </w:style>
  <w:style w:type="paragraph" w:customStyle="1" w:styleId="EC15281E9A6140C5896F19E4DB243564">
    <w:name w:val="EC15281E9A6140C5896F19E4DB243564"/>
  </w:style>
  <w:style w:type="paragraph" w:customStyle="1" w:styleId="8FD8806F9F854E0CB9A764E3536BA291">
    <w:name w:val="8FD8806F9F854E0CB9A764E3536BA291"/>
  </w:style>
  <w:style w:type="paragraph" w:customStyle="1" w:styleId="019A5772BE3F4744B6F60674478A9B4E">
    <w:name w:val="019A5772BE3F4744B6F60674478A9B4E"/>
  </w:style>
  <w:style w:type="paragraph" w:customStyle="1" w:styleId="3F988506667C4875BAE6F0887B988D6B">
    <w:name w:val="3F988506667C4875BAE6F0887B988D6B"/>
  </w:style>
  <w:style w:type="paragraph" w:customStyle="1" w:styleId="6D630911151844E4909948F537DC2C0D">
    <w:name w:val="6D630911151844E4909948F537DC2C0D"/>
  </w:style>
  <w:style w:type="paragraph" w:customStyle="1" w:styleId="0F681F2956844A968A0A78A4BDB26A63">
    <w:name w:val="0F681F2956844A968A0A78A4BDB26A63"/>
  </w:style>
  <w:style w:type="paragraph" w:customStyle="1" w:styleId="0A96CCCCCEFC4F3EB37FB46936673C85">
    <w:name w:val="0A96CCCCCEFC4F3EB37FB46936673C85"/>
  </w:style>
  <w:style w:type="paragraph" w:customStyle="1" w:styleId="3494E270C7554E70A084F85D853B1DAD">
    <w:name w:val="3494E270C7554E70A084F85D853B1DAD"/>
  </w:style>
  <w:style w:type="paragraph" w:customStyle="1" w:styleId="D3E2855D5D7E402480A485B075913CD5">
    <w:name w:val="D3E2855D5D7E402480A485B075913CD5"/>
  </w:style>
  <w:style w:type="paragraph" w:customStyle="1" w:styleId="D1272843B1F14026A64301649B22F634">
    <w:name w:val="D1272843B1F14026A64301649B22F634"/>
  </w:style>
  <w:style w:type="paragraph" w:customStyle="1" w:styleId="C890490D7D994B07BD1A7015E5CE4EE7">
    <w:name w:val="C890490D7D994B07BD1A7015E5CE4EE7"/>
  </w:style>
  <w:style w:type="paragraph" w:customStyle="1" w:styleId="B2E23B5891C84345867A465FEFF745D8">
    <w:name w:val="B2E23B5891C84345867A465FEFF745D8"/>
  </w:style>
  <w:style w:type="paragraph" w:customStyle="1" w:styleId="7468025A544E45D6B6081CDC6E5257F4">
    <w:name w:val="7468025A544E45D6B6081CDC6E5257F4"/>
  </w:style>
  <w:style w:type="paragraph" w:customStyle="1" w:styleId="FF743A0071E942F08813844C96DFB0ED">
    <w:name w:val="FF743A0071E942F08813844C96DFB0ED"/>
  </w:style>
  <w:style w:type="paragraph" w:customStyle="1" w:styleId="6E8868E4D10548F2A4746AF1B4C22094">
    <w:name w:val="6E8868E4D10548F2A4746AF1B4C22094"/>
  </w:style>
  <w:style w:type="paragraph" w:customStyle="1" w:styleId="6485E677554244FB945F58F59D104FFC">
    <w:name w:val="6485E677554244FB945F58F59D104FFC"/>
  </w:style>
  <w:style w:type="paragraph" w:customStyle="1" w:styleId="DAC3AAD59E334F6A93B532A538B0C5DF">
    <w:name w:val="DAC3AAD59E334F6A93B532A538B0C5DF"/>
  </w:style>
  <w:style w:type="paragraph" w:customStyle="1" w:styleId="0AEC4FB89E1D476AAF24087ACB05AB40">
    <w:name w:val="0AEC4FB89E1D476AAF24087ACB05AB40"/>
  </w:style>
  <w:style w:type="paragraph" w:customStyle="1" w:styleId="A33B8777409A48F2BB5A4860B55C6AE8">
    <w:name w:val="A33B8777409A48F2BB5A4860B55C6AE8"/>
  </w:style>
  <w:style w:type="paragraph" w:customStyle="1" w:styleId="BE8D775192ED4713836F814793ACBAC5">
    <w:name w:val="BE8D775192ED4713836F814793ACBAC5"/>
  </w:style>
  <w:style w:type="paragraph" w:customStyle="1" w:styleId="BF27F6B525C6465AA3AC107BEE6FF809">
    <w:name w:val="BF27F6B525C6465AA3AC107BEE6FF809"/>
  </w:style>
  <w:style w:type="paragraph" w:customStyle="1" w:styleId="E831D91389704AA198A1864312B48F9E">
    <w:name w:val="E831D91389704AA198A1864312B48F9E"/>
  </w:style>
  <w:style w:type="paragraph" w:customStyle="1" w:styleId="B119FFABA81A45BC9AF4D66F0D7BD149">
    <w:name w:val="B119FFABA81A45BC9AF4D66F0D7BD149"/>
  </w:style>
  <w:style w:type="paragraph" w:customStyle="1" w:styleId="FDA6363388A84B8AA3DBD8EAAE887611">
    <w:name w:val="FDA6363388A84B8AA3DBD8EAAE887611"/>
  </w:style>
  <w:style w:type="paragraph" w:customStyle="1" w:styleId="CD52E7C721754D3D993AD5BA47170C87">
    <w:name w:val="CD52E7C721754D3D993AD5BA47170C87"/>
  </w:style>
  <w:style w:type="paragraph" w:customStyle="1" w:styleId="24F45E53D8244F719AC29F0AB6A575CF">
    <w:name w:val="24F45E53D8244F719AC29F0AB6A575CF"/>
  </w:style>
  <w:style w:type="paragraph" w:customStyle="1" w:styleId="07BAC7B1D69A4BEA910EC5BB01CC0C35">
    <w:name w:val="07BAC7B1D69A4BEA910EC5BB01CC0C35"/>
  </w:style>
  <w:style w:type="paragraph" w:customStyle="1" w:styleId="12FF8BACAAA2438296B5755E40BF9498">
    <w:name w:val="12FF8BACAAA2438296B5755E40BF9498"/>
  </w:style>
  <w:style w:type="paragraph" w:customStyle="1" w:styleId="34D2EF3A6FF04B678AF9D07683BD5E0F">
    <w:name w:val="34D2EF3A6FF04B678AF9D07683BD5E0F"/>
  </w:style>
  <w:style w:type="paragraph" w:customStyle="1" w:styleId="35C029B1197F44EA8077E81DDBD4D84B">
    <w:name w:val="35C029B1197F44EA8077E81DDBD4D84B"/>
  </w:style>
  <w:style w:type="paragraph" w:customStyle="1" w:styleId="F84EAE430D964EE09D62A03B98C30ED3">
    <w:name w:val="F84EAE430D964EE09D62A03B98C30ED3"/>
  </w:style>
  <w:style w:type="paragraph" w:customStyle="1" w:styleId="1EBD9E1D5BBE446199D71A2B1E2D9B9A">
    <w:name w:val="1EBD9E1D5BBE446199D71A2B1E2D9B9A"/>
  </w:style>
  <w:style w:type="paragraph" w:customStyle="1" w:styleId="9F9F722158C34699800FD29DD39F062A">
    <w:name w:val="9F9F722158C34699800FD29DD39F062A"/>
  </w:style>
  <w:style w:type="paragraph" w:customStyle="1" w:styleId="FC41ACC03F5841B3B0ED151E21BF9756">
    <w:name w:val="FC41ACC03F5841B3B0ED151E21BF9756"/>
  </w:style>
  <w:style w:type="paragraph" w:customStyle="1" w:styleId="62C94FDA11BD42D8855B1F7953D34F59">
    <w:name w:val="62C94FDA11BD42D8855B1F7953D34F59"/>
  </w:style>
  <w:style w:type="paragraph" w:customStyle="1" w:styleId="2D7C949BB16842C6B0C10CCCAE1A6076">
    <w:name w:val="2D7C949BB16842C6B0C10CCCAE1A6076"/>
  </w:style>
  <w:style w:type="paragraph" w:customStyle="1" w:styleId="8749F89A272841AA9CCF7CCD2493AD1F">
    <w:name w:val="8749F89A272841AA9CCF7CCD2493AD1F"/>
  </w:style>
  <w:style w:type="paragraph" w:customStyle="1" w:styleId="6CA55814CD004E7980917DDCDE4878E7">
    <w:name w:val="6CA55814CD004E7980917DDCDE4878E7"/>
  </w:style>
  <w:style w:type="paragraph" w:customStyle="1" w:styleId="ECB15C0F1F3F4582ABA47622673F820C">
    <w:name w:val="ECB15C0F1F3F4582ABA47622673F820C"/>
  </w:style>
  <w:style w:type="paragraph" w:customStyle="1" w:styleId="1E20ACCD22304ACDBB98B7374F311ECC">
    <w:name w:val="1E20ACCD22304ACDBB98B7374F311ECC"/>
  </w:style>
  <w:style w:type="paragraph" w:customStyle="1" w:styleId="F2B72FD4A8634A18A96D8F4A78765A72">
    <w:name w:val="F2B72FD4A8634A18A96D8F4A78765A72"/>
    <w:rsid w:val="002577AF"/>
  </w:style>
  <w:style w:type="paragraph" w:customStyle="1" w:styleId="AEE8B3081C3B4626BA30D9CF3F3FC2BA">
    <w:name w:val="AEE8B3081C3B4626BA30D9CF3F3FC2BA"/>
    <w:rsid w:val="002577AF"/>
  </w:style>
  <w:style w:type="paragraph" w:customStyle="1" w:styleId="3A1D24EA04734B72B22FEB67241E0EEC">
    <w:name w:val="3A1D24EA04734B72B22FEB67241E0EEC"/>
    <w:rsid w:val="002577AF"/>
  </w:style>
  <w:style w:type="paragraph" w:customStyle="1" w:styleId="F7A2E6EE9B5942A9B1D36BF02AA53ACE">
    <w:name w:val="F7A2E6EE9B5942A9B1D36BF02AA53ACE"/>
    <w:rsid w:val="002577AF"/>
  </w:style>
  <w:style w:type="paragraph" w:customStyle="1" w:styleId="C1E8D37BE94D4A4B91B37763D0B4D50B">
    <w:name w:val="C1E8D37BE94D4A4B91B37763D0B4D50B"/>
    <w:rsid w:val="002577AF"/>
  </w:style>
  <w:style w:type="paragraph" w:customStyle="1" w:styleId="F8361F8D5A844034A1D5C4ABB22397BB">
    <w:name w:val="F8361F8D5A844034A1D5C4ABB22397BB"/>
    <w:rsid w:val="002577AF"/>
  </w:style>
  <w:style w:type="paragraph" w:customStyle="1" w:styleId="D563CA758173468282051C9A1304A1E0">
    <w:name w:val="D563CA758173468282051C9A1304A1E0"/>
    <w:rsid w:val="002577AF"/>
  </w:style>
  <w:style w:type="paragraph" w:customStyle="1" w:styleId="A2281A2334DF42A58D560E668CBFBD58">
    <w:name w:val="A2281A2334DF42A58D560E668CBFBD58"/>
    <w:rsid w:val="002577AF"/>
  </w:style>
  <w:style w:type="paragraph" w:customStyle="1" w:styleId="CD252845041F4FFA86AAF47041091E4B">
    <w:name w:val="CD252845041F4FFA86AAF47041091E4B"/>
    <w:rsid w:val="002577AF"/>
  </w:style>
  <w:style w:type="paragraph" w:customStyle="1" w:styleId="848EEA8451FD4E639523BBBA500AD782">
    <w:name w:val="848EEA8451FD4E639523BBBA500AD782"/>
    <w:rsid w:val="002577AF"/>
  </w:style>
  <w:style w:type="paragraph" w:customStyle="1" w:styleId="48FD550AE93043B6B283F04C122FB37F">
    <w:name w:val="48FD550AE93043B6B283F04C122FB37F"/>
    <w:rsid w:val="002577AF"/>
  </w:style>
  <w:style w:type="paragraph" w:customStyle="1" w:styleId="A72295B342BC47839A29DF46335D76DF">
    <w:name w:val="A72295B342BC47839A29DF46335D76DF"/>
    <w:rsid w:val="002577AF"/>
  </w:style>
  <w:style w:type="paragraph" w:customStyle="1" w:styleId="4D65A8ED9B074A62BAE7BD45EEC3CB4F">
    <w:name w:val="4D65A8ED9B074A62BAE7BD45EEC3CB4F"/>
    <w:rsid w:val="002577AF"/>
  </w:style>
  <w:style w:type="paragraph" w:customStyle="1" w:styleId="0B8A35505C3A42BAB3154DD7795CB711">
    <w:name w:val="0B8A35505C3A42BAB3154DD7795CB711"/>
    <w:rsid w:val="002577AF"/>
  </w:style>
  <w:style w:type="paragraph" w:customStyle="1" w:styleId="C54D08DB39544AA98E5EF6A58C17374E">
    <w:name w:val="C54D08DB39544AA98E5EF6A58C17374E"/>
    <w:rsid w:val="002577AF"/>
  </w:style>
  <w:style w:type="paragraph" w:customStyle="1" w:styleId="0BB82A9F2C974A44956703AC2C95150A">
    <w:name w:val="0BB82A9F2C974A44956703AC2C95150A"/>
    <w:rsid w:val="002577AF"/>
  </w:style>
  <w:style w:type="paragraph" w:customStyle="1" w:styleId="D2F5F0B50A3E40A39FC03093C87A4FA4">
    <w:name w:val="D2F5F0B50A3E40A39FC03093C87A4FA4"/>
    <w:rsid w:val="002577AF"/>
  </w:style>
  <w:style w:type="paragraph" w:customStyle="1" w:styleId="22D2CE3D2D944275A6B78ECDB309D71A">
    <w:name w:val="22D2CE3D2D944275A6B78ECDB309D71A"/>
    <w:rsid w:val="002577AF"/>
  </w:style>
  <w:style w:type="paragraph" w:customStyle="1" w:styleId="7F1647DB3C71444898B6E6D2A134E241">
    <w:name w:val="7F1647DB3C71444898B6E6D2A134E241"/>
    <w:rsid w:val="002577AF"/>
  </w:style>
  <w:style w:type="paragraph" w:customStyle="1" w:styleId="6D667E2CB3AB4A16850ABDE02475792D">
    <w:name w:val="6D667E2CB3AB4A16850ABDE02475792D"/>
    <w:rsid w:val="002577AF"/>
  </w:style>
  <w:style w:type="paragraph" w:customStyle="1" w:styleId="180CD1573F4E4D4C8E90C3A2D09B530F">
    <w:name w:val="180CD1573F4E4D4C8E90C3A2D09B530F"/>
    <w:rsid w:val="002577AF"/>
  </w:style>
  <w:style w:type="paragraph" w:customStyle="1" w:styleId="C69B6AD1A8C7460BBA0A60BA4A50ECBE">
    <w:name w:val="C69B6AD1A8C7460BBA0A60BA4A50ECBE"/>
    <w:rsid w:val="002577AF"/>
  </w:style>
  <w:style w:type="paragraph" w:customStyle="1" w:styleId="6F18CA06B23C4ED28174AE297ECF85F6">
    <w:name w:val="6F18CA06B23C4ED28174AE297ECF85F6"/>
    <w:rsid w:val="002577AF"/>
  </w:style>
  <w:style w:type="paragraph" w:customStyle="1" w:styleId="83B588B10A7742A38B302448A953ED39">
    <w:name w:val="83B588B10A7742A38B302448A953ED39"/>
    <w:rsid w:val="002577AF"/>
  </w:style>
  <w:style w:type="paragraph" w:customStyle="1" w:styleId="3C677839861D4BBBAB60EE46A0F849BD">
    <w:name w:val="3C677839861D4BBBAB60EE46A0F849BD"/>
    <w:rsid w:val="002577AF"/>
  </w:style>
  <w:style w:type="paragraph" w:customStyle="1" w:styleId="057F4D561394417BB37E7463A46C6029">
    <w:name w:val="057F4D561394417BB37E7463A46C6029"/>
    <w:rsid w:val="002577AF"/>
  </w:style>
  <w:style w:type="paragraph" w:customStyle="1" w:styleId="A6EDB15EB15A4F2EA85BFC2E373F4FAA">
    <w:name w:val="A6EDB15EB15A4F2EA85BFC2E373F4FAA"/>
    <w:rsid w:val="002577AF"/>
  </w:style>
  <w:style w:type="paragraph" w:customStyle="1" w:styleId="553FDBA2FE5B46559BE34EC2AB1B6C19">
    <w:name w:val="553FDBA2FE5B46559BE34EC2AB1B6C19"/>
    <w:rsid w:val="002577AF"/>
  </w:style>
  <w:style w:type="paragraph" w:customStyle="1" w:styleId="7218E7DC877A4896B89DAE815B1C5550">
    <w:name w:val="7218E7DC877A4896B89DAE815B1C5550"/>
    <w:rsid w:val="002577AF"/>
  </w:style>
  <w:style w:type="paragraph" w:customStyle="1" w:styleId="3A5AC5E5312D49359FBEABDCF937023B">
    <w:name w:val="3A5AC5E5312D49359FBEABDCF937023B"/>
    <w:rsid w:val="002577AF"/>
  </w:style>
  <w:style w:type="paragraph" w:customStyle="1" w:styleId="7AB57831CB2B4E1EBE5BC5231A34B343">
    <w:name w:val="7AB57831CB2B4E1EBE5BC5231A34B343"/>
    <w:rsid w:val="002577AF"/>
  </w:style>
  <w:style w:type="paragraph" w:customStyle="1" w:styleId="44B9310B9744464183CA398303DB7E96">
    <w:name w:val="44B9310B9744464183CA398303DB7E96"/>
    <w:rsid w:val="002577AF"/>
  </w:style>
  <w:style w:type="paragraph" w:customStyle="1" w:styleId="C689A161964E41D1A59EBD1C3BF18AAC">
    <w:name w:val="C689A161964E41D1A59EBD1C3BF18AAC"/>
    <w:rsid w:val="002577AF"/>
  </w:style>
  <w:style w:type="paragraph" w:customStyle="1" w:styleId="C657C8A486E545B6A0FCBF0B4B21A621">
    <w:name w:val="C657C8A486E545B6A0FCBF0B4B21A621"/>
    <w:rsid w:val="002577AF"/>
  </w:style>
  <w:style w:type="paragraph" w:customStyle="1" w:styleId="95BFE5FC7B8F44C9A1A456A2DEE54EA2">
    <w:name w:val="95BFE5FC7B8F44C9A1A456A2DEE54EA2"/>
    <w:rsid w:val="002577AF"/>
  </w:style>
  <w:style w:type="paragraph" w:customStyle="1" w:styleId="D4FE494115934FC7A926582AC3284707">
    <w:name w:val="D4FE494115934FC7A926582AC3284707"/>
    <w:rsid w:val="002577AF"/>
  </w:style>
  <w:style w:type="paragraph" w:customStyle="1" w:styleId="BB01DD30A8394570B00B9892E585325C">
    <w:name w:val="BB01DD30A8394570B00B9892E585325C"/>
    <w:rsid w:val="002577AF"/>
  </w:style>
  <w:style w:type="paragraph" w:customStyle="1" w:styleId="98D0F45AB3E24ABEB79BBBB13BC7C24B">
    <w:name w:val="98D0F45AB3E24ABEB79BBBB13BC7C24B"/>
    <w:rsid w:val="002577AF"/>
  </w:style>
  <w:style w:type="paragraph" w:customStyle="1" w:styleId="581EAB15B8CD40E996F96927E573E542">
    <w:name w:val="581EAB15B8CD40E996F96927E573E542"/>
    <w:rsid w:val="002577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1AC4B6D4BB40D99C464607FDD089DC">
    <w:name w:val="DB1AC4B6D4BB40D99C464607FDD089DC"/>
  </w:style>
  <w:style w:type="paragraph" w:customStyle="1" w:styleId="4A46EC40D63C4389B9FFEB4F43147B46">
    <w:name w:val="4A46EC40D63C4389B9FFEB4F43147B46"/>
  </w:style>
  <w:style w:type="paragraph" w:customStyle="1" w:styleId="090CC439ADB549A0BC9ECA65B671E606">
    <w:name w:val="090CC439ADB549A0BC9ECA65B671E606"/>
  </w:style>
  <w:style w:type="paragraph" w:customStyle="1" w:styleId="DC6F0B947EE1439A91E21E98D452C6B0">
    <w:name w:val="DC6F0B947EE1439A91E21E98D452C6B0"/>
  </w:style>
  <w:style w:type="paragraph" w:customStyle="1" w:styleId="084495F1C11C44978C473A839958EA68">
    <w:name w:val="084495F1C11C44978C473A839958EA68"/>
  </w:style>
  <w:style w:type="paragraph" w:customStyle="1" w:styleId="9DE1B985659643C796C003A1AFBFEBB2">
    <w:name w:val="9DE1B985659643C796C003A1AFBFEBB2"/>
  </w:style>
  <w:style w:type="paragraph" w:customStyle="1" w:styleId="1AFD759840964B9F861C1BADF6F90EF1">
    <w:name w:val="1AFD759840964B9F861C1BADF6F90EF1"/>
  </w:style>
  <w:style w:type="paragraph" w:customStyle="1" w:styleId="8C4B78B8E99941B183644A9334C6BA8C">
    <w:name w:val="8C4B78B8E99941B183644A9334C6BA8C"/>
  </w:style>
  <w:style w:type="paragraph" w:customStyle="1" w:styleId="60E80827F0D74D358AC16CDC0F494C2B">
    <w:name w:val="60E80827F0D74D358AC16CDC0F494C2B"/>
  </w:style>
  <w:style w:type="paragraph" w:customStyle="1" w:styleId="813283CEBB254AC08D935BD943FFFAAE">
    <w:name w:val="813283CEBB254AC08D935BD943FFFAAE"/>
  </w:style>
  <w:style w:type="paragraph" w:customStyle="1" w:styleId="9DCCA85D144B4EB890326E3C3B9C5FB6">
    <w:name w:val="9DCCA85D144B4EB890326E3C3B9C5FB6"/>
  </w:style>
  <w:style w:type="paragraph" w:customStyle="1" w:styleId="197FC1EB239C4BD3937C4A22AE4A8F40">
    <w:name w:val="197FC1EB239C4BD3937C4A22AE4A8F40"/>
  </w:style>
  <w:style w:type="paragraph" w:customStyle="1" w:styleId="603068989A5B4A0B859377A9AA45FFEE">
    <w:name w:val="603068989A5B4A0B859377A9AA45FFEE"/>
  </w:style>
  <w:style w:type="paragraph" w:customStyle="1" w:styleId="9767921012704AE7ABF6F07F80A578C3">
    <w:name w:val="9767921012704AE7ABF6F07F80A578C3"/>
  </w:style>
  <w:style w:type="paragraph" w:customStyle="1" w:styleId="959B09568E5847BF9C7DCBBBC60656EA">
    <w:name w:val="959B09568E5847BF9C7DCBBBC60656EA"/>
  </w:style>
  <w:style w:type="paragraph" w:customStyle="1" w:styleId="417B829A034C4482A3BAA54ECD018EE2">
    <w:name w:val="417B829A034C4482A3BAA54ECD018EE2"/>
  </w:style>
  <w:style w:type="paragraph" w:customStyle="1" w:styleId="E7C299B0C9044D9E8FB8BB15F77E98C9">
    <w:name w:val="E7C299B0C9044D9E8FB8BB15F77E98C9"/>
  </w:style>
  <w:style w:type="paragraph" w:customStyle="1" w:styleId="1A967035775845CDB433691A846C8271">
    <w:name w:val="1A967035775845CDB433691A846C8271"/>
  </w:style>
  <w:style w:type="paragraph" w:customStyle="1" w:styleId="5BA7621E868F4BE5858E4993C65BB1F5">
    <w:name w:val="5BA7621E868F4BE5858E4993C65BB1F5"/>
  </w:style>
  <w:style w:type="paragraph" w:customStyle="1" w:styleId="7D354224B31D45A091AC195B9D3A18B8">
    <w:name w:val="7D354224B31D45A091AC195B9D3A18B8"/>
  </w:style>
  <w:style w:type="paragraph" w:customStyle="1" w:styleId="B22879552CD74BA38E54FA5F9BF67E42">
    <w:name w:val="B22879552CD74BA38E54FA5F9BF67E42"/>
  </w:style>
  <w:style w:type="paragraph" w:customStyle="1" w:styleId="4F59B25B65BE484685A61B8EB83016FD">
    <w:name w:val="4F59B25B65BE484685A61B8EB83016FD"/>
  </w:style>
  <w:style w:type="paragraph" w:customStyle="1" w:styleId="6AF4F298BD6B43108830CC4E6D961ED6">
    <w:name w:val="6AF4F298BD6B43108830CC4E6D961ED6"/>
  </w:style>
  <w:style w:type="paragraph" w:customStyle="1" w:styleId="7167EDC7F73F4C4DAB8BEB41A0A09A45">
    <w:name w:val="7167EDC7F73F4C4DAB8BEB41A0A09A45"/>
  </w:style>
  <w:style w:type="paragraph" w:customStyle="1" w:styleId="5C180285DB7A448CBF9F1CC397BD958F">
    <w:name w:val="5C180285DB7A448CBF9F1CC397BD958F"/>
  </w:style>
  <w:style w:type="paragraph" w:customStyle="1" w:styleId="1BBC2FC3E34B482AB477ABF31B442CF8">
    <w:name w:val="1BBC2FC3E34B482AB477ABF31B442CF8"/>
  </w:style>
  <w:style w:type="paragraph" w:customStyle="1" w:styleId="190CA4CA429D4588B51B4F1050BB9536">
    <w:name w:val="190CA4CA429D4588B51B4F1050BB9536"/>
  </w:style>
  <w:style w:type="paragraph" w:customStyle="1" w:styleId="C0F051251CD745909D0936BCC4C251B1">
    <w:name w:val="C0F051251CD745909D0936BCC4C251B1"/>
  </w:style>
  <w:style w:type="paragraph" w:customStyle="1" w:styleId="D88725806033488F8C6800735DD3B3EB">
    <w:name w:val="D88725806033488F8C6800735DD3B3EB"/>
  </w:style>
  <w:style w:type="paragraph" w:customStyle="1" w:styleId="5F8C7F27254F42DC9BCDC6ED00659B39">
    <w:name w:val="5F8C7F27254F42DC9BCDC6ED00659B39"/>
  </w:style>
  <w:style w:type="paragraph" w:customStyle="1" w:styleId="252469F8D6004544AFC6B2C5DB26F41E">
    <w:name w:val="252469F8D6004544AFC6B2C5DB26F41E"/>
  </w:style>
  <w:style w:type="paragraph" w:customStyle="1" w:styleId="B2BC685A64EB4DE5A1A600213F0E1B53">
    <w:name w:val="B2BC685A64EB4DE5A1A600213F0E1B53"/>
  </w:style>
  <w:style w:type="paragraph" w:customStyle="1" w:styleId="BCC3E89097D344F4A1CC8045A06A3113">
    <w:name w:val="BCC3E89097D344F4A1CC8045A06A3113"/>
  </w:style>
  <w:style w:type="paragraph" w:customStyle="1" w:styleId="A7B367FB5D7C4D36831EE80E211D8F2B">
    <w:name w:val="A7B367FB5D7C4D36831EE80E211D8F2B"/>
  </w:style>
  <w:style w:type="paragraph" w:customStyle="1" w:styleId="C4812AE76E7C4433BC8EED9E3D699A06">
    <w:name w:val="C4812AE76E7C4433BC8EED9E3D699A06"/>
  </w:style>
  <w:style w:type="paragraph" w:customStyle="1" w:styleId="DCA97FCCE38C42F7990DCDCEDE590F4B">
    <w:name w:val="DCA97FCCE38C42F7990DCDCEDE590F4B"/>
  </w:style>
  <w:style w:type="paragraph" w:customStyle="1" w:styleId="22B55BA058AD43989912F4E73381C3DF">
    <w:name w:val="22B55BA058AD43989912F4E73381C3DF"/>
  </w:style>
  <w:style w:type="paragraph" w:customStyle="1" w:styleId="BCCEFEDAAECF43979D5CF1728F7BBFE6">
    <w:name w:val="BCCEFEDAAECF43979D5CF1728F7BBFE6"/>
  </w:style>
  <w:style w:type="paragraph" w:customStyle="1" w:styleId="92C44BFF8ED44F7E89A23BDA5B2D8334">
    <w:name w:val="92C44BFF8ED44F7E89A23BDA5B2D8334"/>
  </w:style>
  <w:style w:type="paragraph" w:customStyle="1" w:styleId="166AB4426CF94BCD9B5EC5F61262C67C">
    <w:name w:val="166AB4426CF94BCD9B5EC5F61262C67C"/>
  </w:style>
  <w:style w:type="paragraph" w:customStyle="1" w:styleId="6AF9A92A7865427B9A10992883B92431">
    <w:name w:val="6AF9A92A7865427B9A10992883B92431"/>
  </w:style>
  <w:style w:type="paragraph" w:customStyle="1" w:styleId="3F494F40AAD24CCD87D97538DAC5FEA5">
    <w:name w:val="3F494F40AAD24CCD87D97538DAC5FEA5"/>
  </w:style>
  <w:style w:type="paragraph" w:customStyle="1" w:styleId="72A64C0E7BAC401DB5B9E74EB8DECBE5">
    <w:name w:val="72A64C0E7BAC401DB5B9E74EB8DECBE5"/>
  </w:style>
  <w:style w:type="paragraph" w:customStyle="1" w:styleId="F96E32CF58604B38A161365F72F8B01D">
    <w:name w:val="F96E32CF58604B38A161365F72F8B01D"/>
  </w:style>
  <w:style w:type="paragraph" w:customStyle="1" w:styleId="B07A6E81A6BA433B992A3C6436E87883">
    <w:name w:val="B07A6E81A6BA433B992A3C6436E87883"/>
  </w:style>
  <w:style w:type="paragraph" w:customStyle="1" w:styleId="8E0C65628991464DA195C4527F279B8D">
    <w:name w:val="8E0C65628991464DA195C4527F279B8D"/>
  </w:style>
  <w:style w:type="paragraph" w:customStyle="1" w:styleId="97039AA80C3D40FB9F1B6F212AAA6492">
    <w:name w:val="97039AA80C3D40FB9F1B6F212AAA6492"/>
  </w:style>
  <w:style w:type="paragraph" w:customStyle="1" w:styleId="E5ED0341B7E841BAB145F335A11C8C4E">
    <w:name w:val="E5ED0341B7E841BAB145F335A11C8C4E"/>
  </w:style>
  <w:style w:type="paragraph" w:customStyle="1" w:styleId="2D0250F8648C479E972F2BDC15916C1C">
    <w:name w:val="2D0250F8648C479E972F2BDC15916C1C"/>
  </w:style>
  <w:style w:type="paragraph" w:customStyle="1" w:styleId="439663AE6B0F4F83A521481AF912A0A3">
    <w:name w:val="439663AE6B0F4F83A521481AF912A0A3"/>
  </w:style>
  <w:style w:type="paragraph" w:customStyle="1" w:styleId="DFAA609BDEC046F4B8E774560AA365CA">
    <w:name w:val="DFAA609BDEC046F4B8E774560AA365CA"/>
  </w:style>
  <w:style w:type="paragraph" w:customStyle="1" w:styleId="B35718F9349545D5947DD33670D4B32A">
    <w:name w:val="B35718F9349545D5947DD33670D4B32A"/>
  </w:style>
  <w:style w:type="paragraph" w:customStyle="1" w:styleId="EE81C9BB07624CE1B3F53AAC6779DC89">
    <w:name w:val="EE81C9BB07624CE1B3F53AAC6779DC89"/>
  </w:style>
  <w:style w:type="paragraph" w:customStyle="1" w:styleId="63DF6907E4364438B72318D53D13DF8E">
    <w:name w:val="63DF6907E4364438B72318D53D13DF8E"/>
  </w:style>
  <w:style w:type="paragraph" w:customStyle="1" w:styleId="C9F15294156F43C2A753B08931E0DA75">
    <w:name w:val="C9F15294156F43C2A753B08931E0DA75"/>
  </w:style>
  <w:style w:type="paragraph" w:customStyle="1" w:styleId="8896733A26444129AE0D1B0DE72F3281">
    <w:name w:val="8896733A26444129AE0D1B0DE72F3281"/>
  </w:style>
  <w:style w:type="paragraph" w:customStyle="1" w:styleId="569CD3FA1B31469CAF420017496240AB">
    <w:name w:val="569CD3FA1B31469CAF420017496240AB"/>
  </w:style>
  <w:style w:type="paragraph" w:customStyle="1" w:styleId="063F5E161BA14A399BA03D255A2F6868">
    <w:name w:val="063F5E161BA14A399BA03D255A2F6868"/>
  </w:style>
  <w:style w:type="paragraph" w:customStyle="1" w:styleId="4E23CC4505AB4FC4A8F3C8A563D4A445">
    <w:name w:val="4E23CC4505AB4FC4A8F3C8A563D4A445"/>
  </w:style>
  <w:style w:type="paragraph" w:customStyle="1" w:styleId="72895E3DB70A4BAD843F357731E5FD05">
    <w:name w:val="72895E3DB70A4BAD843F357731E5FD05"/>
  </w:style>
  <w:style w:type="paragraph" w:customStyle="1" w:styleId="75A05019E592429C87A4DAAE15A34E21">
    <w:name w:val="75A05019E592429C87A4DAAE15A34E21"/>
  </w:style>
  <w:style w:type="paragraph" w:customStyle="1" w:styleId="B130048AF77141B38757251DF0839B8A">
    <w:name w:val="B130048AF77141B38757251DF0839B8A"/>
  </w:style>
  <w:style w:type="paragraph" w:customStyle="1" w:styleId="AA92347C3BA64A4A9AE3191E067A3979">
    <w:name w:val="AA92347C3BA64A4A9AE3191E067A3979"/>
  </w:style>
  <w:style w:type="paragraph" w:customStyle="1" w:styleId="8EDAD273A93A43C1B264B765B9C4E125">
    <w:name w:val="8EDAD273A93A43C1B264B765B9C4E125"/>
  </w:style>
  <w:style w:type="paragraph" w:customStyle="1" w:styleId="08DD927B32D84AF29E3B9BF55DBFD8C2">
    <w:name w:val="08DD927B32D84AF29E3B9BF55DBFD8C2"/>
  </w:style>
  <w:style w:type="paragraph" w:customStyle="1" w:styleId="79F314DCEBAF4E5EAE546CF0339D9C42">
    <w:name w:val="79F314DCEBAF4E5EAE546CF0339D9C42"/>
  </w:style>
  <w:style w:type="paragraph" w:customStyle="1" w:styleId="13D15B02E86C46F5A5B8DD60831D5A07">
    <w:name w:val="13D15B02E86C46F5A5B8DD60831D5A07"/>
  </w:style>
  <w:style w:type="paragraph" w:customStyle="1" w:styleId="63B3503D5B59414EBE1D2C334FBDF671">
    <w:name w:val="63B3503D5B59414EBE1D2C334FBDF671"/>
  </w:style>
  <w:style w:type="paragraph" w:customStyle="1" w:styleId="BAABD3AAAEBD403689DA196FC53D85A8">
    <w:name w:val="BAABD3AAAEBD403689DA196FC53D85A8"/>
  </w:style>
  <w:style w:type="paragraph" w:customStyle="1" w:styleId="E895AC3EF65D4F2D85248F4BB6396DBF">
    <w:name w:val="E895AC3EF65D4F2D85248F4BB6396DBF"/>
  </w:style>
  <w:style w:type="paragraph" w:customStyle="1" w:styleId="1723ECF7E89E4809BA6BAE5DBC896A9A">
    <w:name w:val="1723ECF7E89E4809BA6BAE5DBC896A9A"/>
  </w:style>
  <w:style w:type="paragraph" w:customStyle="1" w:styleId="FCA30C23CAEA456295434736D2F9B902">
    <w:name w:val="FCA30C23CAEA456295434736D2F9B902"/>
  </w:style>
  <w:style w:type="paragraph" w:customStyle="1" w:styleId="E9EAF3A318DF44DE8CDAE038678423CA">
    <w:name w:val="E9EAF3A318DF44DE8CDAE038678423CA"/>
  </w:style>
  <w:style w:type="paragraph" w:customStyle="1" w:styleId="F5E1BC55F25B477AACC4B3F04D2466ED">
    <w:name w:val="F5E1BC55F25B477AACC4B3F04D2466ED"/>
  </w:style>
  <w:style w:type="paragraph" w:customStyle="1" w:styleId="C230678B29194DD09C26FB8F60DE890D">
    <w:name w:val="C230678B29194DD09C26FB8F60DE890D"/>
  </w:style>
  <w:style w:type="paragraph" w:customStyle="1" w:styleId="E23F70805E094033B972FBABD69DF415">
    <w:name w:val="E23F70805E094033B972FBABD69DF415"/>
  </w:style>
  <w:style w:type="paragraph" w:customStyle="1" w:styleId="15780B1818CD4078A31BD3E5D32DF3A8">
    <w:name w:val="15780B1818CD4078A31BD3E5D32DF3A8"/>
  </w:style>
  <w:style w:type="paragraph" w:customStyle="1" w:styleId="813D19801A8C4CCD9C9D0CC7ECF0F1A9">
    <w:name w:val="813D19801A8C4CCD9C9D0CC7ECF0F1A9"/>
  </w:style>
  <w:style w:type="paragraph" w:customStyle="1" w:styleId="E635B92A218542F89CF987F683DC5205">
    <w:name w:val="E635B92A218542F89CF987F683DC5205"/>
  </w:style>
  <w:style w:type="paragraph" w:customStyle="1" w:styleId="A7AF94FCC0A24B6BB09FBA805FF14EB5">
    <w:name w:val="A7AF94FCC0A24B6BB09FBA805FF14EB5"/>
  </w:style>
  <w:style w:type="paragraph" w:customStyle="1" w:styleId="4EE1103FE37D4A488E37777ECFC05900">
    <w:name w:val="4EE1103FE37D4A488E37777ECFC05900"/>
  </w:style>
  <w:style w:type="paragraph" w:customStyle="1" w:styleId="94ADB75D63244DA5945BD32062A22DCE">
    <w:name w:val="94ADB75D63244DA5945BD32062A22DCE"/>
  </w:style>
  <w:style w:type="paragraph" w:customStyle="1" w:styleId="1FB87E6A22694B28B7ECAB0DF14E1C90">
    <w:name w:val="1FB87E6A22694B28B7ECAB0DF14E1C90"/>
  </w:style>
  <w:style w:type="paragraph" w:customStyle="1" w:styleId="44B31AC6E16740ABB6C41F17BF04A476">
    <w:name w:val="44B31AC6E16740ABB6C41F17BF04A476"/>
  </w:style>
  <w:style w:type="paragraph" w:customStyle="1" w:styleId="49EC9403789945479AD9D9BB9D63F7EA">
    <w:name w:val="49EC9403789945479AD9D9BB9D63F7EA"/>
  </w:style>
  <w:style w:type="paragraph" w:customStyle="1" w:styleId="16EB7C77FF764F2AA1CE7EBCF228762E">
    <w:name w:val="16EB7C77FF764F2AA1CE7EBCF228762E"/>
  </w:style>
  <w:style w:type="paragraph" w:customStyle="1" w:styleId="674C8A41B2E24F319E7FDCFF32D22E65">
    <w:name w:val="674C8A41B2E24F319E7FDCFF32D22E65"/>
  </w:style>
  <w:style w:type="paragraph" w:customStyle="1" w:styleId="20C3DA281E8848B5B56F789423BFA06F">
    <w:name w:val="20C3DA281E8848B5B56F789423BFA06F"/>
  </w:style>
  <w:style w:type="paragraph" w:customStyle="1" w:styleId="155273271F354D8AA4C2AED8F03F8316">
    <w:name w:val="155273271F354D8AA4C2AED8F03F8316"/>
  </w:style>
  <w:style w:type="paragraph" w:customStyle="1" w:styleId="C77B6D93AEE14C9EB6DAD2C0827225E7">
    <w:name w:val="C77B6D93AEE14C9EB6DAD2C0827225E7"/>
  </w:style>
  <w:style w:type="paragraph" w:customStyle="1" w:styleId="A5A7734ADAEE423390B3912A08F891DE">
    <w:name w:val="A5A7734ADAEE423390B3912A08F891DE"/>
  </w:style>
  <w:style w:type="paragraph" w:customStyle="1" w:styleId="64818003B2A044989043BC53585D3BDB">
    <w:name w:val="64818003B2A044989043BC53585D3BDB"/>
  </w:style>
  <w:style w:type="paragraph" w:customStyle="1" w:styleId="413BB24833FF4DDBA20A580471896933">
    <w:name w:val="413BB24833FF4DDBA20A580471896933"/>
  </w:style>
  <w:style w:type="paragraph" w:customStyle="1" w:styleId="6AE22DA334394C5BAF95D8FCDEDC2E93">
    <w:name w:val="6AE22DA334394C5BAF95D8FCDEDC2E93"/>
  </w:style>
  <w:style w:type="paragraph" w:customStyle="1" w:styleId="F3EC8C097E5940A09E71F2CF85351DCD">
    <w:name w:val="F3EC8C097E5940A09E71F2CF85351DCD"/>
  </w:style>
  <w:style w:type="paragraph" w:customStyle="1" w:styleId="62E0FE99A9A84381B26849780497DB46">
    <w:name w:val="62E0FE99A9A84381B26849780497DB46"/>
  </w:style>
  <w:style w:type="paragraph" w:customStyle="1" w:styleId="1066109441B64AE4BA8CDB7E6D86AC24">
    <w:name w:val="1066109441B64AE4BA8CDB7E6D86AC24"/>
  </w:style>
  <w:style w:type="paragraph" w:customStyle="1" w:styleId="EC15281E9A6140C5896F19E4DB243564">
    <w:name w:val="EC15281E9A6140C5896F19E4DB243564"/>
  </w:style>
  <w:style w:type="paragraph" w:customStyle="1" w:styleId="8FD8806F9F854E0CB9A764E3536BA291">
    <w:name w:val="8FD8806F9F854E0CB9A764E3536BA291"/>
  </w:style>
  <w:style w:type="paragraph" w:customStyle="1" w:styleId="019A5772BE3F4744B6F60674478A9B4E">
    <w:name w:val="019A5772BE3F4744B6F60674478A9B4E"/>
  </w:style>
  <w:style w:type="paragraph" w:customStyle="1" w:styleId="3F988506667C4875BAE6F0887B988D6B">
    <w:name w:val="3F988506667C4875BAE6F0887B988D6B"/>
  </w:style>
  <w:style w:type="paragraph" w:customStyle="1" w:styleId="6D630911151844E4909948F537DC2C0D">
    <w:name w:val="6D630911151844E4909948F537DC2C0D"/>
  </w:style>
  <w:style w:type="paragraph" w:customStyle="1" w:styleId="0F681F2956844A968A0A78A4BDB26A63">
    <w:name w:val="0F681F2956844A968A0A78A4BDB26A63"/>
  </w:style>
  <w:style w:type="paragraph" w:customStyle="1" w:styleId="0A96CCCCCEFC4F3EB37FB46936673C85">
    <w:name w:val="0A96CCCCCEFC4F3EB37FB46936673C85"/>
  </w:style>
  <w:style w:type="paragraph" w:customStyle="1" w:styleId="3494E270C7554E70A084F85D853B1DAD">
    <w:name w:val="3494E270C7554E70A084F85D853B1DAD"/>
  </w:style>
  <w:style w:type="paragraph" w:customStyle="1" w:styleId="D3E2855D5D7E402480A485B075913CD5">
    <w:name w:val="D3E2855D5D7E402480A485B075913CD5"/>
  </w:style>
  <w:style w:type="paragraph" w:customStyle="1" w:styleId="D1272843B1F14026A64301649B22F634">
    <w:name w:val="D1272843B1F14026A64301649B22F634"/>
  </w:style>
  <w:style w:type="paragraph" w:customStyle="1" w:styleId="C890490D7D994B07BD1A7015E5CE4EE7">
    <w:name w:val="C890490D7D994B07BD1A7015E5CE4EE7"/>
  </w:style>
  <w:style w:type="paragraph" w:customStyle="1" w:styleId="B2E23B5891C84345867A465FEFF745D8">
    <w:name w:val="B2E23B5891C84345867A465FEFF745D8"/>
  </w:style>
  <w:style w:type="paragraph" w:customStyle="1" w:styleId="7468025A544E45D6B6081CDC6E5257F4">
    <w:name w:val="7468025A544E45D6B6081CDC6E5257F4"/>
  </w:style>
  <w:style w:type="paragraph" w:customStyle="1" w:styleId="FF743A0071E942F08813844C96DFB0ED">
    <w:name w:val="FF743A0071E942F08813844C96DFB0ED"/>
  </w:style>
  <w:style w:type="paragraph" w:customStyle="1" w:styleId="6E8868E4D10548F2A4746AF1B4C22094">
    <w:name w:val="6E8868E4D10548F2A4746AF1B4C22094"/>
  </w:style>
  <w:style w:type="paragraph" w:customStyle="1" w:styleId="6485E677554244FB945F58F59D104FFC">
    <w:name w:val="6485E677554244FB945F58F59D104FFC"/>
  </w:style>
  <w:style w:type="paragraph" w:customStyle="1" w:styleId="DAC3AAD59E334F6A93B532A538B0C5DF">
    <w:name w:val="DAC3AAD59E334F6A93B532A538B0C5DF"/>
  </w:style>
  <w:style w:type="paragraph" w:customStyle="1" w:styleId="0AEC4FB89E1D476AAF24087ACB05AB40">
    <w:name w:val="0AEC4FB89E1D476AAF24087ACB05AB40"/>
  </w:style>
  <w:style w:type="paragraph" w:customStyle="1" w:styleId="A33B8777409A48F2BB5A4860B55C6AE8">
    <w:name w:val="A33B8777409A48F2BB5A4860B55C6AE8"/>
  </w:style>
  <w:style w:type="paragraph" w:customStyle="1" w:styleId="BE8D775192ED4713836F814793ACBAC5">
    <w:name w:val="BE8D775192ED4713836F814793ACBAC5"/>
  </w:style>
  <w:style w:type="paragraph" w:customStyle="1" w:styleId="BF27F6B525C6465AA3AC107BEE6FF809">
    <w:name w:val="BF27F6B525C6465AA3AC107BEE6FF809"/>
  </w:style>
  <w:style w:type="paragraph" w:customStyle="1" w:styleId="E831D91389704AA198A1864312B48F9E">
    <w:name w:val="E831D91389704AA198A1864312B48F9E"/>
  </w:style>
  <w:style w:type="paragraph" w:customStyle="1" w:styleId="B119FFABA81A45BC9AF4D66F0D7BD149">
    <w:name w:val="B119FFABA81A45BC9AF4D66F0D7BD149"/>
  </w:style>
  <w:style w:type="paragraph" w:customStyle="1" w:styleId="FDA6363388A84B8AA3DBD8EAAE887611">
    <w:name w:val="FDA6363388A84B8AA3DBD8EAAE887611"/>
  </w:style>
  <w:style w:type="paragraph" w:customStyle="1" w:styleId="CD52E7C721754D3D993AD5BA47170C87">
    <w:name w:val="CD52E7C721754D3D993AD5BA47170C87"/>
  </w:style>
  <w:style w:type="paragraph" w:customStyle="1" w:styleId="24F45E53D8244F719AC29F0AB6A575CF">
    <w:name w:val="24F45E53D8244F719AC29F0AB6A575CF"/>
  </w:style>
  <w:style w:type="paragraph" w:customStyle="1" w:styleId="07BAC7B1D69A4BEA910EC5BB01CC0C35">
    <w:name w:val="07BAC7B1D69A4BEA910EC5BB01CC0C35"/>
  </w:style>
  <w:style w:type="paragraph" w:customStyle="1" w:styleId="12FF8BACAAA2438296B5755E40BF9498">
    <w:name w:val="12FF8BACAAA2438296B5755E40BF9498"/>
  </w:style>
  <w:style w:type="paragraph" w:customStyle="1" w:styleId="34D2EF3A6FF04B678AF9D07683BD5E0F">
    <w:name w:val="34D2EF3A6FF04B678AF9D07683BD5E0F"/>
  </w:style>
  <w:style w:type="paragraph" w:customStyle="1" w:styleId="35C029B1197F44EA8077E81DDBD4D84B">
    <w:name w:val="35C029B1197F44EA8077E81DDBD4D84B"/>
  </w:style>
  <w:style w:type="paragraph" w:customStyle="1" w:styleId="F84EAE430D964EE09D62A03B98C30ED3">
    <w:name w:val="F84EAE430D964EE09D62A03B98C30ED3"/>
  </w:style>
  <w:style w:type="paragraph" w:customStyle="1" w:styleId="1EBD9E1D5BBE446199D71A2B1E2D9B9A">
    <w:name w:val="1EBD9E1D5BBE446199D71A2B1E2D9B9A"/>
  </w:style>
  <w:style w:type="paragraph" w:customStyle="1" w:styleId="9F9F722158C34699800FD29DD39F062A">
    <w:name w:val="9F9F722158C34699800FD29DD39F062A"/>
  </w:style>
  <w:style w:type="paragraph" w:customStyle="1" w:styleId="FC41ACC03F5841B3B0ED151E21BF9756">
    <w:name w:val="FC41ACC03F5841B3B0ED151E21BF9756"/>
  </w:style>
  <w:style w:type="paragraph" w:customStyle="1" w:styleId="62C94FDA11BD42D8855B1F7953D34F59">
    <w:name w:val="62C94FDA11BD42D8855B1F7953D34F59"/>
  </w:style>
  <w:style w:type="paragraph" w:customStyle="1" w:styleId="2D7C949BB16842C6B0C10CCCAE1A6076">
    <w:name w:val="2D7C949BB16842C6B0C10CCCAE1A6076"/>
  </w:style>
  <w:style w:type="paragraph" w:customStyle="1" w:styleId="8749F89A272841AA9CCF7CCD2493AD1F">
    <w:name w:val="8749F89A272841AA9CCF7CCD2493AD1F"/>
  </w:style>
  <w:style w:type="paragraph" w:customStyle="1" w:styleId="6CA55814CD004E7980917DDCDE4878E7">
    <w:name w:val="6CA55814CD004E7980917DDCDE4878E7"/>
  </w:style>
  <w:style w:type="paragraph" w:customStyle="1" w:styleId="ECB15C0F1F3F4582ABA47622673F820C">
    <w:name w:val="ECB15C0F1F3F4582ABA47622673F820C"/>
  </w:style>
  <w:style w:type="paragraph" w:customStyle="1" w:styleId="1E20ACCD22304ACDBB98B7374F311ECC">
    <w:name w:val="1E20ACCD22304ACDBB98B7374F311ECC"/>
  </w:style>
  <w:style w:type="paragraph" w:customStyle="1" w:styleId="F2B72FD4A8634A18A96D8F4A78765A72">
    <w:name w:val="F2B72FD4A8634A18A96D8F4A78765A72"/>
    <w:rsid w:val="002577AF"/>
  </w:style>
  <w:style w:type="paragraph" w:customStyle="1" w:styleId="AEE8B3081C3B4626BA30D9CF3F3FC2BA">
    <w:name w:val="AEE8B3081C3B4626BA30D9CF3F3FC2BA"/>
    <w:rsid w:val="002577AF"/>
  </w:style>
  <w:style w:type="paragraph" w:customStyle="1" w:styleId="3A1D24EA04734B72B22FEB67241E0EEC">
    <w:name w:val="3A1D24EA04734B72B22FEB67241E0EEC"/>
    <w:rsid w:val="002577AF"/>
  </w:style>
  <w:style w:type="paragraph" w:customStyle="1" w:styleId="F7A2E6EE9B5942A9B1D36BF02AA53ACE">
    <w:name w:val="F7A2E6EE9B5942A9B1D36BF02AA53ACE"/>
    <w:rsid w:val="002577AF"/>
  </w:style>
  <w:style w:type="paragraph" w:customStyle="1" w:styleId="C1E8D37BE94D4A4B91B37763D0B4D50B">
    <w:name w:val="C1E8D37BE94D4A4B91B37763D0B4D50B"/>
    <w:rsid w:val="002577AF"/>
  </w:style>
  <w:style w:type="paragraph" w:customStyle="1" w:styleId="F8361F8D5A844034A1D5C4ABB22397BB">
    <w:name w:val="F8361F8D5A844034A1D5C4ABB22397BB"/>
    <w:rsid w:val="002577AF"/>
  </w:style>
  <w:style w:type="paragraph" w:customStyle="1" w:styleId="D563CA758173468282051C9A1304A1E0">
    <w:name w:val="D563CA758173468282051C9A1304A1E0"/>
    <w:rsid w:val="002577AF"/>
  </w:style>
  <w:style w:type="paragraph" w:customStyle="1" w:styleId="A2281A2334DF42A58D560E668CBFBD58">
    <w:name w:val="A2281A2334DF42A58D560E668CBFBD58"/>
    <w:rsid w:val="002577AF"/>
  </w:style>
  <w:style w:type="paragraph" w:customStyle="1" w:styleId="CD252845041F4FFA86AAF47041091E4B">
    <w:name w:val="CD252845041F4FFA86AAF47041091E4B"/>
    <w:rsid w:val="002577AF"/>
  </w:style>
  <w:style w:type="paragraph" w:customStyle="1" w:styleId="848EEA8451FD4E639523BBBA500AD782">
    <w:name w:val="848EEA8451FD4E639523BBBA500AD782"/>
    <w:rsid w:val="002577AF"/>
  </w:style>
  <w:style w:type="paragraph" w:customStyle="1" w:styleId="48FD550AE93043B6B283F04C122FB37F">
    <w:name w:val="48FD550AE93043B6B283F04C122FB37F"/>
    <w:rsid w:val="002577AF"/>
  </w:style>
  <w:style w:type="paragraph" w:customStyle="1" w:styleId="A72295B342BC47839A29DF46335D76DF">
    <w:name w:val="A72295B342BC47839A29DF46335D76DF"/>
    <w:rsid w:val="002577AF"/>
  </w:style>
  <w:style w:type="paragraph" w:customStyle="1" w:styleId="4D65A8ED9B074A62BAE7BD45EEC3CB4F">
    <w:name w:val="4D65A8ED9B074A62BAE7BD45EEC3CB4F"/>
    <w:rsid w:val="002577AF"/>
  </w:style>
  <w:style w:type="paragraph" w:customStyle="1" w:styleId="0B8A35505C3A42BAB3154DD7795CB711">
    <w:name w:val="0B8A35505C3A42BAB3154DD7795CB711"/>
    <w:rsid w:val="002577AF"/>
  </w:style>
  <w:style w:type="paragraph" w:customStyle="1" w:styleId="C54D08DB39544AA98E5EF6A58C17374E">
    <w:name w:val="C54D08DB39544AA98E5EF6A58C17374E"/>
    <w:rsid w:val="002577AF"/>
  </w:style>
  <w:style w:type="paragraph" w:customStyle="1" w:styleId="0BB82A9F2C974A44956703AC2C95150A">
    <w:name w:val="0BB82A9F2C974A44956703AC2C95150A"/>
    <w:rsid w:val="002577AF"/>
  </w:style>
  <w:style w:type="paragraph" w:customStyle="1" w:styleId="D2F5F0B50A3E40A39FC03093C87A4FA4">
    <w:name w:val="D2F5F0B50A3E40A39FC03093C87A4FA4"/>
    <w:rsid w:val="002577AF"/>
  </w:style>
  <w:style w:type="paragraph" w:customStyle="1" w:styleId="22D2CE3D2D944275A6B78ECDB309D71A">
    <w:name w:val="22D2CE3D2D944275A6B78ECDB309D71A"/>
    <w:rsid w:val="002577AF"/>
  </w:style>
  <w:style w:type="paragraph" w:customStyle="1" w:styleId="7F1647DB3C71444898B6E6D2A134E241">
    <w:name w:val="7F1647DB3C71444898B6E6D2A134E241"/>
    <w:rsid w:val="002577AF"/>
  </w:style>
  <w:style w:type="paragraph" w:customStyle="1" w:styleId="6D667E2CB3AB4A16850ABDE02475792D">
    <w:name w:val="6D667E2CB3AB4A16850ABDE02475792D"/>
    <w:rsid w:val="002577AF"/>
  </w:style>
  <w:style w:type="paragraph" w:customStyle="1" w:styleId="180CD1573F4E4D4C8E90C3A2D09B530F">
    <w:name w:val="180CD1573F4E4D4C8E90C3A2D09B530F"/>
    <w:rsid w:val="002577AF"/>
  </w:style>
  <w:style w:type="paragraph" w:customStyle="1" w:styleId="C69B6AD1A8C7460BBA0A60BA4A50ECBE">
    <w:name w:val="C69B6AD1A8C7460BBA0A60BA4A50ECBE"/>
    <w:rsid w:val="002577AF"/>
  </w:style>
  <w:style w:type="paragraph" w:customStyle="1" w:styleId="6F18CA06B23C4ED28174AE297ECF85F6">
    <w:name w:val="6F18CA06B23C4ED28174AE297ECF85F6"/>
    <w:rsid w:val="002577AF"/>
  </w:style>
  <w:style w:type="paragraph" w:customStyle="1" w:styleId="83B588B10A7742A38B302448A953ED39">
    <w:name w:val="83B588B10A7742A38B302448A953ED39"/>
    <w:rsid w:val="002577AF"/>
  </w:style>
  <w:style w:type="paragraph" w:customStyle="1" w:styleId="3C677839861D4BBBAB60EE46A0F849BD">
    <w:name w:val="3C677839861D4BBBAB60EE46A0F849BD"/>
    <w:rsid w:val="002577AF"/>
  </w:style>
  <w:style w:type="paragraph" w:customStyle="1" w:styleId="057F4D561394417BB37E7463A46C6029">
    <w:name w:val="057F4D561394417BB37E7463A46C6029"/>
    <w:rsid w:val="002577AF"/>
  </w:style>
  <w:style w:type="paragraph" w:customStyle="1" w:styleId="A6EDB15EB15A4F2EA85BFC2E373F4FAA">
    <w:name w:val="A6EDB15EB15A4F2EA85BFC2E373F4FAA"/>
    <w:rsid w:val="002577AF"/>
  </w:style>
  <w:style w:type="paragraph" w:customStyle="1" w:styleId="553FDBA2FE5B46559BE34EC2AB1B6C19">
    <w:name w:val="553FDBA2FE5B46559BE34EC2AB1B6C19"/>
    <w:rsid w:val="002577AF"/>
  </w:style>
  <w:style w:type="paragraph" w:customStyle="1" w:styleId="7218E7DC877A4896B89DAE815B1C5550">
    <w:name w:val="7218E7DC877A4896B89DAE815B1C5550"/>
    <w:rsid w:val="002577AF"/>
  </w:style>
  <w:style w:type="paragraph" w:customStyle="1" w:styleId="3A5AC5E5312D49359FBEABDCF937023B">
    <w:name w:val="3A5AC5E5312D49359FBEABDCF937023B"/>
    <w:rsid w:val="002577AF"/>
  </w:style>
  <w:style w:type="paragraph" w:customStyle="1" w:styleId="7AB57831CB2B4E1EBE5BC5231A34B343">
    <w:name w:val="7AB57831CB2B4E1EBE5BC5231A34B343"/>
    <w:rsid w:val="002577AF"/>
  </w:style>
  <w:style w:type="paragraph" w:customStyle="1" w:styleId="44B9310B9744464183CA398303DB7E96">
    <w:name w:val="44B9310B9744464183CA398303DB7E96"/>
    <w:rsid w:val="002577AF"/>
  </w:style>
  <w:style w:type="paragraph" w:customStyle="1" w:styleId="C689A161964E41D1A59EBD1C3BF18AAC">
    <w:name w:val="C689A161964E41D1A59EBD1C3BF18AAC"/>
    <w:rsid w:val="002577AF"/>
  </w:style>
  <w:style w:type="paragraph" w:customStyle="1" w:styleId="C657C8A486E545B6A0FCBF0B4B21A621">
    <w:name w:val="C657C8A486E545B6A0FCBF0B4B21A621"/>
    <w:rsid w:val="002577AF"/>
  </w:style>
  <w:style w:type="paragraph" w:customStyle="1" w:styleId="95BFE5FC7B8F44C9A1A456A2DEE54EA2">
    <w:name w:val="95BFE5FC7B8F44C9A1A456A2DEE54EA2"/>
    <w:rsid w:val="002577AF"/>
  </w:style>
  <w:style w:type="paragraph" w:customStyle="1" w:styleId="D4FE494115934FC7A926582AC3284707">
    <w:name w:val="D4FE494115934FC7A926582AC3284707"/>
    <w:rsid w:val="002577AF"/>
  </w:style>
  <w:style w:type="paragraph" w:customStyle="1" w:styleId="BB01DD30A8394570B00B9892E585325C">
    <w:name w:val="BB01DD30A8394570B00B9892E585325C"/>
    <w:rsid w:val="002577AF"/>
  </w:style>
  <w:style w:type="paragraph" w:customStyle="1" w:styleId="98D0F45AB3E24ABEB79BBBB13BC7C24B">
    <w:name w:val="98D0F45AB3E24ABEB79BBBB13BC7C24B"/>
    <w:rsid w:val="002577AF"/>
  </w:style>
  <w:style w:type="paragraph" w:customStyle="1" w:styleId="581EAB15B8CD40E996F96927E573E542">
    <w:name w:val="581EAB15B8CD40E996F96927E573E542"/>
    <w:rsid w:val="00257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1812-EA22-4266-8116-E0AFE260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trip itinerary with meeting schedule.dotx</Template>
  <TotalTime>18</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HADWEN</dc:creator>
  <cp:lastModifiedBy>Mark</cp:lastModifiedBy>
  <cp:revision>5</cp:revision>
  <cp:lastPrinted>2019-07-28T17:43:00Z</cp:lastPrinted>
  <dcterms:created xsi:type="dcterms:W3CDTF">2017-10-26T17:26:00Z</dcterms:created>
  <dcterms:modified xsi:type="dcterms:W3CDTF">2019-07-28T18:10:00Z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TC060883621033</vt:lpwstr>
  </property>
  <property fmtid="{D5CDD505-2E9C-101B-9397-08002B2CF9AE}" pid="3" name="ContentTypeId">
    <vt:lpwstr>0x010100AA3F7D94069FF64A86F7DFF56D60E3BE</vt:lpwstr>
  </property>
</Properties>
</file>